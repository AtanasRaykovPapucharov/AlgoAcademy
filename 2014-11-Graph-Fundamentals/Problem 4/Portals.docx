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5B" w:rsidRPr="00B7272F" w:rsidRDefault="00B7272F" w:rsidP="0062125B">
      <w:pPr>
        <w:pStyle w:val="Heading2"/>
        <w:spacing w:before="120"/>
        <w:jc w:val="center"/>
        <w:rPr>
          <w:lang w:val="bg-BG"/>
        </w:rPr>
      </w:pPr>
      <w:r>
        <w:rPr>
          <w:lang w:val="bg-BG"/>
        </w:rPr>
        <w:t>Задача</w:t>
      </w:r>
      <w:r w:rsidR="0062125B">
        <w:t xml:space="preserve"> </w:t>
      </w:r>
      <w:r w:rsidR="004731C8">
        <w:t>4</w:t>
      </w:r>
      <w:r w:rsidR="0062125B">
        <w:t xml:space="preserve"> </w:t>
      </w:r>
      <w:r w:rsidR="0062125B" w:rsidRPr="00552A9F">
        <w:t xml:space="preserve">– </w:t>
      </w:r>
      <w:r>
        <w:rPr>
          <w:lang w:val="bg-BG"/>
        </w:rPr>
        <w:t>Портали</w:t>
      </w:r>
    </w:p>
    <w:p w:rsidR="00B7272F" w:rsidRDefault="009C7617" w:rsidP="0062125B">
      <w:pPr>
        <w:rPr>
          <w:lang w:val="bg-BG"/>
        </w:rPr>
      </w:pPr>
      <w:r>
        <w:rPr>
          <w:lang w:val="bg-BG"/>
        </w:rPr>
        <w:t>Инате</w:t>
      </w:r>
      <w:r w:rsidR="00B7272F">
        <w:rPr>
          <w:lang w:val="bg-BG"/>
        </w:rPr>
        <w:t xml:space="preserve"> </w:t>
      </w:r>
      <w:r w:rsidR="00B7272F" w:rsidRPr="00B7272F">
        <w:rPr>
          <w:b/>
          <w:lang w:val="bg-BG"/>
        </w:rPr>
        <w:t>двумерен лабиринт</w:t>
      </w:r>
      <w:r w:rsidR="00B7272F">
        <w:rPr>
          <w:lang w:val="bg-BG"/>
        </w:rPr>
        <w:t xml:space="preserve">, който е разделен на кубове с размери 1х1. </w:t>
      </w:r>
      <w:r>
        <w:rPr>
          <w:b/>
          <w:lang w:val="bg-BG"/>
        </w:rPr>
        <w:t>Не може</w:t>
      </w:r>
      <w:r w:rsidR="00B7272F">
        <w:rPr>
          <w:lang w:val="bg-BG"/>
        </w:rPr>
        <w:t xml:space="preserve"> да</w:t>
      </w:r>
      <w:r>
        <w:rPr>
          <w:lang w:val="bg-BG"/>
        </w:rPr>
        <w:t xml:space="preserve"> се преминава</w:t>
      </w:r>
      <w:r w:rsidR="00B7272F">
        <w:rPr>
          <w:lang w:val="bg-BG"/>
        </w:rPr>
        <w:t xml:space="preserve"> от куб в к</w:t>
      </w:r>
      <w:r w:rsidR="00E724DB">
        <w:rPr>
          <w:lang w:val="bg-BG"/>
        </w:rPr>
        <w:t>у</w:t>
      </w:r>
      <w:r w:rsidR="00B7272F">
        <w:rPr>
          <w:lang w:val="bg-BG"/>
        </w:rPr>
        <w:t xml:space="preserve">б, тъй като стените на кубовете са от непробиваем бетон. </w:t>
      </w:r>
      <w:r>
        <w:rPr>
          <w:lang w:val="bg-BG"/>
        </w:rPr>
        <w:t>Което означава и че не може да се излезне</w:t>
      </w:r>
      <w:r w:rsidR="00B7272F">
        <w:rPr>
          <w:lang w:val="bg-BG"/>
        </w:rPr>
        <w:t xml:space="preserve"> от лабиринта (но какво от това).</w:t>
      </w:r>
    </w:p>
    <w:p w:rsidR="00B7272F" w:rsidRPr="00E724DB" w:rsidRDefault="00B7272F" w:rsidP="0062125B">
      <w:pPr>
        <w:rPr>
          <w:lang w:val="bg-BG"/>
        </w:rPr>
      </w:pPr>
      <w:r>
        <w:rPr>
          <w:lang w:val="bg-BG"/>
        </w:rPr>
        <w:t>За щастие на намиращият се вътре, по</w:t>
      </w:r>
      <w:r w:rsidR="006D6692">
        <w:rPr>
          <w:lang w:val="bg-BG"/>
        </w:rPr>
        <w:t>чт</w:t>
      </w:r>
      <w:r>
        <w:rPr>
          <w:lang w:val="bg-BG"/>
        </w:rPr>
        <w:t xml:space="preserve">и във всеки от кубовете има портал. Всеки портал си има </w:t>
      </w:r>
      <w:r w:rsidRPr="00B7272F">
        <w:rPr>
          <w:b/>
          <w:lang w:val="bg-BG"/>
        </w:rPr>
        <w:t>числова мощ</w:t>
      </w:r>
      <w:r>
        <w:rPr>
          <w:lang w:val="bg-BG"/>
        </w:rPr>
        <w:t xml:space="preserve">, която показва на </w:t>
      </w:r>
      <w:r w:rsidRPr="00E724DB">
        <w:rPr>
          <w:lang w:val="bg-BG"/>
        </w:rPr>
        <w:t>какаво</w:t>
      </w:r>
      <w:r w:rsidRPr="00E724DB">
        <w:rPr>
          <w:b/>
          <w:lang w:val="bg-BG"/>
        </w:rPr>
        <w:t xml:space="preserve"> разстоя</w:t>
      </w:r>
      <w:r w:rsidR="006D6692">
        <w:rPr>
          <w:b/>
          <w:lang w:val="bg-BG"/>
        </w:rPr>
        <w:t>н</w:t>
      </w:r>
      <w:r w:rsidRPr="00E724DB">
        <w:rPr>
          <w:b/>
          <w:lang w:val="bg-BG"/>
        </w:rPr>
        <w:t>ие телепортира</w:t>
      </w:r>
      <w:r>
        <w:rPr>
          <w:lang w:val="bg-BG"/>
        </w:rPr>
        <w:t xml:space="preserve"> той. Порталът може да телепортира и в четирите посоки –  горе, долу, ляво и дясно (без диагонали). Всеки портал </w:t>
      </w:r>
      <w:r w:rsidRPr="00E724DB">
        <w:rPr>
          <w:b/>
          <w:lang w:val="bg-BG"/>
        </w:rPr>
        <w:t>може да бъде използван</w:t>
      </w:r>
      <w:r>
        <w:rPr>
          <w:lang w:val="bg-BG"/>
        </w:rPr>
        <w:t xml:space="preserve"> </w:t>
      </w:r>
      <w:r w:rsidRPr="00E724DB">
        <w:rPr>
          <w:b/>
          <w:lang w:val="bg-BG"/>
        </w:rPr>
        <w:t>само веднъж</w:t>
      </w:r>
      <w:r w:rsidR="00E724DB">
        <w:t xml:space="preserve">, след което </w:t>
      </w:r>
      <w:r w:rsidR="00E724DB">
        <w:rPr>
          <w:lang w:val="bg-BG"/>
        </w:rPr>
        <w:t xml:space="preserve">се деактивира. Освен това порталите не могат да </w:t>
      </w:r>
      <w:r w:rsidR="00C240D8">
        <w:rPr>
          <w:lang w:val="bg-BG"/>
        </w:rPr>
        <w:t>телепортират извън лабиринта.</w:t>
      </w:r>
      <w:r w:rsidR="00505F9E">
        <w:rPr>
          <w:lang w:val="bg-BG"/>
        </w:rPr>
        <w:t xml:space="preserve"> Ето няколко примера за валидни телепортации в зависимост от мощта на портала.</w:t>
      </w:r>
    </w:p>
    <w:p w:rsidR="000637BF" w:rsidRDefault="000637BF" w:rsidP="000637BF">
      <w:pPr>
        <w:jc w:val="center"/>
      </w:pPr>
      <w:r>
        <w:rPr>
          <w:noProof/>
        </w:rPr>
        <w:drawing>
          <wp:inline distT="0" distB="0" distL="0" distR="0">
            <wp:extent cx="5540220" cy="187468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yrin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C2" w:rsidRPr="00E5402D" w:rsidRDefault="00A508C2" w:rsidP="00B171C7">
      <w:pPr>
        <w:jc w:val="left"/>
        <w:rPr>
          <w:lang w:val="bg-BG"/>
        </w:rPr>
      </w:pPr>
      <w:r>
        <w:rPr>
          <w:lang w:val="bg-BG"/>
        </w:rPr>
        <w:t>В лабиринт</w:t>
      </w:r>
      <w:r w:rsidR="006D6692">
        <w:rPr>
          <w:lang w:val="bg-BG"/>
        </w:rPr>
        <w:t xml:space="preserve">а </w:t>
      </w:r>
      <w:r>
        <w:rPr>
          <w:lang w:val="bg-BG"/>
        </w:rPr>
        <w:t>бр</w:t>
      </w:r>
      <w:r w:rsidR="00E5402D">
        <w:rPr>
          <w:lang w:val="bg-BG"/>
        </w:rPr>
        <w:t>о</w:t>
      </w:r>
      <w:r>
        <w:rPr>
          <w:lang w:val="bg-BG"/>
        </w:rPr>
        <w:t>я на редове е</w:t>
      </w:r>
      <w:r w:rsidR="00C30B4F">
        <w:t xml:space="preserve"> </w:t>
      </w:r>
      <w:r w:rsidR="00C30B4F">
        <w:rPr>
          <w:lang w:val="bg-BG"/>
        </w:rPr>
        <w:t>означен с</w:t>
      </w:r>
      <w:r>
        <w:rPr>
          <w:lang w:val="bg-BG"/>
        </w:rPr>
        <w:t xml:space="preserve"> </w:t>
      </w:r>
      <w:r w:rsidRPr="00A508C2">
        <w:rPr>
          <w:b/>
        </w:rPr>
        <w:t>R</w:t>
      </w:r>
      <w:r>
        <w:t xml:space="preserve"> </w:t>
      </w:r>
      <w:r w:rsidR="00052DFC">
        <w:rPr>
          <w:lang w:val="bg-BG"/>
        </w:rPr>
        <w:t>а броят на кол</w:t>
      </w:r>
      <w:r>
        <w:rPr>
          <w:lang w:val="bg-BG"/>
        </w:rPr>
        <w:t xml:space="preserve">они </w:t>
      </w:r>
      <w:r w:rsidR="00C30B4F">
        <w:rPr>
          <w:lang w:val="bg-BG"/>
        </w:rPr>
        <w:t>- с</w:t>
      </w:r>
      <w:r>
        <w:rPr>
          <w:lang w:val="bg-BG"/>
        </w:rPr>
        <w:t xml:space="preserve"> </w:t>
      </w:r>
      <w:r w:rsidRPr="00A508C2">
        <w:rPr>
          <w:b/>
        </w:rPr>
        <w:t>C</w:t>
      </w:r>
      <w:r>
        <w:t>.</w:t>
      </w:r>
      <w:r w:rsidR="00B171C7">
        <w:br/>
      </w:r>
      <w:r w:rsidR="00CA1710">
        <w:rPr>
          <w:lang w:val="bg-BG"/>
        </w:rPr>
        <w:t>Те са номерирани започвайки от 0.</w:t>
      </w:r>
      <w:r w:rsidR="00E5402D">
        <w:rPr>
          <w:lang w:val="bg-BG"/>
        </w:rPr>
        <w:t xml:space="preserve"> </w:t>
      </w:r>
    </w:p>
    <w:p w:rsidR="00A508C2" w:rsidRDefault="00A508C2" w:rsidP="0062125B">
      <w:pPr>
        <w:rPr>
          <w:lang w:val="bg-BG"/>
        </w:rPr>
      </w:pPr>
      <w:r>
        <w:rPr>
          <w:lang w:val="bg-BG"/>
        </w:rPr>
        <w:t xml:space="preserve">Всеки куб може да бъде </w:t>
      </w:r>
      <w:r w:rsidRPr="00A508C2">
        <w:rPr>
          <w:b/>
          <w:lang w:val="bg-BG"/>
        </w:rPr>
        <w:t>дефиниран с позицията</w:t>
      </w:r>
      <w:r>
        <w:rPr>
          <w:lang w:val="bg-BG"/>
        </w:rPr>
        <w:t xml:space="preserve"> си – реда и колоната където се намира. </w:t>
      </w:r>
      <w:r w:rsidR="00687957">
        <w:rPr>
          <w:lang w:val="bg-BG"/>
        </w:rPr>
        <w:t>Така ъгловите кубове</w:t>
      </w:r>
      <w:r w:rsidR="006A4224">
        <w:rPr>
          <w:lang w:val="bg-BG"/>
        </w:rPr>
        <w:t xml:space="preserve"> обикаляйки ги по посоката</w:t>
      </w:r>
      <w:r w:rsidR="006A263C">
        <w:t xml:space="preserve"> </w:t>
      </w:r>
      <w:r w:rsidR="006A263C">
        <w:rPr>
          <w:lang w:val="bg-BG"/>
        </w:rPr>
        <w:t>на</w:t>
      </w:r>
      <w:r w:rsidR="006A4224">
        <w:rPr>
          <w:lang w:val="bg-BG"/>
        </w:rPr>
        <w:t xml:space="preserve"> часовниковата стрелка,</w:t>
      </w:r>
      <w:r w:rsidR="00687957">
        <w:rPr>
          <w:lang w:val="bg-BG"/>
        </w:rPr>
        <w:t xml:space="preserve"> почвайки от горният ляв са – (0,0), (0,</w:t>
      </w:r>
      <w:r w:rsidR="00687957">
        <w:t>C</w:t>
      </w:r>
      <w:r w:rsidR="00687957">
        <w:rPr>
          <w:lang w:val="bg-BG"/>
        </w:rPr>
        <w:t>-1), (</w:t>
      </w:r>
      <w:r w:rsidR="00687957">
        <w:t>R-1, C-1), (R-1, 0)</w:t>
      </w:r>
      <w:r w:rsidR="006A4224">
        <w:rPr>
          <w:lang w:val="bg-BG"/>
        </w:rPr>
        <w:t>.</w:t>
      </w:r>
    </w:p>
    <w:p w:rsidR="00CE69B8" w:rsidRDefault="00CE69B8" w:rsidP="0062125B">
      <w:pPr>
        <w:rPr>
          <w:lang w:val="bg-BG"/>
        </w:rPr>
      </w:pPr>
      <w:r>
        <w:rPr>
          <w:lang w:val="bg-BG"/>
        </w:rPr>
        <w:t>Някои от кубовете в лабиринта са запълнени с жаби и не може да се минава през тях. Все пак никой не би искал да бъде телепортиран в пом</w:t>
      </w:r>
      <w:r w:rsidR="006B33C0">
        <w:rPr>
          <w:lang w:val="bg-BG"/>
        </w:rPr>
        <w:t>е</w:t>
      </w:r>
      <w:r w:rsidR="00E6137C">
        <w:rPr>
          <w:lang w:val="bg-BG"/>
        </w:rPr>
        <w:t>щение пълно с</w:t>
      </w:r>
      <w:r>
        <w:rPr>
          <w:lang w:val="bg-BG"/>
        </w:rPr>
        <w:t xml:space="preserve"> малки зелени земноводни.</w:t>
      </w:r>
      <w:r w:rsidR="009065C2">
        <w:rPr>
          <w:lang w:val="bg-BG"/>
        </w:rPr>
        <w:t xml:space="preserve"> </w:t>
      </w:r>
      <w:r w:rsidR="00AA12F5">
        <w:rPr>
          <w:lang w:val="bg-BG"/>
        </w:rPr>
        <w:t xml:space="preserve">Освен това няма достатъчно място къде да се побере и човек насред куба и затова портала ще хвърли </w:t>
      </w:r>
      <w:r w:rsidR="00AA12F5">
        <w:t xml:space="preserve"> </w:t>
      </w:r>
      <w:r w:rsidR="00AA12F5" w:rsidRPr="00012895">
        <w:rPr>
          <w:b/>
        </w:rPr>
        <w:t>InvalidOutOfSpaceOverflowException</w:t>
      </w:r>
      <w:r w:rsidR="00AA12F5">
        <w:rPr>
          <w:b/>
          <w:lang w:val="bg-BG"/>
        </w:rPr>
        <w:t xml:space="preserve"> </w:t>
      </w:r>
      <w:r w:rsidR="00AA12F5">
        <w:rPr>
          <w:lang w:val="bg-BG"/>
        </w:rPr>
        <w:t>преди да започне телепортацията.</w:t>
      </w:r>
    </w:p>
    <w:p w:rsidR="006D0E04" w:rsidRPr="000774B4" w:rsidRDefault="006D0E04" w:rsidP="0062125B">
      <w:pPr>
        <w:rPr>
          <w:lang w:val="bg-BG"/>
        </w:rPr>
      </w:pPr>
      <w:r>
        <w:rPr>
          <w:lang w:val="bg-BG"/>
        </w:rPr>
        <w:t xml:space="preserve">Намерете </w:t>
      </w:r>
      <w:r w:rsidRPr="006D0E04">
        <w:rPr>
          <w:b/>
          <w:lang w:val="bg-BG"/>
        </w:rPr>
        <w:t>максималната сума от телепортационна мощ</w:t>
      </w:r>
      <w:r>
        <w:rPr>
          <w:lang w:val="bg-BG"/>
        </w:rPr>
        <w:t xml:space="preserve"> която може да бъде </w:t>
      </w:r>
      <w:r w:rsidRPr="006D0E04">
        <w:rPr>
          <w:b/>
          <w:lang w:val="bg-BG"/>
        </w:rPr>
        <w:t>използвана</w:t>
      </w:r>
      <w:r>
        <w:rPr>
          <w:lang w:val="bg-BG"/>
        </w:rPr>
        <w:t xml:space="preserve"> в един лабиринт, по даден начален куб. </w:t>
      </w:r>
      <w:r w:rsidR="000774B4" w:rsidRPr="000774B4">
        <w:rPr>
          <w:b/>
          <w:lang w:val="bg-BG"/>
        </w:rPr>
        <w:t>Имайте предвид, че използвана мощ се брои само след като телепортацията е приключила</w:t>
      </w:r>
      <w:r w:rsidR="000774B4">
        <w:rPr>
          <w:b/>
          <w:lang w:val="bg-BG"/>
        </w:rPr>
        <w:t xml:space="preserve"> успешно</w:t>
      </w:r>
      <w:r w:rsidR="000774B4" w:rsidRPr="000774B4">
        <w:rPr>
          <w:b/>
          <w:lang w:val="bg-BG"/>
        </w:rPr>
        <w:t>.</w:t>
      </w:r>
    </w:p>
    <w:p w:rsidR="0040119C" w:rsidRPr="0040119C" w:rsidRDefault="0040119C" w:rsidP="0062125B">
      <w:r>
        <w:rPr>
          <w:lang w:val="bg-BG"/>
        </w:rPr>
        <w:t xml:space="preserve">Сега намерете някой и го/я сложете в куба и му/й кажете </w:t>
      </w:r>
      <w:r>
        <w:t xml:space="preserve">"Hello </w:t>
      </w:r>
      <w:r w:rsidR="00404BB0">
        <w:t>[name]</w:t>
      </w:r>
      <w:r>
        <w:t>, I wanna play a game!"</w:t>
      </w:r>
    </w:p>
    <w:p w:rsidR="0062125B" w:rsidRPr="0025421E" w:rsidRDefault="0025421E" w:rsidP="0062125B">
      <w:pPr>
        <w:pStyle w:val="Heading3"/>
        <w:spacing w:before="60"/>
        <w:rPr>
          <w:lang w:val="bg-BG"/>
        </w:rPr>
      </w:pPr>
      <w:r>
        <w:rPr>
          <w:lang w:val="bg-BG"/>
        </w:rPr>
        <w:t>Входни данни</w:t>
      </w:r>
    </w:p>
    <w:p w:rsidR="00BA3041" w:rsidRDefault="00BA3041" w:rsidP="0062125B">
      <w:pPr>
        <w:spacing w:before="60"/>
        <w:rPr>
          <w:lang w:val="bg-BG"/>
        </w:rPr>
      </w:pPr>
      <w:r>
        <w:rPr>
          <w:lang w:val="bg-BG"/>
        </w:rPr>
        <w:t>Входните данни трябва да се прочетат от конзолата.</w:t>
      </w:r>
    </w:p>
    <w:p w:rsidR="00BA3041" w:rsidRDefault="00BA3041" w:rsidP="0062125B">
      <w:pPr>
        <w:spacing w:before="60"/>
        <w:rPr>
          <w:lang w:val="bg-BG"/>
        </w:rPr>
      </w:pPr>
      <w:r>
        <w:rPr>
          <w:lang w:val="bg-BG"/>
        </w:rPr>
        <w:t xml:space="preserve">На първият ред ще има числата </w:t>
      </w:r>
      <w:r w:rsidRPr="00B40935">
        <w:rPr>
          <w:b/>
        </w:rPr>
        <w:t>X, Y</w:t>
      </w:r>
      <w:r>
        <w:t xml:space="preserve"> </w:t>
      </w:r>
      <w:r>
        <w:rPr>
          <w:lang w:val="bg-BG"/>
        </w:rPr>
        <w:t xml:space="preserve">разделени с празно място. Тези числа са началната позицияя – </w:t>
      </w:r>
      <w:r w:rsidRPr="00B40935">
        <w:rPr>
          <w:b/>
        </w:rPr>
        <w:t>X</w:t>
      </w:r>
      <w:r>
        <w:rPr>
          <w:lang w:val="bg-BG"/>
        </w:rPr>
        <w:t xml:space="preserve"> е реда</w:t>
      </w:r>
      <w:r w:rsidRPr="00B40935">
        <w:rPr>
          <w:lang w:val="bg-BG"/>
        </w:rPr>
        <w:t>,</w:t>
      </w:r>
      <w:r w:rsidRPr="00B40935">
        <w:rPr>
          <w:b/>
          <w:lang w:val="bg-BG"/>
        </w:rPr>
        <w:t xml:space="preserve"> </w:t>
      </w:r>
      <w:r w:rsidRPr="00B40935">
        <w:rPr>
          <w:b/>
        </w:rPr>
        <w:t>Y</w:t>
      </w:r>
      <w:r>
        <w:t xml:space="preserve"> е колоната</w:t>
      </w:r>
      <w:r w:rsidR="00B07DCA">
        <w:rPr>
          <w:lang w:val="bg-BG"/>
        </w:rPr>
        <w:t>.</w:t>
      </w:r>
    </w:p>
    <w:p w:rsidR="00862ABD" w:rsidRDefault="00862ABD" w:rsidP="0062125B">
      <w:pPr>
        <w:spacing w:before="60"/>
        <w:rPr>
          <w:lang w:val="bg-BG"/>
        </w:rPr>
      </w:pPr>
      <w:r>
        <w:rPr>
          <w:lang w:val="bg-BG"/>
        </w:rPr>
        <w:t xml:space="preserve">На следващият ред ще ви се дадат </w:t>
      </w:r>
      <w:r w:rsidRPr="007A7D3D">
        <w:rPr>
          <w:b/>
        </w:rPr>
        <w:t>R</w:t>
      </w:r>
      <w:r>
        <w:rPr>
          <w:lang w:val="bg-BG"/>
        </w:rPr>
        <w:t xml:space="preserve"> и </w:t>
      </w:r>
      <w:r w:rsidRPr="007A7D3D">
        <w:rPr>
          <w:b/>
        </w:rPr>
        <w:t>C</w:t>
      </w:r>
      <w:r>
        <w:t xml:space="preserve">, </w:t>
      </w:r>
      <w:r>
        <w:rPr>
          <w:lang w:val="bg-BG"/>
        </w:rPr>
        <w:t>разделени с празно място.</w:t>
      </w:r>
    </w:p>
    <w:p w:rsidR="00525BC4" w:rsidRDefault="00525BC4" w:rsidP="0062125B">
      <w:pPr>
        <w:spacing w:before="60"/>
        <w:rPr>
          <w:lang w:val="bg-BG"/>
        </w:rPr>
      </w:pPr>
      <w:r>
        <w:rPr>
          <w:lang w:val="bg-BG"/>
        </w:rPr>
        <w:t xml:space="preserve">На следващите редове, до края на входните данни, ще бъде описана </w:t>
      </w:r>
      <w:r w:rsidRPr="0074013D">
        <w:rPr>
          <w:b/>
          <w:lang w:val="bg-BG"/>
        </w:rPr>
        <w:t xml:space="preserve">матрица с размери </w:t>
      </w:r>
      <w:r w:rsidRPr="0074013D">
        <w:rPr>
          <w:b/>
        </w:rPr>
        <w:t>[R</w:t>
      </w:r>
      <w:r w:rsidR="0074013D" w:rsidRPr="0074013D">
        <w:rPr>
          <w:b/>
        </w:rPr>
        <w:t xml:space="preserve"> </w:t>
      </w:r>
      <w:r w:rsidRPr="0074013D">
        <w:rPr>
          <w:b/>
        </w:rPr>
        <w:t>x</w:t>
      </w:r>
      <w:r w:rsidR="0074013D" w:rsidRPr="0074013D">
        <w:rPr>
          <w:b/>
        </w:rPr>
        <w:t xml:space="preserve"> </w:t>
      </w:r>
      <w:r w:rsidRPr="0074013D">
        <w:rPr>
          <w:b/>
        </w:rPr>
        <w:t>C].</w:t>
      </w:r>
      <w:r w:rsidR="0074013D">
        <w:rPr>
          <w:lang w:val="bg-BG"/>
        </w:rPr>
        <w:t xml:space="preserve"> Тази матрица ще е точно на </w:t>
      </w:r>
      <w:r w:rsidR="0074013D" w:rsidRPr="0074013D">
        <w:rPr>
          <w:b/>
        </w:rPr>
        <w:t>R</w:t>
      </w:r>
      <w:r w:rsidR="0074013D" w:rsidRPr="0074013D">
        <w:rPr>
          <w:b/>
          <w:lang w:val="bg-BG"/>
        </w:rPr>
        <w:t xml:space="preserve"> реда</w:t>
      </w:r>
      <w:r w:rsidR="0074013D">
        <w:rPr>
          <w:lang w:val="bg-BG"/>
        </w:rPr>
        <w:t>, в</w:t>
      </w:r>
      <w:r w:rsidR="00DD0234">
        <w:rPr>
          <w:lang w:val="bg-BG"/>
        </w:rPr>
        <w:t>с</w:t>
      </w:r>
      <w:r w:rsidR="0074013D">
        <w:rPr>
          <w:lang w:val="bg-BG"/>
        </w:rPr>
        <w:t xml:space="preserve">еки от които ще има по </w:t>
      </w:r>
      <w:r w:rsidR="0074013D" w:rsidRPr="0074013D">
        <w:rPr>
          <w:b/>
        </w:rPr>
        <w:t>C</w:t>
      </w:r>
      <w:r w:rsidR="00BC5C55">
        <w:rPr>
          <w:b/>
          <w:lang w:val="bg-BG"/>
        </w:rPr>
        <w:t xml:space="preserve"> кол</w:t>
      </w:r>
      <w:r w:rsidR="0074013D" w:rsidRPr="0074013D">
        <w:rPr>
          <w:b/>
          <w:lang w:val="bg-BG"/>
        </w:rPr>
        <w:t>они</w:t>
      </w:r>
      <w:r w:rsidR="0074013D">
        <w:rPr>
          <w:lang w:val="bg-BG"/>
        </w:rPr>
        <w:t>, разделени с празно пространство.</w:t>
      </w:r>
    </w:p>
    <w:p w:rsidR="00BA3D36" w:rsidRDefault="00BA3D36" w:rsidP="0062125B">
      <w:pPr>
        <w:spacing w:before="60"/>
        <w:rPr>
          <w:lang w:val="bg-BG"/>
        </w:rPr>
      </w:pPr>
      <w:r>
        <w:rPr>
          <w:lang w:val="bg-BG"/>
        </w:rPr>
        <w:lastRenderedPageBreak/>
        <w:t>Всеки от символите в матрицата могат да бъдат:</w:t>
      </w:r>
    </w:p>
    <w:p w:rsidR="00BA3D36" w:rsidRDefault="00C86B87" w:rsidP="00BA3D36">
      <w:pPr>
        <w:pStyle w:val="ListParagraph"/>
        <w:numPr>
          <w:ilvl w:val="0"/>
          <w:numId w:val="23"/>
        </w:numPr>
        <w:spacing w:before="60"/>
        <w:ind w:left="720"/>
        <w:rPr>
          <w:lang w:val="bg-BG"/>
        </w:rPr>
      </w:pPr>
      <w:r>
        <w:rPr>
          <w:b/>
          <w:lang w:val="bg-BG"/>
        </w:rPr>
        <w:t>Не-отрицателни цели чис</w:t>
      </w:r>
      <w:r w:rsidR="00BA3D36" w:rsidRPr="00BA3D36">
        <w:rPr>
          <w:b/>
          <w:lang w:val="bg-BG"/>
        </w:rPr>
        <w:t>ла</w:t>
      </w:r>
      <w:r w:rsidR="00BA3D36">
        <w:rPr>
          <w:lang w:val="bg-BG"/>
        </w:rPr>
        <w:t xml:space="preserve"> означаващо теле</w:t>
      </w:r>
      <w:r w:rsidR="00E650AD">
        <w:rPr>
          <w:lang w:val="bg-BG"/>
        </w:rPr>
        <w:t>портационната мощ на съответния</w:t>
      </w:r>
      <w:r w:rsidR="00BA3D36">
        <w:rPr>
          <w:lang w:val="bg-BG"/>
        </w:rPr>
        <w:t xml:space="preserve"> портал.</w:t>
      </w:r>
    </w:p>
    <w:p w:rsidR="00BA3D36" w:rsidRDefault="00747A0F" w:rsidP="00BA3D36">
      <w:pPr>
        <w:pStyle w:val="ListParagraph"/>
        <w:numPr>
          <w:ilvl w:val="0"/>
          <w:numId w:val="23"/>
        </w:numPr>
        <w:spacing w:before="60"/>
        <w:ind w:left="720"/>
        <w:rPr>
          <w:lang w:val="bg-BG"/>
        </w:rPr>
      </w:pPr>
      <w:r w:rsidRPr="00747A0F">
        <w:rPr>
          <w:b/>
        </w:rPr>
        <w:t>#</w:t>
      </w:r>
      <w:r>
        <w:t xml:space="preserve"> - </w:t>
      </w:r>
      <w:r w:rsidR="00961FD5">
        <w:rPr>
          <w:lang w:val="bg-BG"/>
        </w:rPr>
        <w:t>означава</w:t>
      </w:r>
      <w:r>
        <w:rPr>
          <w:lang w:val="bg-BG"/>
        </w:rPr>
        <w:t xml:space="preserve"> недостъпен куб (пълен с жаби)</w:t>
      </w:r>
    </w:p>
    <w:p w:rsidR="007A182F" w:rsidRPr="007A182F" w:rsidRDefault="007A182F" w:rsidP="007A182F">
      <w:pPr>
        <w:spacing w:before="60"/>
        <w:rPr>
          <w:lang w:val="bg-BG"/>
        </w:rPr>
      </w:pPr>
      <w:r>
        <w:rPr>
          <w:lang w:val="bg-BG"/>
        </w:rPr>
        <w:t>Входните данни ще са валидни и в описания формат. Няам нужда от допълнителни проверки.</w:t>
      </w:r>
    </w:p>
    <w:p w:rsidR="0062125B" w:rsidRPr="00552A9F" w:rsidRDefault="00905CFC" w:rsidP="0062125B">
      <w:pPr>
        <w:pStyle w:val="Heading3"/>
        <w:spacing w:before="60"/>
        <w:rPr>
          <w:lang w:eastAsia="ja-JP"/>
        </w:rPr>
      </w:pPr>
      <w:r>
        <w:rPr>
          <w:lang w:val="bg-BG" w:eastAsia="ja-JP"/>
        </w:rPr>
        <w:t>Изходни данни</w:t>
      </w:r>
    </w:p>
    <w:p w:rsidR="004602B3" w:rsidRDefault="004602B3" w:rsidP="0062125B">
      <w:pPr>
        <w:spacing w:before="60"/>
        <w:rPr>
          <w:lang w:val="bg-BG"/>
        </w:rPr>
      </w:pPr>
      <w:r>
        <w:rPr>
          <w:lang w:val="bg-BG"/>
        </w:rPr>
        <w:t>Изходните данни трябва да се изкарат на конзолата.</w:t>
      </w:r>
    </w:p>
    <w:p w:rsidR="0062125B" w:rsidRDefault="004602B3" w:rsidP="00674EDF">
      <w:pPr>
        <w:spacing w:before="60"/>
      </w:pPr>
      <w:r>
        <w:rPr>
          <w:lang w:val="bg-BG"/>
        </w:rPr>
        <w:t xml:space="preserve">На един единствен ред изкарайте </w:t>
      </w:r>
      <w:r w:rsidRPr="004602B3">
        <w:rPr>
          <w:b/>
          <w:lang w:val="bg-BG"/>
        </w:rPr>
        <w:t>максималната телепортационна мощ</w:t>
      </w:r>
      <w:r>
        <w:rPr>
          <w:lang w:val="bg-BG"/>
        </w:rPr>
        <w:t xml:space="preserve"> която може да бъде </w:t>
      </w:r>
      <w:r w:rsidRPr="00674EDF">
        <w:rPr>
          <w:b/>
          <w:lang w:val="bg-BG"/>
        </w:rPr>
        <w:t>използвана</w:t>
      </w:r>
      <w:r>
        <w:rPr>
          <w:lang w:val="bg-BG"/>
        </w:rPr>
        <w:t xml:space="preserve"> в лабиринта.</w:t>
      </w:r>
    </w:p>
    <w:p w:rsidR="0062125B" w:rsidRPr="00552A9F" w:rsidRDefault="00204C02" w:rsidP="0062125B">
      <w:pPr>
        <w:pStyle w:val="Heading3"/>
        <w:spacing w:before="60"/>
      </w:pPr>
      <w:r>
        <w:rPr>
          <w:lang w:val="bg-BG"/>
        </w:rPr>
        <w:t>Ограничения</w:t>
      </w:r>
    </w:p>
    <w:p w:rsidR="00535F7D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3D0A27">
        <w:rPr>
          <w:b/>
          <w:bCs/>
        </w:rPr>
        <w:t xml:space="preserve">R </w:t>
      </w:r>
      <w:r w:rsidR="009B31DD">
        <w:rPr>
          <w:b/>
          <w:bCs/>
          <w:lang w:val="bg-BG"/>
        </w:rPr>
        <w:t>и</w:t>
      </w:r>
      <w:r w:rsidRPr="003D0A27">
        <w:rPr>
          <w:b/>
          <w:bCs/>
        </w:rPr>
        <w:t xml:space="preserve"> C</w:t>
      </w:r>
      <w:r w:rsidRPr="000D16B0">
        <w:t xml:space="preserve"> </w:t>
      </w:r>
      <w:r w:rsidR="009B31DD">
        <w:rPr>
          <w:lang w:val="bg-BG"/>
        </w:rPr>
        <w:t xml:space="preserve">ще са между </w:t>
      </w:r>
      <w:r w:rsidRPr="000D16B0">
        <w:t xml:space="preserve">1 </w:t>
      </w:r>
      <w:r w:rsidR="009B31DD">
        <w:rPr>
          <w:lang w:val="bg-BG"/>
        </w:rPr>
        <w:t xml:space="preserve">и </w:t>
      </w:r>
      <w:r w:rsidR="0061027E">
        <w:t>10</w:t>
      </w:r>
      <w:r w:rsidR="009B31DD">
        <w:t xml:space="preserve"> включително</w:t>
      </w:r>
      <w:r w:rsidRPr="000D16B0">
        <w:t>.</w:t>
      </w:r>
      <w:r>
        <w:t xml:space="preserve"> </w:t>
      </w:r>
      <w:r w:rsidR="00566930">
        <w:rPr>
          <w:b/>
          <w:bCs/>
        </w:rPr>
        <w:t xml:space="preserve">X </w:t>
      </w:r>
      <w:r w:rsidR="009B31DD">
        <w:rPr>
          <w:b/>
          <w:bCs/>
          <w:lang w:val="bg-BG"/>
        </w:rPr>
        <w:t>и</w:t>
      </w:r>
      <w:r w:rsidR="00566930">
        <w:rPr>
          <w:b/>
          <w:bCs/>
        </w:rPr>
        <w:t xml:space="preserve"> Y</w:t>
      </w:r>
      <w:r w:rsidRPr="00557C37">
        <w:t xml:space="preserve"> </w:t>
      </w:r>
      <w:r w:rsidR="009B31DD">
        <w:rPr>
          <w:lang w:val="bg-BG"/>
        </w:rPr>
        <w:t xml:space="preserve">ще са между </w:t>
      </w:r>
      <w:r w:rsidR="004529A5">
        <w:t xml:space="preserve">0 </w:t>
      </w:r>
      <w:r w:rsidR="009B31DD">
        <w:rPr>
          <w:lang w:val="bg-BG"/>
        </w:rPr>
        <w:t>и</w:t>
      </w:r>
      <w:r w:rsidR="004529A5">
        <w:t xml:space="preserve"> 9</w:t>
      </w:r>
      <w:r w:rsidR="009B31DD">
        <w:rPr>
          <w:lang w:val="bg-BG"/>
        </w:rPr>
        <w:t xml:space="preserve"> включително</w:t>
      </w:r>
      <w:r>
        <w:t>.</w:t>
      </w:r>
      <w:r w:rsidR="00535F7D">
        <w:t xml:space="preserve"> </w:t>
      </w:r>
    </w:p>
    <w:p w:rsidR="006C597F" w:rsidRDefault="009B31DD" w:rsidP="006C597F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val="bg-BG" w:eastAsia="ja-JP"/>
        </w:rPr>
        <w:t>Началният куб никога няма да е недостъпен куб</w:t>
      </w:r>
      <w:r w:rsidR="0062125B">
        <w:rPr>
          <w:lang w:eastAsia="ja-JP"/>
        </w:rPr>
        <w:t xml:space="preserve"> ('#')</w:t>
      </w:r>
      <w:r w:rsidR="00754A6A">
        <w:rPr>
          <w:lang w:eastAsia="ja-JP"/>
        </w:rPr>
        <w:t>.</w:t>
      </w:r>
      <w:r w:rsidR="006C597F">
        <w:rPr>
          <w:lang w:eastAsia="ja-JP"/>
        </w:rPr>
        <w:t xml:space="preserve"> </w:t>
      </w:r>
    </w:p>
    <w:p w:rsidR="0062125B" w:rsidRDefault="009B31DD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 w:eastAsia="ja-JP"/>
        </w:rPr>
        <w:t>Позволено време за работа на програмата</w:t>
      </w:r>
      <w:r w:rsidR="0062125B">
        <w:rPr>
          <w:lang w:eastAsia="ja-JP"/>
        </w:rPr>
        <w:t>: 0.</w:t>
      </w:r>
      <w:r w:rsidR="00CB6309">
        <w:rPr>
          <w:lang w:eastAsia="ja-JP"/>
        </w:rPr>
        <w:t xml:space="preserve">1 </w:t>
      </w:r>
      <w:r w:rsidR="00CB6309" w:rsidRPr="00CB6309">
        <w:rPr>
          <w:rFonts w:asciiTheme="minorHAnsi" w:hAnsiTheme="minorHAnsi"/>
          <w:lang w:eastAsia="ja-JP"/>
        </w:rPr>
        <w:t>секунди</w:t>
      </w:r>
      <w:r w:rsidR="0062125B" w:rsidRPr="00552A9F">
        <w:rPr>
          <w:lang w:eastAsia="ja-JP"/>
        </w:rPr>
        <w:t>.</w:t>
      </w:r>
      <w:r w:rsidR="0062125B">
        <w:rPr>
          <w:lang w:eastAsia="ja-JP"/>
        </w:rPr>
        <w:t xml:space="preserve"> </w:t>
      </w:r>
    </w:p>
    <w:p w:rsidR="0062125B" w:rsidRPr="00552A9F" w:rsidRDefault="00A54323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rFonts w:asciiTheme="minorHAnsi" w:hAnsiTheme="minorHAnsi"/>
          <w:lang w:eastAsia="ja-JP"/>
        </w:rPr>
        <w:t>П</w:t>
      </w:r>
      <w:r w:rsidR="00401104" w:rsidRPr="00401104">
        <w:rPr>
          <w:rFonts w:asciiTheme="minorHAnsi" w:hAnsiTheme="minorHAnsi"/>
          <w:lang w:eastAsia="ja-JP"/>
        </w:rPr>
        <w:t>озволена памет</w:t>
      </w:r>
      <w:r w:rsidR="0062125B" w:rsidRPr="00552A9F">
        <w:rPr>
          <w:lang w:eastAsia="ja-JP"/>
        </w:rPr>
        <w:t xml:space="preserve">: </w:t>
      </w:r>
      <w:r w:rsidR="00BB3F2C">
        <w:rPr>
          <w:lang w:eastAsia="ja-JP"/>
        </w:rPr>
        <w:t>32</w:t>
      </w:r>
      <w:r w:rsidR="0062125B" w:rsidRPr="00552A9F">
        <w:t xml:space="preserve"> MB.</w:t>
      </w:r>
    </w:p>
    <w:p w:rsidR="0062125B" w:rsidRPr="00655983" w:rsidRDefault="00204C02" w:rsidP="0062125B">
      <w:pPr>
        <w:pStyle w:val="Heading3"/>
        <w:spacing w:before="60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530"/>
        <w:gridCol w:w="970"/>
        <w:gridCol w:w="3330"/>
      </w:tblGrid>
      <w:tr w:rsidR="0062125B" w:rsidRPr="00552A9F" w:rsidTr="00B04A46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554601" w:rsidRDefault="00554601" w:rsidP="00541C6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554601" w:rsidRDefault="00554601" w:rsidP="00541C6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25B" w:rsidRPr="00554601" w:rsidRDefault="00554601" w:rsidP="00541C6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Обяснение</w:t>
            </w:r>
          </w:p>
        </w:tc>
      </w:tr>
      <w:tr w:rsidR="0062125B" w:rsidTr="00B04A46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Pr="00F61628" w:rsidRDefault="0062125B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0 0</w:t>
            </w:r>
          </w:p>
          <w:p w:rsidR="0062125B" w:rsidRPr="00F61628" w:rsidRDefault="00026FE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5 6</w:t>
            </w:r>
          </w:p>
          <w:p w:rsidR="0062125B" w:rsidRPr="00974D85" w:rsidRDefault="00862AAD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9A772B"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5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</w:p>
          <w:p w:rsidR="0062125B" w:rsidRPr="00974D85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62125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3 1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</w:p>
          <w:p w:rsidR="009A772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</w:p>
          <w:p w:rsidR="009A772B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EF51FC" w:rsidRPr="00C82945" w:rsidRDefault="00EF51FC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Default="002161C2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  <w:t>23</w:t>
            </w:r>
          </w:p>
          <w:p w:rsidR="001D78C4" w:rsidRPr="00F61628" w:rsidRDefault="001D78C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1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5 </w:t>
            </w:r>
            <w:r w:rsidRPr="00EC7557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4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6 4</w:t>
            </w:r>
          </w:p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6 2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9 1 7 6 3 1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8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7 </w:t>
            </w:r>
            <w:r w:rsidRPr="0018249A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8 6</w:t>
            </w:r>
          </w:p>
          <w:p w:rsidR="00BA2DC3" w:rsidRPr="00BA2DC3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6 1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1 2</w:t>
            </w:r>
          </w:p>
        </w:tc>
      </w:tr>
    </w:tbl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Pr="00B366B9" w:rsidRDefault="0062125B" w:rsidP="0062125B">
      <w:pPr>
        <w:spacing w:before="0" w:after="0"/>
      </w:pPr>
    </w:p>
    <w:p w:rsidR="0062125B" w:rsidRPr="00692110" w:rsidRDefault="0062125B" w:rsidP="0062125B">
      <w:pPr>
        <w:spacing w:before="0" w:after="0"/>
        <w:rPr>
          <w:vanish/>
          <w:lang w:val="bg-BG"/>
        </w:rPr>
      </w:pPr>
    </w:p>
    <w:p w:rsidR="0062125B" w:rsidRPr="00A24D7D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8B0C41" w:rsidRPr="0062125B" w:rsidRDefault="008B0C41" w:rsidP="0062125B"/>
    <w:sectPr w:rsidR="008B0C41" w:rsidRPr="0062125B" w:rsidSect="00346B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708" w:rsidRDefault="008C2708">
      <w:r>
        <w:separator/>
      </w:r>
    </w:p>
  </w:endnote>
  <w:endnote w:type="continuationSeparator" w:id="0">
    <w:p w:rsidR="008C2708" w:rsidRDefault="008C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14F" w:rsidRDefault="00AE41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AE414F" w:rsidRPr="008B0C41" w:rsidRDefault="008B0C41" w:rsidP="00506273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r w:rsidR="00506273">
            <w:rPr>
              <w:rFonts w:eastAsia="Malgun Gothic"/>
              <w:b/>
              <w:i/>
              <w:lang w:eastAsia="ko-KR"/>
            </w:rPr>
            <w:t>Algo</w:t>
          </w:r>
          <w:r w:rsidR="00AE414F">
            <w:rPr>
              <w:rFonts w:eastAsia="Malgun Gothic"/>
              <w:b/>
              <w:i/>
              <w:lang w:eastAsia="ko-KR"/>
            </w:rPr>
            <w:t xml:space="preserve"> Academy 2014</w:t>
          </w:r>
          <w:bookmarkStart w:id="0" w:name="_GoBack"/>
          <w:bookmarkEnd w:id="0"/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E414F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AE414F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C270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14F" w:rsidRDefault="00AE41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708" w:rsidRDefault="008C2708">
      <w:r>
        <w:separator/>
      </w:r>
    </w:p>
  </w:footnote>
  <w:footnote w:type="continuationSeparator" w:id="0">
    <w:p w:rsidR="008C2708" w:rsidRDefault="008C27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14F" w:rsidRDefault="00AE41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8C2708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14F" w:rsidRDefault="00AE41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E85F0C"/>
    <w:multiLevelType w:val="hybridMultilevel"/>
    <w:tmpl w:val="23303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2"/>
  </w:num>
  <w:num w:numId="5">
    <w:abstractNumId w:val="17"/>
  </w:num>
  <w:num w:numId="6">
    <w:abstractNumId w:val="21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53F3"/>
    <w:rsid w:val="00010247"/>
    <w:rsid w:val="00012895"/>
    <w:rsid w:val="00013CE3"/>
    <w:rsid w:val="00024338"/>
    <w:rsid w:val="00026FE4"/>
    <w:rsid w:val="00027702"/>
    <w:rsid w:val="00034946"/>
    <w:rsid w:val="000509B2"/>
    <w:rsid w:val="00051A0F"/>
    <w:rsid w:val="00051ABB"/>
    <w:rsid w:val="00052DFC"/>
    <w:rsid w:val="00053F6B"/>
    <w:rsid w:val="00055A6F"/>
    <w:rsid w:val="00060207"/>
    <w:rsid w:val="000637BF"/>
    <w:rsid w:val="00063ABA"/>
    <w:rsid w:val="00070CA5"/>
    <w:rsid w:val="00071D81"/>
    <w:rsid w:val="000733CB"/>
    <w:rsid w:val="0007379F"/>
    <w:rsid w:val="000740B9"/>
    <w:rsid w:val="000774B4"/>
    <w:rsid w:val="00082A88"/>
    <w:rsid w:val="00084135"/>
    <w:rsid w:val="00084F57"/>
    <w:rsid w:val="00087B3B"/>
    <w:rsid w:val="000943BF"/>
    <w:rsid w:val="000A5461"/>
    <w:rsid w:val="000B1600"/>
    <w:rsid w:val="000B4A63"/>
    <w:rsid w:val="000C1D61"/>
    <w:rsid w:val="000D2DC3"/>
    <w:rsid w:val="000E494F"/>
    <w:rsid w:val="000E532F"/>
    <w:rsid w:val="000E6EA7"/>
    <w:rsid w:val="000F7194"/>
    <w:rsid w:val="00100947"/>
    <w:rsid w:val="00104F3D"/>
    <w:rsid w:val="00110D80"/>
    <w:rsid w:val="001178CA"/>
    <w:rsid w:val="00120534"/>
    <w:rsid w:val="001205DA"/>
    <w:rsid w:val="001248BE"/>
    <w:rsid w:val="0012544F"/>
    <w:rsid w:val="0013471E"/>
    <w:rsid w:val="00134C58"/>
    <w:rsid w:val="00142213"/>
    <w:rsid w:val="0014248C"/>
    <w:rsid w:val="00143962"/>
    <w:rsid w:val="00147D8A"/>
    <w:rsid w:val="001510E9"/>
    <w:rsid w:val="0015630B"/>
    <w:rsid w:val="001743C6"/>
    <w:rsid w:val="0017625F"/>
    <w:rsid w:val="0018249A"/>
    <w:rsid w:val="00182F25"/>
    <w:rsid w:val="00184DE6"/>
    <w:rsid w:val="00190FDA"/>
    <w:rsid w:val="0019198D"/>
    <w:rsid w:val="00193E4B"/>
    <w:rsid w:val="001957A4"/>
    <w:rsid w:val="00196928"/>
    <w:rsid w:val="001976E7"/>
    <w:rsid w:val="001B00CA"/>
    <w:rsid w:val="001B1B72"/>
    <w:rsid w:val="001B2BBA"/>
    <w:rsid w:val="001B3E9A"/>
    <w:rsid w:val="001C0EB7"/>
    <w:rsid w:val="001C5618"/>
    <w:rsid w:val="001C6B8B"/>
    <w:rsid w:val="001D1F1F"/>
    <w:rsid w:val="001D78C4"/>
    <w:rsid w:val="001E177B"/>
    <w:rsid w:val="002007E7"/>
    <w:rsid w:val="00204C02"/>
    <w:rsid w:val="00210D92"/>
    <w:rsid w:val="00213EAA"/>
    <w:rsid w:val="002161C2"/>
    <w:rsid w:val="00220435"/>
    <w:rsid w:val="002223A6"/>
    <w:rsid w:val="002256CC"/>
    <w:rsid w:val="00231F65"/>
    <w:rsid w:val="0023691D"/>
    <w:rsid w:val="00241424"/>
    <w:rsid w:val="00250210"/>
    <w:rsid w:val="0025114C"/>
    <w:rsid w:val="0025421E"/>
    <w:rsid w:val="00265941"/>
    <w:rsid w:val="00270DD5"/>
    <w:rsid w:val="00271B62"/>
    <w:rsid w:val="0027225C"/>
    <w:rsid w:val="0027273B"/>
    <w:rsid w:val="002730AA"/>
    <w:rsid w:val="00274624"/>
    <w:rsid w:val="002848AC"/>
    <w:rsid w:val="002868AD"/>
    <w:rsid w:val="00286DDB"/>
    <w:rsid w:val="0029561E"/>
    <w:rsid w:val="002A7FD3"/>
    <w:rsid w:val="002B6B03"/>
    <w:rsid w:val="002C1485"/>
    <w:rsid w:val="002C6AC0"/>
    <w:rsid w:val="002E39CA"/>
    <w:rsid w:val="002F27CA"/>
    <w:rsid w:val="002F737A"/>
    <w:rsid w:val="003025F1"/>
    <w:rsid w:val="00310FAF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64FB2"/>
    <w:rsid w:val="00370E56"/>
    <w:rsid w:val="00384547"/>
    <w:rsid w:val="00385753"/>
    <w:rsid w:val="003A243D"/>
    <w:rsid w:val="003A24B4"/>
    <w:rsid w:val="003A4BA8"/>
    <w:rsid w:val="003B0BA0"/>
    <w:rsid w:val="003B312B"/>
    <w:rsid w:val="003B58D1"/>
    <w:rsid w:val="003B5BB5"/>
    <w:rsid w:val="003C355F"/>
    <w:rsid w:val="003D2B08"/>
    <w:rsid w:val="003D472C"/>
    <w:rsid w:val="003E238C"/>
    <w:rsid w:val="003E5F20"/>
    <w:rsid w:val="003F0025"/>
    <w:rsid w:val="003F3A33"/>
    <w:rsid w:val="00401104"/>
    <w:rsid w:val="0040119C"/>
    <w:rsid w:val="00404189"/>
    <w:rsid w:val="00404BB0"/>
    <w:rsid w:val="00406F4B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29A5"/>
    <w:rsid w:val="00453CA4"/>
    <w:rsid w:val="004602B3"/>
    <w:rsid w:val="00460E19"/>
    <w:rsid w:val="0046113A"/>
    <w:rsid w:val="004616E5"/>
    <w:rsid w:val="004625E2"/>
    <w:rsid w:val="00467E8E"/>
    <w:rsid w:val="004715BC"/>
    <w:rsid w:val="00471AA9"/>
    <w:rsid w:val="004731C8"/>
    <w:rsid w:val="004766ED"/>
    <w:rsid w:val="00480471"/>
    <w:rsid w:val="00482648"/>
    <w:rsid w:val="004910D1"/>
    <w:rsid w:val="00497068"/>
    <w:rsid w:val="004B0789"/>
    <w:rsid w:val="004B4E58"/>
    <w:rsid w:val="004C0C23"/>
    <w:rsid w:val="004C133C"/>
    <w:rsid w:val="004C5ADC"/>
    <w:rsid w:val="004D0809"/>
    <w:rsid w:val="004D2CF6"/>
    <w:rsid w:val="004D7BAC"/>
    <w:rsid w:val="004E19BB"/>
    <w:rsid w:val="004E665D"/>
    <w:rsid w:val="004F4710"/>
    <w:rsid w:val="00502A78"/>
    <w:rsid w:val="00505F9E"/>
    <w:rsid w:val="00506273"/>
    <w:rsid w:val="0051316B"/>
    <w:rsid w:val="00513183"/>
    <w:rsid w:val="00525BC4"/>
    <w:rsid w:val="00535770"/>
    <w:rsid w:val="00535F7D"/>
    <w:rsid w:val="005361C2"/>
    <w:rsid w:val="0053698C"/>
    <w:rsid w:val="00536DB6"/>
    <w:rsid w:val="005414FD"/>
    <w:rsid w:val="005429F8"/>
    <w:rsid w:val="00542A6F"/>
    <w:rsid w:val="00543054"/>
    <w:rsid w:val="00552A9F"/>
    <w:rsid w:val="00552DDB"/>
    <w:rsid w:val="00553A28"/>
    <w:rsid w:val="00554601"/>
    <w:rsid w:val="00554CD4"/>
    <w:rsid w:val="00555CD3"/>
    <w:rsid w:val="00557056"/>
    <w:rsid w:val="005578D0"/>
    <w:rsid w:val="00560FD3"/>
    <w:rsid w:val="005668A0"/>
    <w:rsid w:val="00566930"/>
    <w:rsid w:val="00575A18"/>
    <w:rsid w:val="00575AB2"/>
    <w:rsid w:val="00577F46"/>
    <w:rsid w:val="00581484"/>
    <w:rsid w:val="00582B7E"/>
    <w:rsid w:val="00585EA6"/>
    <w:rsid w:val="005907FF"/>
    <w:rsid w:val="005940C8"/>
    <w:rsid w:val="005A2EF8"/>
    <w:rsid w:val="005A6AA1"/>
    <w:rsid w:val="005B0D5C"/>
    <w:rsid w:val="005D3F6F"/>
    <w:rsid w:val="005D52F9"/>
    <w:rsid w:val="005E3FFE"/>
    <w:rsid w:val="005E53A0"/>
    <w:rsid w:val="005E7BBE"/>
    <w:rsid w:val="005F6567"/>
    <w:rsid w:val="006001FA"/>
    <w:rsid w:val="00605BD1"/>
    <w:rsid w:val="0061027E"/>
    <w:rsid w:val="0061142D"/>
    <w:rsid w:val="00620C73"/>
    <w:rsid w:val="0062125B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74EDF"/>
    <w:rsid w:val="006810D8"/>
    <w:rsid w:val="00687957"/>
    <w:rsid w:val="00697A89"/>
    <w:rsid w:val="006A263C"/>
    <w:rsid w:val="006A4224"/>
    <w:rsid w:val="006A7D51"/>
    <w:rsid w:val="006B01AC"/>
    <w:rsid w:val="006B13C8"/>
    <w:rsid w:val="006B33C0"/>
    <w:rsid w:val="006C38CD"/>
    <w:rsid w:val="006C597F"/>
    <w:rsid w:val="006D04FB"/>
    <w:rsid w:val="006D0E04"/>
    <w:rsid w:val="006D0EED"/>
    <w:rsid w:val="006D1308"/>
    <w:rsid w:val="006D3142"/>
    <w:rsid w:val="006D6692"/>
    <w:rsid w:val="006E0C15"/>
    <w:rsid w:val="006E4384"/>
    <w:rsid w:val="006F046F"/>
    <w:rsid w:val="006F0602"/>
    <w:rsid w:val="00702E43"/>
    <w:rsid w:val="00705732"/>
    <w:rsid w:val="007079C8"/>
    <w:rsid w:val="00714254"/>
    <w:rsid w:val="0071580A"/>
    <w:rsid w:val="00721B38"/>
    <w:rsid w:val="00732CC6"/>
    <w:rsid w:val="00733200"/>
    <w:rsid w:val="0074013D"/>
    <w:rsid w:val="00747A0F"/>
    <w:rsid w:val="00750E5D"/>
    <w:rsid w:val="00752281"/>
    <w:rsid w:val="00754A6A"/>
    <w:rsid w:val="00760400"/>
    <w:rsid w:val="007607A4"/>
    <w:rsid w:val="00764AF4"/>
    <w:rsid w:val="00782149"/>
    <w:rsid w:val="00787CC8"/>
    <w:rsid w:val="00787D6A"/>
    <w:rsid w:val="00790B8C"/>
    <w:rsid w:val="007A182F"/>
    <w:rsid w:val="007A42AA"/>
    <w:rsid w:val="007A5892"/>
    <w:rsid w:val="007A7D3D"/>
    <w:rsid w:val="007B2F61"/>
    <w:rsid w:val="007B53BA"/>
    <w:rsid w:val="007C34FD"/>
    <w:rsid w:val="007C4F57"/>
    <w:rsid w:val="007C652F"/>
    <w:rsid w:val="007D7773"/>
    <w:rsid w:val="007E19C8"/>
    <w:rsid w:val="007E26BB"/>
    <w:rsid w:val="007E2FA8"/>
    <w:rsid w:val="007E2FB9"/>
    <w:rsid w:val="007E3DB6"/>
    <w:rsid w:val="007E5C16"/>
    <w:rsid w:val="007E682E"/>
    <w:rsid w:val="007E6837"/>
    <w:rsid w:val="007E7FC1"/>
    <w:rsid w:val="007F7767"/>
    <w:rsid w:val="00800BC7"/>
    <w:rsid w:val="008069D4"/>
    <w:rsid w:val="00822482"/>
    <w:rsid w:val="008233FE"/>
    <w:rsid w:val="00823DEE"/>
    <w:rsid w:val="00827AA4"/>
    <w:rsid w:val="0083015F"/>
    <w:rsid w:val="00837A62"/>
    <w:rsid w:val="0084028F"/>
    <w:rsid w:val="00840E37"/>
    <w:rsid w:val="008437CA"/>
    <w:rsid w:val="008471B5"/>
    <w:rsid w:val="00847872"/>
    <w:rsid w:val="008514AF"/>
    <w:rsid w:val="008548BA"/>
    <w:rsid w:val="008571CD"/>
    <w:rsid w:val="00861121"/>
    <w:rsid w:val="00862AAD"/>
    <w:rsid w:val="00862ABD"/>
    <w:rsid w:val="0086473A"/>
    <w:rsid w:val="00864F8C"/>
    <w:rsid w:val="0087049B"/>
    <w:rsid w:val="00872BA1"/>
    <w:rsid w:val="008732CC"/>
    <w:rsid w:val="008758B8"/>
    <w:rsid w:val="0088295A"/>
    <w:rsid w:val="00885225"/>
    <w:rsid w:val="00887AEA"/>
    <w:rsid w:val="00890382"/>
    <w:rsid w:val="00896023"/>
    <w:rsid w:val="008B0C41"/>
    <w:rsid w:val="008B5C37"/>
    <w:rsid w:val="008B67CB"/>
    <w:rsid w:val="008C2708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05CFC"/>
    <w:rsid w:val="009065C2"/>
    <w:rsid w:val="00910A54"/>
    <w:rsid w:val="009128CD"/>
    <w:rsid w:val="0091723A"/>
    <w:rsid w:val="009247A7"/>
    <w:rsid w:val="0093097C"/>
    <w:rsid w:val="00931142"/>
    <w:rsid w:val="0093320F"/>
    <w:rsid w:val="00936A7E"/>
    <w:rsid w:val="009370B8"/>
    <w:rsid w:val="00941EE5"/>
    <w:rsid w:val="0095025E"/>
    <w:rsid w:val="0095490F"/>
    <w:rsid w:val="00957512"/>
    <w:rsid w:val="00961FD5"/>
    <w:rsid w:val="00963CC4"/>
    <w:rsid w:val="00971AB8"/>
    <w:rsid w:val="00972D7D"/>
    <w:rsid w:val="00977449"/>
    <w:rsid w:val="00982F76"/>
    <w:rsid w:val="00991301"/>
    <w:rsid w:val="009A534F"/>
    <w:rsid w:val="009A772B"/>
    <w:rsid w:val="009B31DD"/>
    <w:rsid w:val="009B46EB"/>
    <w:rsid w:val="009C7617"/>
    <w:rsid w:val="009D3E96"/>
    <w:rsid w:val="009E3B76"/>
    <w:rsid w:val="009E41D4"/>
    <w:rsid w:val="009E5CA1"/>
    <w:rsid w:val="009E717D"/>
    <w:rsid w:val="00A046D8"/>
    <w:rsid w:val="00A11CA3"/>
    <w:rsid w:val="00A16F0D"/>
    <w:rsid w:val="00A271AE"/>
    <w:rsid w:val="00A31E0C"/>
    <w:rsid w:val="00A36441"/>
    <w:rsid w:val="00A45C57"/>
    <w:rsid w:val="00A508C2"/>
    <w:rsid w:val="00A54323"/>
    <w:rsid w:val="00A56505"/>
    <w:rsid w:val="00A64CD0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12F5"/>
    <w:rsid w:val="00AA25F7"/>
    <w:rsid w:val="00AB15CE"/>
    <w:rsid w:val="00AC5705"/>
    <w:rsid w:val="00AC73A6"/>
    <w:rsid w:val="00AC7895"/>
    <w:rsid w:val="00AE414F"/>
    <w:rsid w:val="00AE5F07"/>
    <w:rsid w:val="00AE76D7"/>
    <w:rsid w:val="00AF0D6B"/>
    <w:rsid w:val="00B04A46"/>
    <w:rsid w:val="00B05F43"/>
    <w:rsid w:val="00B07DCA"/>
    <w:rsid w:val="00B13659"/>
    <w:rsid w:val="00B171C7"/>
    <w:rsid w:val="00B205EC"/>
    <w:rsid w:val="00B21BD9"/>
    <w:rsid w:val="00B222C7"/>
    <w:rsid w:val="00B26345"/>
    <w:rsid w:val="00B40935"/>
    <w:rsid w:val="00B409DD"/>
    <w:rsid w:val="00B41CED"/>
    <w:rsid w:val="00B42CD8"/>
    <w:rsid w:val="00B50BBE"/>
    <w:rsid w:val="00B55646"/>
    <w:rsid w:val="00B65A45"/>
    <w:rsid w:val="00B65F4B"/>
    <w:rsid w:val="00B66260"/>
    <w:rsid w:val="00B7272F"/>
    <w:rsid w:val="00B72C41"/>
    <w:rsid w:val="00B73102"/>
    <w:rsid w:val="00B73A88"/>
    <w:rsid w:val="00B8107E"/>
    <w:rsid w:val="00B81B13"/>
    <w:rsid w:val="00B864B2"/>
    <w:rsid w:val="00B867D5"/>
    <w:rsid w:val="00B925DE"/>
    <w:rsid w:val="00B94D22"/>
    <w:rsid w:val="00B95437"/>
    <w:rsid w:val="00BA08C1"/>
    <w:rsid w:val="00BA2DC3"/>
    <w:rsid w:val="00BA3041"/>
    <w:rsid w:val="00BA3D36"/>
    <w:rsid w:val="00BA51CA"/>
    <w:rsid w:val="00BB17A9"/>
    <w:rsid w:val="00BB222F"/>
    <w:rsid w:val="00BB3F2C"/>
    <w:rsid w:val="00BB4534"/>
    <w:rsid w:val="00BC389A"/>
    <w:rsid w:val="00BC3A99"/>
    <w:rsid w:val="00BC5C55"/>
    <w:rsid w:val="00BD4535"/>
    <w:rsid w:val="00BD68FF"/>
    <w:rsid w:val="00BE11F3"/>
    <w:rsid w:val="00BE79B0"/>
    <w:rsid w:val="00BF1CB7"/>
    <w:rsid w:val="00BF48FB"/>
    <w:rsid w:val="00BF5C48"/>
    <w:rsid w:val="00C03AED"/>
    <w:rsid w:val="00C0706D"/>
    <w:rsid w:val="00C106CA"/>
    <w:rsid w:val="00C17D8D"/>
    <w:rsid w:val="00C23DE5"/>
    <w:rsid w:val="00C240D8"/>
    <w:rsid w:val="00C30B4F"/>
    <w:rsid w:val="00C31A19"/>
    <w:rsid w:val="00C3422D"/>
    <w:rsid w:val="00C34DDD"/>
    <w:rsid w:val="00C35C98"/>
    <w:rsid w:val="00C420D7"/>
    <w:rsid w:val="00C528D5"/>
    <w:rsid w:val="00C52F9A"/>
    <w:rsid w:val="00C62EFF"/>
    <w:rsid w:val="00C66EE2"/>
    <w:rsid w:val="00C67D57"/>
    <w:rsid w:val="00C7207B"/>
    <w:rsid w:val="00C72A77"/>
    <w:rsid w:val="00C74A16"/>
    <w:rsid w:val="00C75802"/>
    <w:rsid w:val="00C80649"/>
    <w:rsid w:val="00C82945"/>
    <w:rsid w:val="00C86B87"/>
    <w:rsid w:val="00C90C64"/>
    <w:rsid w:val="00C942CD"/>
    <w:rsid w:val="00C94802"/>
    <w:rsid w:val="00C94E00"/>
    <w:rsid w:val="00C96C1D"/>
    <w:rsid w:val="00CA1113"/>
    <w:rsid w:val="00CA1710"/>
    <w:rsid w:val="00CA6830"/>
    <w:rsid w:val="00CA6C80"/>
    <w:rsid w:val="00CB6309"/>
    <w:rsid w:val="00CB651A"/>
    <w:rsid w:val="00CB7622"/>
    <w:rsid w:val="00CC074D"/>
    <w:rsid w:val="00CC0A1F"/>
    <w:rsid w:val="00CD41AD"/>
    <w:rsid w:val="00CD587F"/>
    <w:rsid w:val="00CE69B8"/>
    <w:rsid w:val="00CF2197"/>
    <w:rsid w:val="00D03530"/>
    <w:rsid w:val="00D06411"/>
    <w:rsid w:val="00D10D97"/>
    <w:rsid w:val="00D1610A"/>
    <w:rsid w:val="00D164DC"/>
    <w:rsid w:val="00D25231"/>
    <w:rsid w:val="00D30552"/>
    <w:rsid w:val="00D31CE4"/>
    <w:rsid w:val="00D410FC"/>
    <w:rsid w:val="00D42580"/>
    <w:rsid w:val="00D44C79"/>
    <w:rsid w:val="00D45455"/>
    <w:rsid w:val="00D47F2A"/>
    <w:rsid w:val="00D510C2"/>
    <w:rsid w:val="00D522F6"/>
    <w:rsid w:val="00D551F8"/>
    <w:rsid w:val="00D55E7E"/>
    <w:rsid w:val="00D73A9B"/>
    <w:rsid w:val="00D73E22"/>
    <w:rsid w:val="00D75367"/>
    <w:rsid w:val="00D75DB1"/>
    <w:rsid w:val="00D77310"/>
    <w:rsid w:val="00D840B7"/>
    <w:rsid w:val="00D84865"/>
    <w:rsid w:val="00D86395"/>
    <w:rsid w:val="00D86A70"/>
    <w:rsid w:val="00D871B3"/>
    <w:rsid w:val="00DB0E24"/>
    <w:rsid w:val="00DB0F13"/>
    <w:rsid w:val="00DB209F"/>
    <w:rsid w:val="00DB4B4A"/>
    <w:rsid w:val="00DC4133"/>
    <w:rsid w:val="00DD0234"/>
    <w:rsid w:val="00DD1BE4"/>
    <w:rsid w:val="00DD2674"/>
    <w:rsid w:val="00DD274A"/>
    <w:rsid w:val="00DD2EBC"/>
    <w:rsid w:val="00DE0129"/>
    <w:rsid w:val="00DE2708"/>
    <w:rsid w:val="00DE2C65"/>
    <w:rsid w:val="00DE6C3E"/>
    <w:rsid w:val="00DF1A77"/>
    <w:rsid w:val="00E03954"/>
    <w:rsid w:val="00E20B92"/>
    <w:rsid w:val="00E24649"/>
    <w:rsid w:val="00E25A5E"/>
    <w:rsid w:val="00E304D5"/>
    <w:rsid w:val="00E40570"/>
    <w:rsid w:val="00E42EB9"/>
    <w:rsid w:val="00E4313C"/>
    <w:rsid w:val="00E452E8"/>
    <w:rsid w:val="00E50C9F"/>
    <w:rsid w:val="00E51190"/>
    <w:rsid w:val="00E5157B"/>
    <w:rsid w:val="00E53152"/>
    <w:rsid w:val="00E5402D"/>
    <w:rsid w:val="00E6137C"/>
    <w:rsid w:val="00E61398"/>
    <w:rsid w:val="00E62A7E"/>
    <w:rsid w:val="00E647DC"/>
    <w:rsid w:val="00E650AD"/>
    <w:rsid w:val="00E660BE"/>
    <w:rsid w:val="00E724DB"/>
    <w:rsid w:val="00E74F2F"/>
    <w:rsid w:val="00E83D12"/>
    <w:rsid w:val="00E90374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557"/>
    <w:rsid w:val="00EC7DC4"/>
    <w:rsid w:val="00ED2F3E"/>
    <w:rsid w:val="00ED3504"/>
    <w:rsid w:val="00ED4464"/>
    <w:rsid w:val="00ED7BC2"/>
    <w:rsid w:val="00EE1904"/>
    <w:rsid w:val="00EF006A"/>
    <w:rsid w:val="00EF51FC"/>
    <w:rsid w:val="00EF72FB"/>
    <w:rsid w:val="00F030AF"/>
    <w:rsid w:val="00F05126"/>
    <w:rsid w:val="00F14419"/>
    <w:rsid w:val="00F155FD"/>
    <w:rsid w:val="00F15BBE"/>
    <w:rsid w:val="00F20488"/>
    <w:rsid w:val="00F30656"/>
    <w:rsid w:val="00F30CB3"/>
    <w:rsid w:val="00F30EF9"/>
    <w:rsid w:val="00F34FC5"/>
    <w:rsid w:val="00F35CD4"/>
    <w:rsid w:val="00F44305"/>
    <w:rsid w:val="00F45337"/>
    <w:rsid w:val="00F4714B"/>
    <w:rsid w:val="00F5031A"/>
    <w:rsid w:val="00F60E12"/>
    <w:rsid w:val="00F61628"/>
    <w:rsid w:val="00F62CEE"/>
    <w:rsid w:val="00F642FA"/>
    <w:rsid w:val="00F845B7"/>
    <w:rsid w:val="00F84B59"/>
    <w:rsid w:val="00F90402"/>
    <w:rsid w:val="00F95498"/>
    <w:rsid w:val="00FA3905"/>
    <w:rsid w:val="00FC7BE9"/>
    <w:rsid w:val="00FD240E"/>
    <w:rsid w:val="00FE74FB"/>
    <w:rsid w:val="00FE77E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33BB64-FBFB-4CC8-B033-E6C89D8C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B9682-FB27-4B5C-AF3D-06FCBD8C6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2287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2975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Nikolay</cp:lastModifiedBy>
  <cp:revision>252</cp:revision>
  <cp:lastPrinted>2011-11-24T17:37:00Z</cp:lastPrinted>
  <dcterms:created xsi:type="dcterms:W3CDTF">2012-12-19T17:26:00Z</dcterms:created>
  <dcterms:modified xsi:type="dcterms:W3CDTF">2014-11-25T16:37:00Z</dcterms:modified>
</cp:coreProperties>
</file>