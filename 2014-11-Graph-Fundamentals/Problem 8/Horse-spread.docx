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3C" w:rsidRDefault="00351A79" w:rsidP="0089653C">
      <w:pPr>
        <w:pStyle w:val="Heading2"/>
        <w:jc w:val="center"/>
      </w:pPr>
      <w:r>
        <w:rPr>
          <w:lang w:val="bg-BG"/>
        </w:rPr>
        <w:t>Задача</w:t>
      </w:r>
      <w:r w:rsidR="0089653C" w:rsidRPr="00552A9F">
        <w:t xml:space="preserve"> </w:t>
      </w:r>
      <w:r w:rsidR="004060BA">
        <w:rPr>
          <w:lang w:val="bg-BG"/>
        </w:rPr>
        <w:t>8</w:t>
      </w:r>
      <w:r w:rsidR="0089653C" w:rsidRPr="00552A9F">
        <w:t xml:space="preserve"> – </w:t>
      </w:r>
      <w:proofErr w:type="spellStart"/>
      <w:r w:rsidR="006A64E8">
        <w:t>Разпръскв</w:t>
      </w:r>
      <w:r w:rsidR="00053FE9" w:rsidRPr="00053FE9">
        <w:t>ане</w:t>
      </w:r>
      <w:proofErr w:type="spellEnd"/>
      <w:r w:rsidR="00053FE9" w:rsidRPr="00053FE9">
        <w:t xml:space="preserve"> </w:t>
      </w:r>
      <w:proofErr w:type="spellStart"/>
      <w:r w:rsidR="00053FE9" w:rsidRPr="00053FE9">
        <w:t>на</w:t>
      </w:r>
      <w:proofErr w:type="spellEnd"/>
      <w:r w:rsidR="00053FE9" w:rsidRPr="00053FE9">
        <w:t xml:space="preserve"> </w:t>
      </w:r>
      <w:proofErr w:type="spellStart"/>
      <w:r w:rsidR="00053FE9" w:rsidRPr="00053FE9">
        <w:t>коня</w:t>
      </w:r>
      <w:proofErr w:type="spellEnd"/>
    </w:p>
    <w:p w:rsidR="00351A79" w:rsidRDefault="0008791D" w:rsidP="007C2FB4">
      <w:pPr>
        <w:rPr>
          <w:lang w:val="bg-BG"/>
        </w:rPr>
      </w:pPr>
      <w:r>
        <w:rPr>
          <w:lang w:val="bg-BG"/>
        </w:rPr>
        <w:t xml:space="preserve">Дадена е матрица </w:t>
      </w:r>
      <w:r w:rsidRPr="0008791D">
        <w:rPr>
          <w:b/>
        </w:rPr>
        <w:t>N</w:t>
      </w:r>
      <w:r w:rsidR="00240354">
        <w:rPr>
          <w:b/>
          <w:lang w:val="bg-BG"/>
        </w:rPr>
        <w:t xml:space="preserve"> </w:t>
      </w:r>
      <w:r w:rsidRPr="0008791D">
        <w:rPr>
          <w:b/>
        </w:rPr>
        <w:t>x</w:t>
      </w:r>
      <w:r w:rsidR="00240354">
        <w:rPr>
          <w:b/>
          <w:lang w:val="bg-BG"/>
        </w:rPr>
        <w:t xml:space="preserve"> </w:t>
      </w:r>
      <w:r w:rsidRPr="0008791D">
        <w:rPr>
          <w:b/>
        </w:rPr>
        <w:t>M</w:t>
      </w:r>
      <w:r w:rsidRPr="0008791D">
        <w:t xml:space="preserve"> и</w:t>
      </w:r>
      <w:r>
        <w:rPr>
          <w:lang w:val="bg-BG"/>
        </w:rPr>
        <w:t xml:space="preserve"> стартова позиция. Вашата задача е да обходите матрицата, използвайки движения на кон от играта шах и маркирайки от къде сте минали.</w:t>
      </w:r>
    </w:p>
    <w:p w:rsidR="0008791D" w:rsidRDefault="004D0496" w:rsidP="007C2FB4">
      <w:pPr>
        <w:rPr>
          <w:lang w:val="bg-BG"/>
        </w:rPr>
      </w:pPr>
      <w:r>
        <w:rPr>
          <w:lang w:val="bg-BG"/>
        </w:rPr>
        <w:t>Обхождането се случва по следния начин:</w:t>
      </w:r>
    </w:p>
    <w:p w:rsidR="00DA5CE8" w:rsidRPr="00DA5CE8" w:rsidRDefault="00DA5CE8" w:rsidP="000E5D50">
      <w:pPr>
        <w:pStyle w:val="ListParagraph"/>
        <w:numPr>
          <w:ilvl w:val="0"/>
          <w:numId w:val="22"/>
        </w:numPr>
      </w:pPr>
      <w:r>
        <w:rPr>
          <w:lang w:val="bg-BG"/>
        </w:rPr>
        <w:t>На стартовата позиция е числото 1</w:t>
      </w:r>
    </w:p>
    <w:p w:rsidR="004D0496" w:rsidRDefault="000E5410" w:rsidP="000E5D50">
      <w:pPr>
        <w:pStyle w:val="ListParagraph"/>
        <w:numPr>
          <w:ilvl w:val="0"/>
          <w:numId w:val="22"/>
        </w:numPr>
      </w:pPr>
      <w:r w:rsidRPr="000E5D50">
        <w:rPr>
          <w:lang w:val="bg-BG"/>
        </w:rPr>
        <w:t>Започвайки от дадена клетка</w:t>
      </w:r>
      <w:r w:rsidR="00AE5F1F">
        <w:rPr>
          <w:lang w:val="bg-BG"/>
        </w:rPr>
        <w:t xml:space="preserve"> със</w:t>
      </w:r>
      <w:r w:rsidRPr="000E5D50">
        <w:rPr>
          <w:lang w:val="bg-BG"/>
        </w:rPr>
        <w:t xml:space="preserve"> стойност </w:t>
      </w:r>
      <w:r>
        <w:t xml:space="preserve">V, </w:t>
      </w:r>
      <w:r w:rsidRPr="000E5D50">
        <w:rPr>
          <w:lang w:val="bg-BG"/>
        </w:rPr>
        <w:t>на всички клетки</w:t>
      </w:r>
      <w:r w:rsidR="00BB7F67">
        <w:rPr>
          <w:lang w:val="bg-BG"/>
        </w:rPr>
        <w:t xml:space="preserve">, до които може да се стигне с движение на кон и по </w:t>
      </w:r>
      <w:r w:rsidRPr="000E5D50">
        <w:rPr>
          <w:lang w:val="bg-BG"/>
        </w:rPr>
        <w:t xml:space="preserve">които още не е минато, </w:t>
      </w:r>
      <w:r w:rsidR="003E2723">
        <w:rPr>
          <w:lang w:val="bg-BG"/>
        </w:rPr>
        <w:t>се записва</w:t>
      </w:r>
      <w:r w:rsidRPr="000E5D50">
        <w:rPr>
          <w:lang w:val="bg-BG"/>
        </w:rPr>
        <w:t xml:space="preserve"> стойност </w:t>
      </w:r>
      <w:r>
        <w:t>V+1</w:t>
      </w:r>
      <w:r w:rsidR="000E5D50">
        <w:t>.</w:t>
      </w:r>
    </w:p>
    <w:p w:rsidR="000E5D50" w:rsidRDefault="000E5D50" w:rsidP="000E5D5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След като запишете всички стойности </w:t>
      </w:r>
      <w:r>
        <w:t xml:space="preserve">V+1, </w:t>
      </w:r>
      <w:r>
        <w:rPr>
          <w:lang w:val="bg-BG"/>
        </w:rPr>
        <w:t xml:space="preserve">отивате на всяка от тези </w:t>
      </w:r>
      <w:r w:rsidR="00AB4832">
        <w:rPr>
          <w:lang w:val="bg-BG"/>
        </w:rPr>
        <w:t>клетки и повтаряте същото</w:t>
      </w:r>
    </w:p>
    <w:p w:rsidR="000E5D50" w:rsidRDefault="00AB4832" w:rsidP="00AB4832">
      <w:pPr>
        <w:rPr>
          <w:lang w:val="bg-BG"/>
        </w:rPr>
      </w:pPr>
      <w:r>
        <w:rPr>
          <w:lang w:val="bg-BG"/>
        </w:rPr>
        <w:t>Възможни движения на кон от шах:</w:t>
      </w:r>
    </w:p>
    <w:p w:rsidR="00AB4832" w:rsidRPr="00AB4832" w:rsidRDefault="000B1CC4" w:rsidP="000B1C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873E685">
            <wp:extent cx="271272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7888" w:rsidRDefault="00DD7888" w:rsidP="00F70D9B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DD7888" w:rsidRPr="00DD7888" w:rsidRDefault="00DD7888" w:rsidP="00F70D9B">
      <w:pPr>
        <w:rPr>
          <w:lang w:val="bg-BG"/>
        </w:rPr>
      </w:pPr>
      <w:r>
        <w:rPr>
          <w:lang w:val="bg-BG"/>
        </w:rPr>
        <w:t>Входните данни ще бъдат прочитани от конзолата.</w:t>
      </w:r>
    </w:p>
    <w:p w:rsidR="00DD7888" w:rsidRPr="000B1CC4" w:rsidRDefault="00DD7888" w:rsidP="00F70D9B">
      <w:pPr>
        <w:rPr>
          <w:lang w:val="bg-BG"/>
        </w:rPr>
      </w:pPr>
      <w:r>
        <w:rPr>
          <w:lang w:val="bg-BG"/>
        </w:rPr>
        <w:t>Първия</w:t>
      </w:r>
      <w:r w:rsidR="000B1CC4">
        <w:rPr>
          <w:lang w:val="bg-BG"/>
        </w:rPr>
        <w:t>т</w:t>
      </w:r>
      <w:r>
        <w:rPr>
          <w:lang w:val="bg-BG"/>
        </w:rPr>
        <w:t xml:space="preserve"> ред от входа съдържа числото </w:t>
      </w:r>
      <w:r w:rsidRPr="00DD7888">
        <w:rPr>
          <w:b/>
        </w:rPr>
        <w:t>N</w:t>
      </w:r>
      <w:r>
        <w:rPr>
          <w:b/>
        </w:rPr>
        <w:t xml:space="preserve"> </w:t>
      </w:r>
      <w:r>
        <w:rPr>
          <w:lang w:val="bg-BG"/>
        </w:rPr>
        <w:t xml:space="preserve">– броя на </w:t>
      </w:r>
      <w:r w:rsidR="000B1CC4">
        <w:rPr>
          <w:lang w:val="bg-BG"/>
        </w:rPr>
        <w:t>редовете в матрицата</w:t>
      </w:r>
    </w:p>
    <w:p w:rsidR="0023076C" w:rsidRDefault="0023076C" w:rsidP="00F70D9B">
      <w:pPr>
        <w:rPr>
          <w:lang w:val="bg-BG"/>
        </w:rPr>
      </w:pPr>
      <w:r>
        <w:rPr>
          <w:lang w:val="bg-BG"/>
        </w:rPr>
        <w:t>Втория</w:t>
      </w:r>
      <w:r w:rsidR="000B1CC4">
        <w:rPr>
          <w:lang w:val="bg-BG"/>
        </w:rPr>
        <w:t>т</w:t>
      </w:r>
      <w:r>
        <w:rPr>
          <w:lang w:val="bg-BG"/>
        </w:rPr>
        <w:t xml:space="preserve"> ред от входа съдържа числото </w:t>
      </w:r>
      <w:r w:rsidRPr="0023076C">
        <w:rPr>
          <w:b/>
        </w:rPr>
        <w:t>M</w:t>
      </w:r>
      <w:r>
        <w:t xml:space="preserve"> – </w:t>
      </w:r>
      <w:r>
        <w:rPr>
          <w:lang w:val="bg-BG"/>
        </w:rPr>
        <w:t xml:space="preserve">броя на </w:t>
      </w:r>
      <w:r w:rsidR="000B1CC4">
        <w:rPr>
          <w:lang w:val="bg-BG"/>
        </w:rPr>
        <w:t>колоните в матрицата</w:t>
      </w:r>
    </w:p>
    <w:p w:rsidR="000B1CC4" w:rsidRDefault="000B1CC4" w:rsidP="00F70D9B">
      <w:pPr>
        <w:rPr>
          <w:lang w:val="bg-BG"/>
        </w:rPr>
      </w:pPr>
      <w:r>
        <w:rPr>
          <w:lang w:val="bg-BG"/>
        </w:rPr>
        <w:t>Третият ред от входа съдържа чис</w:t>
      </w:r>
      <w:r w:rsidR="000538E7">
        <w:rPr>
          <w:lang w:val="bg-BG"/>
        </w:rPr>
        <w:t>л</w:t>
      </w:r>
      <w:r>
        <w:rPr>
          <w:lang w:val="bg-BG"/>
        </w:rPr>
        <w:t>о</w:t>
      </w:r>
      <w:r w:rsidR="00392A8D">
        <w:rPr>
          <w:lang w:val="bg-BG"/>
        </w:rPr>
        <w:t>т</w:t>
      </w:r>
      <w:r>
        <w:rPr>
          <w:lang w:val="bg-BG"/>
        </w:rPr>
        <w:t xml:space="preserve">о </w:t>
      </w:r>
      <w:r w:rsidRPr="000B1CC4">
        <w:rPr>
          <w:b/>
        </w:rPr>
        <w:t>R</w:t>
      </w:r>
      <w:r>
        <w:t xml:space="preserve"> – </w:t>
      </w:r>
      <w:r>
        <w:rPr>
          <w:lang w:val="bg-BG"/>
        </w:rPr>
        <w:t>редът, от който започва коня</w:t>
      </w:r>
    </w:p>
    <w:p w:rsidR="000B1CC4" w:rsidRDefault="000B1CC4" w:rsidP="000B1CC4">
      <w:pPr>
        <w:rPr>
          <w:lang w:val="bg-BG"/>
        </w:rPr>
      </w:pPr>
      <w:r>
        <w:rPr>
          <w:lang w:val="bg-BG"/>
        </w:rPr>
        <w:t>Четвъртият ред от входа съдържа чис</w:t>
      </w:r>
      <w:r w:rsidR="000538E7">
        <w:rPr>
          <w:lang w:val="bg-BG"/>
        </w:rPr>
        <w:t>л</w:t>
      </w:r>
      <w:r>
        <w:rPr>
          <w:lang w:val="bg-BG"/>
        </w:rPr>
        <w:t>о</w:t>
      </w:r>
      <w:r w:rsidR="00392A8D">
        <w:rPr>
          <w:lang w:val="bg-BG"/>
        </w:rPr>
        <w:t>т</w:t>
      </w:r>
      <w:r>
        <w:rPr>
          <w:lang w:val="bg-BG"/>
        </w:rPr>
        <w:t xml:space="preserve">о </w:t>
      </w:r>
      <w:r>
        <w:rPr>
          <w:b/>
        </w:rPr>
        <w:t>C</w:t>
      </w:r>
      <w:r>
        <w:t xml:space="preserve"> – </w:t>
      </w:r>
      <w:r>
        <w:rPr>
          <w:lang w:val="bg-BG"/>
        </w:rPr>
        <w:t>колоната, от която започва коня</w:t>
      </w:r>
    </w:p>
    <w:p w:rsidR="00885928" w:rsidRPr="00885928" w:rsidRDefault="00885928" w:rsidP="000B1CC4">
      <w:r>
        <w:rPr>
          <w:lang w:val="bg-BG"/>
        </w:rPr>
        <w:t>Редовете и колоните се номерират от 0, т.е. клетката в горния ляв ъгъл е с позиция (0, 0), а клетката в долния десен ъгъл е с позиция (</w:t>
      </w:r>
      <w:r>
        <w:t>N-1, M-1)</w:t>
      </w:r>
    </w:p>
    <w:p w:rsidR="00DD7888" w:rsidRDefault="00DD7888" w:rsidP="00F70D9B">
      <w:pPr>
        <w:rPr>
          <w:lang w:val="bg-BG"/>
        </w:rPr>
      </w:pPr>
      <w:r>
        <w:rPr>
          <w:lang w:val="bg-BG"/>
        </w:rPr>
        <w:t>Входът на програмата ще бъде</w:t>
      </w:r>
      <w:r w:rsidRPr="00A80E0C">
        <w:rPr>
          <w:lang w:val="bg-BG"/>
        </w:rPr>
        <w:t xml:space="preserve"> </w:t>
      </w:r>
      <w:r>
        <w:rPr>
          <w:lang w:val="bg-BG"/>
        </w:rPr>
        <w:t>валиден винаги и в описания формат. Няма нужда да бъде проверяван изрично.</w:t>
      </w:r>
    </w:p>
    <w:p w:rsidR="0023697F" w:rsidRDefault="0023697F" w:rsidP="00F70D9B">
      <w:pPr>
        <w:rPr>
          <w:lang w:val="bg-BG"/>
        </w:rPr>
      </w:pPr>
    </w:p>
    <w:p w:rsidR="0023697F" w:rsidRDefault="0023697F" w:rsidP="00F70D9B">
      <w:pPr>
        <w:rPr>
          <w:lang w:val="bg-BG"/>
        </w:rPr>
      </w:pPr>
    </w:p>
    <w:p w:rsidR="0023697F" w:rsidRDefault="0023697F" w:rsidP="00F70D9B">
      <w:pPr>
        <w:rPr>
          <w:lang w:val="bg-BG"/>
        </w:rPr>
      </w:pPr>
    </w:p>
    <w:p w:rsidR="00DD7888" w:rsidRDefault="00DD7888" w:rsidP="007C2FB4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Изход</w:t>
      </w:r>
    </w:p>
    <w:p w:rsidR="00B05490" w:rsidRDefault="00DD7888" w:rsidP="007C2FB4">
      <w:pPr>
        <w:rPr>
          <w:lang w:val="bg-BG" w:eastAsia="ja-JP"/>
        </w:rPr>
      </w:pPr>
      <w:r>
        <w:rPr>
          <w:lang w:val="bg-BG" w:eastAsia="ja-JP"/>
        </w:rPr>
        <w:t xml:space="preserve">Изходът от програмата трябва да бъде </w:t>
      </w:r>
      <w:proofErr w:type="spellStart"/>
      <w:r>
        <w:rPr>
          <w:lang w:val="bg-BG" w:eastAsia="ja-JP"/>
        </w:rPr>
        <w:t>изпечатан</w:t>
      </w:r>
      <w:proofErr w:type="spellEnd"/>
      <w:r>
        <w:rPr>
          <w:lang w:val="bg-BG" w:eastAsia="ja-JP"/>
        </w:rPr>
        <w:t xml:space="preserve"> на конзолата.</w:t>
      </w:r>
    </w:p>
    <w:p w:rsidR="00DD7888" w:rsidRPr="009C0E7E" w:rsidRDefault="00843519" w:rsidP="007C2FB4">
      <w:pPr>
        <w:rPr>
          <w:lang w:val="bg-BG"/>
        </w:rPr>
      </w:pPr>
      <w:r>
        <w:rPr>
          <w:lang w:val="bg-BG"/>
        </w:rPr>
        <w:t>И</w:t>
      </w:r>
      <w:r w:rsidR="00B05490">
        <w:rPr>
          <w:lang w:val="bg-BG"/>
        </w:rPr>
        <w:t xml:space="preserve">зпишат всички клетки на </w:t>
      </w:r>
      <w:r w:rsidR="003B48E5">
        <w:rPr>
          <w:lang w:val="bg-BG"/>
        </w:rPr>
        <w:t>колоната</w:t>
      </w:r>
      <w:r w:rsidR="00B05490">
        <w:rPr>
          <w:lang w:val="bg-BG"/>
        </w:rPr>
        <w:t xml:space="preserve"> от матрицата, ко</w:t>
      </w:r>
      <w:r w:rsidR="00DA25B0">
        <w:rPr>
          <w:lang w:val="bg-BG"/>
        </w:rPr>
        <w:t>я</w:t>
      </w:r>
      <w:r w:rsidR="00B05490">
        <w:rPr>
          <w:lang w:val="bg-BG"/>
        </w:rPr>
        <w:t xml:space="preserve">то с номер </w:t>
      </w:r>
      <w:r w:rsidR="00DA25B0">
        <w:rPr>
          <w:b/>
        </w:rPr>
        <w:t>M</w:t>
      </w:r>
      <w:r w:rsidR="00B05490" w:rsidRPr="00212874">
        <w:rPr>
          <w:b/>
        </w:rPr>
        <w:t>/2</w:t>
      </w:r>
      <w:r w:rsidR="00212874">
        <w:rPr>
          <w:b/>
        </w:rPr>
        <w:t xml:space="preserve"> </w:t>
      </w:r>
      <w:r w:rsidR="00212874" w:rsidRPr="00212874">
        <w:t>(</w:t>
      </w:r>
      <w:r w:rsidR="00212874">
        <w:rPr>
          <w:lang w:val="bg-BG"/>
        </w:rPr>
        <w:t xml:space="preserve">при </w:t>
      </w:r>
      <w:r w:rsidR="00212874" w:rsidRPr="00212874">
        <w:rPr>
          <w:lang w:val="bg-BG"/>
        </w:rPr>
        <w:t>целочислено</w:t>
      </w:r>
      <w:r w:rsidR="00212874">
        <w:rPr>
          <w:lang w:val="bg-BG"/>
        </w:rPr>
        <w:t xml:space="preserve"> деление</w:t>
      </w:r>
      <w:r w:rsidR="00212874" w:rsidRPr="00212874">
        <w:rPr>
          <w:lang w:val="bg-BG"/>
        </w:rPr>
        <w:t>)</w:t>
      </w:r>
      <w:r w:rsidR="00846B0A">
        <w:rPr>
          <w:lang w:val="bg-BG"/>
        </w:rPr>
        <w:t>, като всяка клетка е на нов ред.</w:t>
      </w:r>
      <w:r w:rsidR="009C0E7E">
        <w:rPr>
          <w:lang w:val="bg-BG"/>
        </w:rPr>
        <w:t xml:space="preserve"> Ако конят не е минал през някоя от позициите, принтирайте 0</w:t>
      </w:r>
      <w:r w:rsidR="00921A1F">
        <w:rPr>
          <w:lang w:val="bg-BG"/>
        </w:rPr>
        <w:t xml:space="preserve"> на тази позиция</w:t>
      </w:r>
      <w:r w:rsidR="00BA0730">
        <w:rPr>
          <w:lang w:val="bg-BG"/>
        </w:rPr>
        <w:t>.</w:t>
      </w:r>
    </w:p>
    <w:p w:rsidR="00DD7888" w:rsidRDefault="00DD7888" w:rsidP="007C2FB4">
      <w:pPr>
        <w:pStyle w:val="Heading3"/>
        <w:rPr>
          <w:lang w:val="bg-BG"/>
        </w:rPr>
      </w:pPr>
      <w:r>
        <w:rPr>
          <w:lang w:val="bg-BG"/>
        </w:rPr>
        <w:t>Ограничения</w:t>
      </w:r>
      <w:bookmarkStart w:id="0" w:name="_GoBack"/>
      <w:bookmarkEnd w:id="0"/>
    </w:p>
    <w:p w:rsidR="00DD7888" w:rsidRPr="00245868" w:rsidRDefault="00245868" w:rsidP="007C2FB4">
      <w:pPr>
        <w:numPr>
          <w:ilvl w:val="0"/>
          <w:numId w:val="17"/>
        </w:numPr>
        <w:spacing w:before="0" w:after="0"/>
        <w:jc w:val="left"/>
        <w:rPr>
          <w:b/>
        </w:rPr>
      </w:pPr>
      <w:r>
        <w:rPr>
          <w:b/>
        </w:rPr>
        <w:t>N</w:t>
      </w:r>
      <w:r w:rsidR="00DD7888">
        <w:rPr>
          <w:b/>
        </w:rPr>
        <w:t xml:space="preserve"> </w:t>
      </w:r>
      <w:r w:rsidR="00DD7888">
        <w:rPr>
          <w:lang w:val="bg-BG"/>
        </w:rPr>
        <w:t xml:space="preserve">е в интервала от </w:t>
      </w:r>
      <w:r w:rsidR="00646C43">
        <w:rPr>
          <w:lang w:val="bg-BG"/>
        </w:rPr>
        <w:t>5</w:t>
      </w:r>
      <w:r w:rsidR="00DD7888">
        <w:rPr>
          <w:lang w:val="bg-BG"/>
        </w:rPr>
        <w:t xml:space="preserve"> до </w:t>
      </w:r>
      <w:r>
        <w:t>1500</w:t>
      </w:r>
      <w:r w:rsidR="00DD7888">
        <w:rPr>
          <w:lang w:val="bg-BG"/>
        </w:rPr>
        <w:t>, включително.</w:t>
      </w:r>
    </w:p>
    <w:p w:rsidR="00245868" w:rsidRPr="00245868" w:rsidRDefault="00245868" w:rsidP="007C2FB4">
      <w:pPr>
        <w:numPr>
          <w:ilvl w:val="0"/>
          <w:numId w:val="17"/>
        </w:numPr>
        <w:spacing w:before="0" w:after="0"/>
        <w:jc w:val="left"/>
      </w:pPr>
      <w:r>
        <w:rPr>
          <w:b/>
        </w:rPr>
        <w:t>M</w:t>
      </w:r>
      <w:r w:rsidRPr="00245868">
        <w:t xml:space="preserve"> </w:t>
      </w:r>
      <w:r w:rsidRPr="00245868">
        <w:rPr>
          <w:lang w:val="bg-BG"/>
        </w:rPr>
        <w:t xml:space="preserve">е в интервала </w:t>
      </w:r>
      <w:r>
        <w:rPr>
          <w:lang w:val="bg-BG"/>
        </w:rPr>
        <w:t xml:space="preserve">от </w:t>
      </w:r>
      <w:r w:rsidR="00646C43">
        <w:rPr>
          <w:lang w:val="bg-BG"/>
        </w:rPr>
        <w:t>5</w:t>
      </w:r>
      <w:r>
        <w:rPr>
          <w:lang w:val="bg-BG"/>
        </w:rPr>
        <w:t xml:space="preserve"> до 1000, включително</w:t>
      </w:r>
    </w:p>
    <w:p w:rsidR="00DD7888" w:rsidRPr="00D875F7" w:rsidRDefault="00DD7888" w:rsidP="007C2FB4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Разрешеното време за изпълнение на програмата е 0.</w:t>
      </w:r>
      <w:r w:rsidR="00C21E40">
        <w:rPr>
          <w:lang w:val="bg-BG"/>
        </w:rPr>
        <w:t>1</w:t>
      </w:r>
      <w:r>
        <w:rPr>
          <w:lang w:val="bg-BG"/>
        </w:rPr>
        <w:t xml:space="preserve"> секунди.</w:t>
      </w:r>
    </w:p>
    <w:p w:rsidR="00F70D9B" w:rsidRPr="00F70D9B" w:rsidRDefault="00DD7888" w:rsidP="00F70D9B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Лимит на паметта: 16 МБ.</w:t>
      </w:r>
    </w:p>
    <w:p w:rsidR="007C2FB4" w:rsidRPr="00F70D9B" w:rsidRDefault="00F70D9B" w:rsidP="00F70D9B">
      <w:pPr>
        <w:spacing w:before="0" w:after="0"/>
        <w:jc w:val="left"/>
      </w:pPr>
      <w:r w:rsidRPr="00F70D9B">
        <w:rPr>
          <w:b/>
          <w:lang w:val="bg-BG"/>
        </w:rPr>
        <w:t>Пример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930"/>
        <w:gridCol w:w="2070"/>
        <w:gridCol w:w="6085"/>
      </w:tblGrid>
      <w:tr w:rsidR="00137F79" w:rsidRPr="00552A9F" w:rsidTr="00F70D9B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2FB4" w:rsidRPr="00DD7888" w:rsidRDefault="00DD7888" w:rsidP="009422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2FB4" w:rsidRPr="00DD7888" w:rsidRDefault="00DD7888" w:rsidP="009422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FB4" w:rsidRPr="00DD7888" w:rsidRDefault="00DD7888" w:rsidP="009422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137F79" w:rsidTr="00F70D9B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FB4" w:rsidRDefault="00A61B2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A61B24" w:rsidRDefault="00A61B2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</w:p>
          <w:p w:rsidR="00A61B24" w:rsidRDefault="00A61B24" w:rsidP="009422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A61B24" w:rsidRDefault="00A61B24" w:rsidP="0094228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7C2FB4" w:rsidRDefault="007C2FB4" w:rsidP="0094228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FB4" w:rsidRDefault="002777D9" w:rsidP="009422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777D9" w:rsidRDefault="002777D9" w:rsidP="009422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2777D9" w:rsidRDefault="002777D9" w:rsidP="009422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777D9" w:rsidRDefault="002777D9" w:rsidP="009422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2777D9" w:rsidRDefault="002777D9" w:rsidP="009422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7C2FB4" w:rsidRDefault="002777D9" w:rsidP="002777D9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FB4" w:rsidRDefault="00885928" w:rsidP="00DA5CE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Получава се матрицата:</w:t>
            </w:r>
          </w:p>
          <w:p w:rsidR="00885928" w:rsidRPr="00885928" w:rsidRDefault="00137F79" w:rsidP="00DA5CE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drawing>
                <wp:inline distT="0" distB="0" distL="0" distR="0" wp14:anchorId="1C821C2B">
                  <wp:extent cx="2209800" cy="18879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24" cy="189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727" w:rsidRPr="0089653C" w:rsidRDefault="00A94727" w:rsidP="00F70D9B"/>
    <w:sectPr w:rsidR="00A94727" w:rsidRPr="0089653C" w:rsidSect="00F70D9B">
      <w:headerReference w:type="default" r:id="rId10"/>
      <w:footerReference w:type="default" r:id="rId11"/>
      <w:pgSz w:w="11907" w:h="16839" w:code="9"/>
      <w:pgMar w:top="851" w:right="851" w:bottom="709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2C9" w:rsidRDefault="005962C9">
      <w:r>
        <w:separator/>
      </w:r>
    </w:p>
  </w:endnote>
  <w:endnote w:type="continuationSeparator" w:id="0">
    <w:p w:rsidR="005962C9" w:rsidRDefault="0059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4C789C" w:rsidRDefault="008B0C41" w:rsidP="004C789C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4C789C">
            <w:rPr>
              <w:rFonts w:eastAsia="Malgun Gothic"/>
              <w:b/>
              <w:i/>
              <w:lang w:eastAsia="ko-KR"/>
            </w:rPr>
            <w:t>y 201</w:t>
          </w:r>
          <w:r w:rsidR="004C789C">
            <w:rPr>
              <w:rFonts w:eastAsia="Malgun Gothic"/>
              <w:b/>
              <w:i/>
              <w:lang w:val="bg-BG" w:eastAsia="ko-KR"/>
            </w:rPr>
            <w:t>4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B7F67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5962C9">
            <w:fldChar w:fldCharType="begin"/>
          </w:r>
          <w:r w:rsidR="005962C9">
            <w:instrText xml:space="preserve"> NUMPAGES </w:instrText>
          </w:r>
          <w:r w:rsidR="005962C9">
            <w:fldChar w:fldCharType="separate"/>
          </w:r>
          <w:r w:rsidR="00BB7F67">
            <w:rPr>
              <w:noProof/>
            </w:rPr>
            <w:t>2</w:t>
          </w:r>
          <w:r w:rsidR="005962C9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5962C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</w:t>
            </w:r>
            <w:proofErr w:type="spellStart"/>
            <w:r w:rsidR="008758B8" w:rsidRPr="008758B8">
              <w:rPr>
                <w:rStyle w:val="Hyperlink"/>
              </w:rPr>
              <w:t>Telerik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="008758B8" w:rsidRPr="008758B8">
              <w:rPr>
                <w:rStyle w:val="Hyperlink"/>
              </w:rPr>
              <w:t>Academy</w:t>
            </w:r>
            <w:proofErr w:type="spellEnd"/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2C9" w:rsidRDefault="005962C9">
      <w:r>
        <w:separator/>
      </w:r>
    </w:p>
  </w:footnote>
  <w:footnote w:type="continuationSeparator" w:id="0">
    <w:p w:rsidR="005962C9" w:rsidRDefault="0059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26AAA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5962C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10332"/>
    <w:multiLevelType w:val="hybridMultilevel"/>
    <w:tmpl w:val="9E30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705F2"/>
    <w:multiLevelType w:val="hybridMultilevel"/>
    <w:tmpl w:val="6D2A7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8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3270"/>
    <w:rsid w:val="00004E5A"/>
    <w:rsid w:val="00007609"/>
    <w:rsid w:val="00010247"/>
    <w:rsid w:val="00013CE3"/>
    <w:rsid w:val="00024338"/>
    <w:rsid w:val="00027702"/>
    <w:rsid w:val="00034946"/>
    <w:rsid w:val="00051A0F"/>
    <w:rsid w:val="00051ABB"/>
    <w:rsid w:val="000538E7"/>
    <w:rsid w:val="00053FE9"/>
    <w:rsid w:val="000562FD"/>
    <w:rsid w:val="00057B8C"/>
    <w:rsid w:val="00063ABA"/>
    <w:rsid w:val="00070CA5"/>
    <w:rsid w:val="00071D81"/>
    <w:rsid w:val="000733CB"/>
    <w:rsid w:val="000740B9"/>
    <w:rsid w:val="000778B6"/>
    <w:rsid w:val="00082A88"/>
    <w:rsid w:val="00084135"/>
    <w:rsid w:val="00084F57"/>
    <w:rsid w:val="0008791D"/>
    <w:rsid w:val="00087B3B"/>
    <w:rsid w:val="000943BF"/>
    <w:rsid w:val="000A5461"/>
    <w:rsid w:val="000B1CC4"/>
    <w:rsid w:val="000B4A63"/>
    <w:rsid w:val="000C7484"/>
    <w:rsid w:val="000D2DC3"/>
    <w:rsid w:val="000E494F"/>
    <w:rsid w:val="000E532F"/>
    <w:rsid w:val="000E5410"/>
    <w:rsid w:val="000E5B81"/>
    <w:rsid w:val="000E5D50"/>
    <w:rsid w:val="000E6EA7"/>
    <w:rsid w:val="000F3898"/>
    <w:rsid w:val="00102FB0"/>
    <w:rsid w:val="00110D80"/>
    <w:rsid w:val="001147B0"/>
    <w:rsid w:val="001248BE"/>
    <w:rsid w:val="00125006"/>
    <w:rsid w:val="00127457"/>
    <w:rsid w:val="00134C58"/>
    <w:rsid w:val="00137AD7"/>
    <w:rsid w:val="00137F79"/>
    <w:rsid w:val="00140BF2"/>
    <w:rsid w:val="0014248C"/>
    <w:rsid w:val="00147D8A"/>
    <w:rsid w:val="001510E9"/>
    <w:rsid w:val="0015630B"/>
    <w:rsid w:val="0017625F"/>
    <w:rsid w:val="00182900"/>
    <w:rsid w:val="00182F25"/>
    <w:rsid w:val="00184DE6"/>
    <w:rsid w:val="00190FDA"/>
    <w:rsid w:val="00193E4B"/>
    <w:rsid w:val="001957A4"/>
    <w:rsid w:val="00196928"/>
    <w:rsid w:val="001976E7"/>
    <w:rsid w:val="001A77BA"/>
    <w:rsid w:val="001B00CA"/>
    <w:rsid w:val="001C6B8B"/>
    <w:rsid w:val="001E177B"/>
    <w:rsid w:val="001E1906"/>
    <w:rsid w:val="001F7524"/>
    <w:rsid w:val="00212874"/>
    <w:rsid w:val="00213EAA"/>
    <w:rsid w:val="0021471C"/>
    <w:rsid w:val="002256CC"/>
    <w:rsid w:val="0023076C"/>
    <w:rsid w:val="00235626"/>
    <w:rsid w:val="0023691D"/>
    <w:rsid w:val="0023697F"/>
    <w:rsid w:val="00240354"/>
    <w:rsid w:val="00241424"/>
    <w:rsid w:val="00245868"/>
    <w:rsid w:val="0025114C"/>
    <w:rsid w:val="00270DD5"/>
    <w:rsid w:val="0027273B"/>
    <w:rsid w:val="002730AA"/>
    <w:rsid w:val="00276525"/>
    <w:rsid w:val="002771EB"/>
    <w:rsid w:val="002777D9"/>
    <w:rsid w:val="002868AD"/>
    <w:rsid w:val="00286DDB"/>
    <w:rsid w:val="0029561E"/>
    <w:rsid w:val="002A13C8"/>
    <w:rsid w:val="002A7FD3"/>
    <w:rsid w:val="002B6B03"/>
    <w:rsid w:val="002C1485"/>
    <w:rsid w:val="002C6AC0"/>
    <w:rsid w:val="002D2AF3"/>
    <w:rsid w:val="002F27CA"/>
    <w:rsid w:val="003025F1"/>
    <w:rsid w:val="003349A0"/>
    <w:rsid w:val="003358B3"/>
    <w:rsid w:val="003358D4"/>
    <w:rsid w:val="00340BB7"/>
    <w:rsid w:val="00346BC7"/>
    <w:rsid w:val="00351A79"/>
    <w:rsid w:val="00353E4D"/>
    <w:rsid w:val="003606FD"/>
    <w:rsid w:val="00360B4D"/>
    <w:rsid w:val="00360FBE"/>
    <w:rsid w:val="00361CF6"/>
    <w:rsid w:val="003625C6"/>
    <w:rsid w:val="00392A8D"/>
    <w:rsid w:val="00395F3F"/>
    <w:rsid w:val="003A243D"/>
    <w:rsid w:val="003A24B4"/>
    <w:rsid w:val="003A4BA8"/>
    <w:rsid w:val="003B0BA0"/>
    <w:rsid w:val="003B312B"/>
    <w:rsid w:val="003B48E5"/>
    <w:rsid w:val="003C355F"/>
    <w:rsid w:val="003D2B08"/>
    <w:rsid w:val="003D472C"/>
    <w:rsid w:val="003E0280"/>
    <w:rsid w:val="003E238C"/>
    <w:rsid w:val="003E2723"/>
    <w:rsid w:val="003F0025"/>
    <w:rsid w:val="003F1477"/>
    <w:rsid w:val="003F3A33"/>
    <w:rsid w:val="00404189"/>
    <w:rsid w:val="004060BA"/>
    <w:rsid w:val="00410BFF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298C"/>
    <w:rsid w:val="00467E8E"/>
    <w:rsid w:val="00471AA9"/>
    <w:rsid w:val="00472929"/>
    <w:rsid w:val="004766ED"/>
    <w:rsid w:val="0048466A"/>
    <w:rsid w:val="004910D1"/>
    <w:rsid w:val="00497068"/>
    <w:rsid w:val="004B0789"/>
    <w:rsid w:val="004C0C23"/>
    <w:rsid w:val="004C54E1"/>
    <w:rsid w:val="004C5ADC"/>
    <w:rsid w:val="004C6C66"/>
    <w:rsid w:val="004C789C"/>
    <w:rsid w:val="004D0496"/>
    <w:rsid w:val="004D0809"/>
    <w:rsid w:val="004D7BAC"/>
    <w:rsid w:val="004E19BB"/>
    <w:rsid w:val="004E665D"/>
    <w:rsid w:val="004F4710"/>
    <w:rsid w:val="00502A78"/>
    <w:rsid w:val="0051316B"/>
    <w:rsid w:val="00513183"/>
    <w:rsid w:val="005159B0"/>
    <w:rsid w:val="0052352B"/>
    <w:rsid w:val="00535770"/>
    <w:rsid w:val="005361C2"/>
    <w:rsid w:val="0053698C"/>
    <w:rsid w:val="005414FD"/>
    <w:rsid w:val="00541DFC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85"/>
    <w:rsid w:val="00581484"/>
    <w:rsid w:val="00582B7E"/>
    <w:rsid w:val="005907FF"/>
    <w:rsid w:val="005962C9"/>
    <w:rsid w:val="0059640C"/>
    <w:rsid w:val="005A2EF8"/>
    <w:rsid w:val="005B0D5C"/>
    <w:rsid w:val="005D3F6F"/>
    <w:rsid w:val="005D52F9"/>
    <w:rsid w:val="005E13F7"/>
    <w:rsid w:val="005E3FFE"/>
    <w:rsid w:val="005E4A9B"/>
    <w:rsid w:val="005E7691"/>
    <w:rsid w:val="006001FA"/>
    <w:rsid w:val="00605BD1"/>
    <w:rsid w:val="006069D2"/>
    <w:rsid w:val="0061142D"/>
    <w:rsid w:val="00620554"/>
    <w:rsid w:val="0063318F"/>
    <w:rsid w:val="00634698"/>
    <w:rsid w:val="00636D60"/>
    <w:rsid w:val="006416F5"/>
    <w:rsid w:val="006458DF"/>
    <w:rsid w:val="00646C43"/>
    <w:rsid w:val="00647AF5"/>
    <w:rsid w:val="006525F2"/>
    <w:rsid w:val="00652CA5"/>
    <w:rsid w:val="00655883"/>
    <w:rsid w:val="00660EC8"/>
    <w:rsid w:val="00661D7B"/>
    <w:rsid w:val="006629F2"/>
    <w:rsid w:val="00665BAC"/>
    <w:rsid w:val="006675FF"/>
    <w:rsid w:val="006810D8"/>
    <w:rsid w:val="006938D7"/>
    <w:rsid w:val="006A64E8"/>
    <w:rsid w:val="006A7D51"/>
    <w:rsid w:val="006B01AC"/>
    <w:rsid w:val="006B10CB"/>
    <w:rsid w:val="006B13C8"/>
    <w:rsid w:val="006C38CD"/>
    <w:rsid w:val="006D04FB"/>
    <w:rsid w:val="006D0EED"/>
    <w:rsid w:val="006D1308"/>
    <w:rsid w:val="006E2605"/>
    <w:rsid w:val="006E4384"/>
    <w:rsid w:val="006F0602"/>
    <w:rsid w:val="00700DEF"/>
    <w:rsid w:val="00702E43"/>
    <w:rsid w:val="00705732"/>
    <w:rsid w:val="00706CA1"/>
    <w:rsid w:val="0070728A"/>
    <w:rsid w:val="007079C8"/>
    <w:rsid w:val="00714254"/>
    <w:rsid w:val="0071580A"/>
    <w:rsid w:val="00731383"/>
    <w:rsid w:val="00732CC6"/>
    <w:rsid w:val="00733200"/>
    <w:rsid w:val="00750E5D"/>
    <w:rsid w:val="007511F2"/>
    <w:rsid w:val="00752281"/>
    <w:rsid w:val="007522D4"/>
    <w:rsid w:val="00760400"/>
    <w:rsid w:val="007607A4"/>
    <w:rsid w:val="00764AF4"/>
    <w:rsid w:val="00787CC8"/>
    <w:rsid w:val="00790B8C"/>
    <w:rsid w:val="007A5892"/>
    <w:rsid w:val="007B2F61"/>
    <w:rsid w:val="007C2FB4"/>
    <w:rsid w:val="007C4F57"/>
    <w:rsid w:val="007D6F2D"/>
    <w:rsid w:val="007D7773"/>
    <w:rsid w:val="007E26BB"/>
    <w:rsid w:val="007E3DB6"/>
    <w:rsid w:val="007E682E"/>
    <w:rsid w:val="007E6837"/>
    <w:rsid w:val="007E7FC1"/>
    <w:rsid w:val="007F1786"/>
    <w:rsid w:val="00800BC7"/>
    <w:rsid w:val="008069D4"/>
    <w:rsid w:val="00822482"/>
    <w:rsid w:val="00823DEE"/>
    <w:rsid w:val="00827AA4"/>
    <w:rsid w:val="0083015F"/>
    <w:rsid w:val="008328AB"/>
    <w:rsid w:val="00840E37"/>
    <w:rsid w:val="00841155"/>
    <w:rsid w:val="0084132D"/>
    <w:rsid w:val="00843519"/>
    <w:rsid w:val="00846B0A"/>
    <w:rsid w:val="008471B5"/>
    <w:rsid w:val="00847872"/>
    <w:rsid w:val="008514AF"/>
    <w:rsid w:val="008571CD"/>
    <w:rsid w:val="0086473A"/>
    <w:rsid w:val="00867962"/>
    <w:rsid w:val="0087049B"/>
    <w:rsid w:val="00872BA1"/>
    <w:rsid w:val="008758B8"/>
    <w:rsid w:val="00885928"/>
    <w:rsid w:val="00887AEA"/>
    <w:rsid w:val="00895207"/>
    <w:rsid w:val="00896023"/>
    <w:rsid w:val="0089653C"/>
    <w:rsid w:val="008B0C41"/>
    <w:rsid w:val="008B5C37"/>
    <w:rsid w:val="008B67CB"/>
    <w:rsid w:val="008C4217"/>
    <w:rsid w:val="008D292C"/>
    <w:rsid w:val="008D388A"/>
    <w:rsid w:val="008D4936"/>
    <w:rsid w:val="008D5082"/>
    <w:rsid w:val="008D61D9"/>
    <w:rsid w:val="008E15AD"/>
    <w:rsid w:val="008E61EC"/>
    <w:rsid w:val="008F7DA1"/>
    <w:rsid w:val="009128CD"/>
    <w:rsid w:val="0091723A"/>
    <w:rsid w:val="00921A1F"/>
    <w:rsid w:val="009247A7"/>
    <w:rsid w:val="00931142"/>
    <w:rsid w:val="00936A7E"/>
    <w:rsid w:val="009370B8"/>
    <w:rsid w:val="00940E9B"/>
    <w:rsid w:val="00941EE5"/>
    <w:rsid w:val="00942285"/>
    <w:rsid w:val="009443AC"/>
    <w:rsid w:val="0095490F"/>
    <w:rsid w:val="00957512"/>
    <w:rsid w:val="00965BD6"/>
    <w:rsid w:val="00971AB8"/>
    <w:rsid w:val="00977449"/>
    <w:rsid w:val="00991301"/>
    <w:rsid w:val="009A534F"/>
    <w:rsid w:val="009A60A1"/>
    <w:rsid w:val="009B46EB"/>
    <w:rsid w:val="009C0E7E"/>
    <w:rsid w:val="009E5CA1"/>
    <w:rsid w:val="009E717D"/>
    <w:rsid w:val="009F0B0F"/>
    <w:rsid w:val="00A046D8"/>
    <w:rsid w:val="00A21459"/>
    <w:rsid w:val="00A271AE"/>
    <w:rsid w:val="00A45C57"/>
    <w:rsid w:val="00A61B24"/>
    <w:rsid w:val="00A66D6C"/>
    <w:rsid w:val="00A72D3B"/>
    <w:rsid w:val="00A72E9D"/>
    <w:rsid w:val="00A74A55"/>
    <w:rsid w:val="00A7521A"/>
    <w:rsid w:val="00A770B8"/>
    <w:rsid w:val="00A8128E"/>
    <w:rsid w:val="00A85672"/>
    <w:rsid w:val="00A85EDE"/>
    <w:rsid w:val="00A94727"/>
    <w:rsid w:val="00A9626F"/>
    <w:rsid w:val="00A97129"/>
    <w:rsid w:val="00AA25F7"/>
    <w:rsid w:val="00AB15CE"/>
    <w:rsid w:val="00AB4832"/>
    <w:rsid w:val="00AC73A6"/>
    <w:rsid w:val="00AC7895"/>
    <w:rsid w:val="00AD7893"/>
    <w:rsid w:val="00AE316B"/>
    <w:rsid w:val="00AE5F07"/>
    <w:rsid w:val="00AE5F1F"/>
    <w:rsid w:val="00B05490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730"/>
    <w:rsid w:val="00BA08C1"/>
    <w:rsid w:val="00BA51CA"/>
    <w:rsid w:val="00BB17A9"/>
    <w:rsid w:val="00BB222F"/>
    <w:rsid w:val="00BB4534"/>
    <w:rsid w:val="00BB7F67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21E40"/>
    <w:rsid w:val="00C26AAA"/>
    <w:rsid w:val="00C3422D"/>
    <w:rsid w:val="00C34DDD"/>
    <w:rsid w:val="00C420D7"/>
    <w:rsid w:val="00C72A77"/>
    <w:rsid w:val="00C7474B"/>
    <w:rsid w:val="00C74A16"/>
    <w:rsid w:val="00C75802"/>
    <w:rsid w:val="00C76356"/>
    <w:rsid w:val="00C80649"/>
    <w:rsid w:val="00C87AA4"/>
    <w:rsid w:val="00C90C64"/>
    <w:rsid w:val="00CA1113"/>
    <w:rsid w:val="00CB7622"/>
    <w:rsid w:val="00CC074D"/>
    <w:rsid w:val="00CC0A1F"/>
    <w:rsid w:val="00CC2007"/>
    <w:rsid w:val="00CD587F"/>
    <w:rsid w:val="00CD761A"/>
    <w:rsid w:val="00CF2197"/>
    <w:rsid w:val="00D03530"/>
    <w:rsid w:val="00D05482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52C6"/>
    <w:rsid w:val="00D86395"/>
    <w:rsid w:val="00D875F7"/>
    <w:rsid w:val="00DA25B0"/>
    <w:rsid w:val="00DA5CE8"/>
    <w:rsid w:val="00DA7B1C"/>
    <w:rsid w:val="00DB0F13"/>
    <w:rsid w:val="00DB209F"/>
    <w:rsid w:val="00DC2114"/>
    <w:rsid w:val="00DC52C0"/>
    <w:rsid w:val="00DD2674"/>
    <w:rsid w:val="00DD2EBC"/>
    <w:rsid w:val="00DD7888"/>
    <w:rsid w:val="00DE0129"/>
    <w:rsid w:val="00DE01DA"/>
    <w:rsid w:val="00DF1A77"/>
    <w:rsid w:val="00DF4650"/>
    <w:rsid w:val="00E11194"/>
    <w:rsid w:val="00E20B92"/>
    <w:rsid w:val="00E25A5E"/>
    <w:rsid w:val="00E40570"/>
    <w:rsid w:val="00E452E8"/>
    <w:rsid w:val="00E51190"/>
    <w:rsid w:val="00E513C0"/>
    <w:rsid w:val="00E53152"/>
    <w:rsid w:val="00E55F68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1811"/>
    <w:rsid w:val="00EB33EE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0D9B"/>
    <w:rsid w:val="00F845B7"/>
    <w:rsid w:val="00F95498"/>
    <w:rsid w:val="00FC3BEF"/>
    <w:rsid w:val="00FD3239"/>
    <w:rsid w:val="00FF268C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C256F-95E1-454B-AE8C-4834B41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character" w:styleId="CommentReference">
    <w:name w:val="annotation reference"/>
    <w:basedOn w:val="DefaultParagraphFont"/>
    <w:rsid w:val="009A60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6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60A1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9A6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60A1"/>
    <w:rPr>
      <w:rFonts w:ascii="Calibri" w:hAnsi="Calibri"/>
      <w:b/>
      <w:bCs/>
    </w:rPr>
  </w:style>
  <w:style w:type="paragraph" w:styleId="ListParagraph">
    <w:name w:val="List Paragraph"/>
    <w:basedOn w:val="Normal"/>
    <w:uiPriority w:val="34"/>
    <w:qFormat/>
    <w:rsid w:val="004D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7EE2-638B-40C1-9D03-2551312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1667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Doncho Minkov</cp:lastModifiedBy>
  <cp:revision>89</cp:revision>
  <cp:lastPrinted>2011-11-24T17:37:00Z</cp:lastPrinted>
  <dcterms:created xsi:type="dcterms:W3CDTF">2014-11-26T07:48:00Z</dcterms:created>
  <dcterms:modified xsi:type="dcterms:W3CDTF">2014-11-26T09:04:00Z</dcterms:modified>
</cp:coreProperties>
</file>