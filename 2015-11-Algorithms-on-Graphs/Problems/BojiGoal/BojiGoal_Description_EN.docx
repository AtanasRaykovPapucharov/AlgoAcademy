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25B" w:rsidRDefault="00D562DF" w:rsidP="0062125B">
      <w:pPr>
        <w:pStyle w:val="Heading2"/>
        <w:spacing w:before="120"/>
        <w:jc w:val="center"/>
      </w:pPr>
      <w:r>
        <w:t>Boji</w:t>
      </w:r>
      <w:r w:rsidR="007E35E1">
        <w:t xml:space="preserve"> </w:t>
      </w:r>
      <w:bookmarkStart w:id="0" w:name="_GoBack"/>
      <w:bookmarkEnd w:id="0"/>
      <w:r>
        <w:t>goal</w:t>
      </w:r>
    </w:p>
    <w:p w:rsidR="009C228A" w:rsidRDefault="00557EB9" w:rsidP="00557EB9">
      <w:r>
        <w:t xml:space="preserve">Bojinkov likes to play football and he likes chalga as well. As we all know Bojinkov doesn’t like to play with his teammates and he is trying always to </w:t>
      </w:r>
      <w:r w:rsidR="009C228A">
        <w:t>finish the attack</w:t>
      </w:r>
      <w:r>
        <w:t xml:space="preserve">. So one day the coach decides that he can </w:t>
      </w:r>
      <w:r w:rsidR="009C228A">
        <w:t>attempt the goal</w:t>
      </w:r>
      <w:r>
        <w:t xml:space="preserve"> only if all the players in the attack touch the ball before Bojinkov </w:t>
      </w:r>
      <w:r w:rsidR="009C228A">
        <w:t>tries to score.</w:t>
      </w:r>
      <w:r w:rsidR="00FF1D0F">
        <w:t xml:space="preserve"> So he should pass the ball and all the players should touch</w:t>
      </w:r>
      <w:r w:rsidR="00677AB0">
        <w:t xml:space="preserve"> </w:t>
      </w:r>
      <w:r w:rsidR="00FF1D0F">
        <w:t xml:space="preserve">it </w:t>
      </w:r>
      <w:r w:rsidR="00677AB0" w:rsidRPr="00677AB0">
        <w:rPr>
          <w:b/>
        </w:rPr>
        <w:t>only once</w:t>
      </w:r>
      <w:r w:rsidR="00677AB0">
        <w:t xml:space="preserve"> </w:t>
      </w:r>
      <w:r w:rsidR="00FF1D0F">
        <w:t xml:space="preserve">and then </w:t>
      </w:r>
      <w:r w:rsidR="00677AB0">
        <w:t>the ball should return</w:t>
      </w:r>
      <w:r w:rsidR="00FF1D0F">
        <w:t xml:space="preserve"> to him.</w:t>
      </w:r>
    </w:p>
    <w:p w:rsidR="00FF1D0F" w:rsidRDefault="009C228A" w:rsidP="00557EB9">
      <w:pPr>
        <w:rPr>
          <w:b/>
        </w:rPr>
      </w:pPr>
      <w:r>
        <w:t xml:space="preserve">But as you all know some of the players in the team like the same girl. This is Nikoletka. </w:t>
      </w:r>
      <w:r w:rsidR="00FF1D0F" w:rsidRPr="00FF1D0F">
        <w:rPr>
          <w:b/>
        </w:rPr>
        <w:t>N</w:t>
      </w:r>
      <w:r w:rsidRPr="009C228A">
        <w:rPr>
          <w:b/>
        </w:rPr>
        <w:t xml:space="preserve">ot all of them </w:t>
      </w:r>
      <w:r w:rsidR="00FF1D0F">
        <w:rPr>
          <w:b/>
        </w:rPr>
        <w:t>are happy t</w:t>
      </w:r>
      <w:r w:rsidRPr="009C228A">
        <w:rPr>
          <w:b/>
        </w:rPr>
        <w:t>o pass each other the ball.</w:t>
      </w:r>
    </w:p>
    <w:p w:rsidR="00FF1D0F" w:rsidRDefault="00FF1D0F" w:rsidP="00557EB9">
      <w:r>
        <w:t>Bojinkov wants to score the goal as fast as he can. You should find if with the available players and the connections between them he could receive the ball again, and what is the minimum time needed for this to happen.</w:t>
      </w:r>
    </w:p>
    <w:p w:rsidR="00FF1D0F" w:rsidRDefault="00FF1D0F" w:rsidP="00557EB9">
      <w:r>
        <w:t xml:space="preserve">You are given </w:t>
      </w:r>
      <w:r>
        <w:rPr>
          <w:b/>
        </w:rPr>
        <w:t xml:space="preserve">N </w:t>
      </w:r>
      <w:r>
        <w:t xml:space="preserve">players and connections between them, as well </w:t>
      </w:r>
      <w:r w:rsidR="002914F0">
        <w:t xml:space="preserve">as </w:t>
      </w:r>
      <w:r>
        <w:t xml:space="preserve">the time </w:t>
      </w:r>
      <w:r w:rsidRPr="00FF1D0F">
        <w:rPr>
          <w:b/>
        </w:rPr>
        <w:t>T</w:t>
      </w:r>
      <w:r>
        <w:t xml:space="preserve"> needed for the ball to move between </w:t>
      </w:r>
      <w:r w:rsidR="0021059A">
        <w:t>each</w:t>
      </w:r>
      <w:r>
        <w:t xml:space="preserve"> two players.</w:t>
      </w:r>
      <w:r w:rsidR="00662968">
        <w:t xml:space="preserve"> </w:t>
      </w:r>
      <w:r w:rsidR="002914F0">
        <w:t>The starting position will be given in the input.</w:t>
      </w:r>
    </w:p>
    <w:p w:rsidR="00963CCF" w:rsidRDefault="00963CCF" w:rsidP="00557EB9">
      <w:pPr>
        <w:rPr>
          <w:b/>
        </w:rPr>
      </w:pPr>
      <w:r>
        <w:rPr>
          <w:b/>
        </w:rPr>
        <w:t>Input</w:t>
      </w:r>
    </w:p>
    <w:p w:rsidR="00963CCF" w:rsidRDefault="00963CCF" w:rsidP="00557EB9">
      <w:r>
        <w:t>The input data should be read from the console.</w:t>
      </w:r>
    </w:p>
    <w:p w:rsidR="00963CCF" w:rsidRDefault="00963CCF" w:rsidP="00557EB9">
      <w:r>
        <w:t>On the first line you will receive the number of the players in the attack.</w:t>
      </w:r>
      <w:r w:rsidR="002914F0">
        <w:t xml:space="preserve">  </w:t>
      </w:r>
      <w:r w:rsidR="002914F0" w:rsidRPr="002914F0">
        <w:rPr>
          <w:b/>
        </w:rPr>
        <w:t>From 1 to N</w:t>
      </w:r>
      <w:r w:rsidR="002914F0">
        <w:rPr>
          <w:b/>
        </w:rPr>
        <w:t>.</w:t>
      </w:r>
    </w:p>
    <w:p w:rsidR="0091489D" w:rsidRDefault="0091489D" w:rsidP="00557EB9">
      <w:r>
        <w:t>On the second line you will receive the starting player number.</w:t>
      </w:r>
    </w:p>
    <w:p w:rsidR="00963CCF" w:rsidRDefault="00963CCF" w:rsidP="00557EB9">
      <w:r>
        <w:t xml:space="preserve">On next </w:t>
      </w:r>
      <w:r>
        <w:rPr>
          <w:b/>
        </w:rPr>
        <w:t>lines</w:t>
      </w:r>
      <w:r w:rsidR="00D562DF">
        <w:rPr>
          <w:b/>
        </w:rPr>
        <w:t xml:space="preserve"> until you reach “end”</w:t>
      </w:r>
      <w:r>
        <w:rPr>
          <w:b/>
        </w:rPr>
        <w:t xml:space="preserve"> </w:t>
      </w:r>
      <w:r>
        <w:t>you will receive the information about the players and the time needed for the ball to move between them.</w:t>
      </w:r>
    </w:p>
    <w:p w:rsidR="00963CCF" w:rsidRDefault="00963CCF" w:rsidP="00557EB9">
      <w:r>
        <w:t xml:space="preserve">The format will be </w:t>
      </w:r>
      <w:r>
        <w:rPr>
          <w:b/>
        </w:rPr>
        <w:t xml:space="preserve">P1 P2 T. </w:t>
      </w:r>
      <w:r>
        <w:rPr>
          <w:b/>
          <w:lang w:val="bg-BG"/>
        </w:rPr>
        <w:t xml:space="preserve"> </w:t>
      </w:r>
      <w:r>
        <w:rPr>
          <w:b/>
        </w:rPr>
        <w:t xml:space="preserve">[Player1 Player2 Time]. </w:t>
      </w:r>
      <w:r>
        <w:t>Separated by whitespace.</w:t>
      </w:r>
    </w:p>
    <w:p w:rsidR="00A549A7" w:rsidRPr="00A549A7" w:rsidRDefault="00A549A7" w:rsidP="00557EB9">
      <w:pPr>
        <w:rPr>
          <w:b/>
        </w:rPr>
      </w:pPr>
      <w:r w:rsidRPr="00A549A7">
        <w:rPr>
          <w:b/>
        </w:rPr>
        <w:t>Starting player is always Player number 1.</w:t>
      </w:r>
    </w:p>
    <w:p w:rsidR="00963CCF" w:rsidRDefault="00963CCF" w:rsidP="00557EB9">
      <w:r>
        <w:t>The ball could move from Player1-&gt;Player2 and from Player2-&gt;Player1.</w:t>
      </w:r>
    </w:p>
    <w:p w:rsidR="00A549A7" w:rsidRPr="00552A9F" w:rsidRDefault="00A549A7" w:rsidP="00A549A7">
      <w:pPr>
        <w:spacing w:before="60"/>
      </w:pPr>
      <w:r w:rsidRPr="00552A9F">
        <w:t>The input data will always be valid and in the format described. There is no need to check it explicitly.</w:t>
      </w:r>
    </w:p>
    <w:p w:rsidR="00963CCF" w:rsidRDefault="00963CCF" w:rsidP="00557EB9">
      <w:pPr>
        <w:rPr>
          <w:b/>
        </w:rPr>
      </w:pPr>
      <w:r>
        <w:rPr>
          <w:b/>
        </w:rPr>
        <w:t>Output</w:t>
      </w:r>
    </w:p>
    <w:p w:rsidR="00A549A7" w:rsidRDefault="00963CCF" w:rsidP="00557EB9">
      <w:r>
        <w:t xml:space="preserve">The output </w:t>
      </w:r>
      <w:r w:rsidR="00A549A7">
        <w:t xml:space="preserve">data </w:t>
      </w:r>
      <w:r>
        <w:t xml:space="preserve">should be printed on the console. </w:t>
      </w:r>
    </w:p>
    <w:p w:rsidR="00963CCF" w:rsidRDefault="00A549A7" w:rsidP="00557EB9">
      <w:r>
        <w:t>On t</w:t>
      </w:r>
      <w:r w:rsidR="00963CCF">
        <w:t>he only</w:t>
      </w:r>
      <w:r>
        <w:t xml:space="preserve"> output</w:t>
      </w:r>
      <w:r w:rsidR="00963CCF">
        <w:t xml:space="preserve"> line</w:t>
      </w:r>
      <w:r>
        <w:t xml:space="preserve">, print </w:t>
      </w:r>
      <w:r w:rsidR="00963CCF">
        <w:t xml:space="preserve">the time needed for the ball to travel from Bojinkov to him again after all the players touch it. </w:t>
      </w:r>
      <w:r w:rsidR="00970121">
        <w:t xml:space="preserve">Each player can touch the ball </w:t>
      </w:r>
      <w:r w:rsidR="00970121" w:rsidRPr="00970121">
        <w:rPr>
          <w:b/>
        </w:rPr>
        <w:t>only once</w:t>
      </w:r>
      <w:r w:rsidR="00970121">
        <w:t>.</w:t>
      </w:r>
      <w:r w:rsidR="00677AB0">
        <w:t xml:space="preserve"> Only start player is a</w:t>
      </w:r>
      <w:r w:rsidR="002914F0">
        <w:t>llowed to touch the ball twice, o</w:t>
      </w:r>
      <w:r w:rsidR="00677AB0">
        <w:t>nce in the start and once in the end.</w:t>
      </w:r>
    </w:p>
    <w:p w:rsidR="00963CCF" w:rsidRDefault="00963CCF" w:rsidP="00557EB9">
      <w:r>
        <w:t xml:space="preserve">If this is not possible you should </w:t>
      </w:r>
      <w:r w:rsidRPr="00E11181">
        <w:rPr>
          <w:b/>
        </w:rPr>
        <w:t>print 0</w:t>
      </w:r>
      <w:r>
        <w:t xml:space="preserve"> on the console.</w:t>
      </w:r>
    </w:p>
    <w:p w:rsidR="0062125B" w:rsidRPr="00552A9F" w:rsidRDefault="0062125B" w:rsidP="0062125B">
      <w:pPr>
        <w:pStyle w:val="Heading3"/>
        <w:spacing w:before="60"/>
      </w:pPr>
      <w:r w:rsidRPr="00552A9F">
        <w:rPr>
          <w:rFonts w:hint="eastAsia"/>
        </w:rPr>
        <w:t>Constraints</w:t>
      </w:r>
    </w:p>
    <w:p w:rsidR="00535F7D" w:rsidRPr="00A549A7" w:rsidRDefault="00A549A7" w:rsidP="0062125B">
      <w:pPr>
        <w:numPr>
          <w:ilvl w:val="0"/>
          <w:numId w:val="17"/>
        </w:numPr>
        <w:spacing w:before="0" w:after="0"/>
        <w:ind w:left="714" w:hanging="357"/>
        <w:jc w:val="left"/>
      </w:pPr>
      <w:r>
        <w:rPr>
          <w:b/>
          <w:bCs/>
        </w:rPr>
        <w:t xml:space="preserve">N </w:t>
      </w:r>
      <w:r w:rsidR="009902ED">
        <w:rPr>
          <w:bCs/>
        </w:rPr>
        <w:t>will be in the range [1</w:t>
      </w:r>
      <w:r w:rsidR="000279CB">
        <w:rPr>
          <w:bCs/>
        </w:rPr>
        <w:t>, 2</w:t>
      </w:r>
      <w:r w:rsidR="00AD3983">
        <w:rPr>
          <w:bCs/>
        </w:rPr>
        <w:t>0</w:t>
      </w:r>
      <w:r>
        <w:rPr>
          <w:bCs/>
        </w:rPr>
        <w:t>]</w:t>
      </w:r>
    </w:p>
    <w:p w:rsidR="00A549A7" w:rsidRDefault="00A549A7" w:rsidP="00A549A7">
      <w:pPr>
        <w:numPr>
          <w:ilvl w:val="0"/>
          <w:numId w:val="17"/>
        </w:numPr>
        <w:spacing w:before="0" w:after="0"/>
        <w:ind w:hanging="363"/>
        <w:jc w:val="left"/>
      </w:pPr>
      <w:r>
        <w:rPr>
          <w:bCs/>
        </w:rPr>
        <w:t xml:space="preserve">The time </w:t>
      </w:r>
      <w:r>
        <w:rPr>
          <w:b/>
          <w:bCs/>
          <w:lang w:val="bg-BG"/>
        </w:rPr>
        <w:t xml:space="preserve">Т </w:t>
      </w:r>
      <w:r w:rsidR="00BC2066">
        <w:rPr>
          <w:bCs/>
        </w:rPr>
        <w:t>will be in the range [1</w:t>
      </w:r>
      <w:r>
        <w:rPr>
          <w:bCs/>
        </w:rPr>
        <w:t>, 2</w:t>
      </w:r>
      <w:r w:rsidR="00104158">
        <w:rPr>
          <w:bCs/>
        </w:rPr>
        <w:t xml:space="preserve"> </w:t>
      </w:r>
      <w:r>
        <w:rPr>
          <w:bCs/>
        </w:rPr>
        <w:t>000</w:t>
      </w:r>
      <w:r w:rsidR="00104158">
        <w:rPr>
          <w:bCs/>
        </w:rPr>
        <w:t xml:space="preserve"> </w:t>
      </w:r>
      <w:r>
        <w:rPr>
          <w:bCs/>
        </w:rPr>
        <w:t>000</w:t>
      </w:r>
      <w:r w:rsidR="00104158">
        <w:rPr>
          <w:bCs/>
        </w:rPr>
        <w:t xml:space="preserve"> </w:t>
      </w:r>
      <w:r>
        <w:rPr>
          <w:bCs/>
        </w:rPr>
        <w:t>000]</w:t>
      </w:r>
    </w:p>
    <w:p w:rsidR="0062125B" w:rsidRDefault="0062125B" w:rsidP="0062125B">
      <w:pPr>
        <w:numPr>
          <w:ilvl w:val="0"/>
          <w:numId w:val="17"/>
        </w:numPr>
        <w:spacing w:before="0" w:after="0"/>
        <w:ind w:left="714" w:hanging="357"/>
        <w:jc w:val="left"/>
      </w:pPr>
      <w:r w:rsidRPr="00552A9F">
        <w:rPr>
          <w:rFonts w:hint="eastAsia"/>
          <w:lang w:eastAsia="ja-JP"/>
        </w:rPr>
        <w:t xml:space="preserve">Allowed working time for </w:t>
      </w:r>
      <w:r w:rsidRPr="00552A9F">
        <w:rPr>
          <w:lang w:eastAsia="ja-JP"/>
        </w:rPr>
        <w:t>your</w:t>
      </w:r>
      <w:r w:rsidRPr="00552A9F">
        <w:rPr>
          <w:rFonts w:hint="eastAsia"/>
          <w:lang w:eastAsia="ja-JP"/>
        </w:rPr>
        <w:t xml:space="preserve"> program</w:t>
      </w:r>
      <w:r>
        <w:rPr>
          <w:lang w:eastAsia="ja-JP"/>
        </w:rPr>
        <w:t xml:space="preserve">: </w:t>
      </w:r>
      <w:r w:rsidR="00B3099D" w:rsidRPr="00B3099D">
        <w:rPr>
          <w:b/>
          <w:lang w:eastAsia="ja-JP"/>
        </w:rPr>
        <w:t>0.5</w:t>
      </w:r>
      <w:r w:rsidRPr="00B3099D">
        <w:rPr>
          <w:b/>
          <w:lang w:eastAsia="ja-JP"/>
        </w:rPr>
        <w:t xml:space="preserve"> </w:t>
      </w:r>
      <w:r w:rsidRPr="00B3099D">
        <w:rPr>
          <w:rFonts w:hint="eastAsia"/>
          <w:b/>
          <w:lang w:eastAsia="ja-JP"/>
        </w:rPr>
        <w:t>second</w:t>
      </w:r>
      <w:r w:rsidRPr="00B3099D">
        <w:rPr>
          <w:b/>
          <w:lang w:eastAsia="ja-JP"/>
        </w:rPr>
        <w:t>s</w:t>
      </w:r>
      <w:r w:rsidRPr="00552A9F">
        <w:rPr>
          <w:lang w:eastAsia="ja-JP"/>
        </w:rPr>
        <w:t>.</w:t>
      </w:r>
      <w:r>
        <w:rPr>
          <w:lang w:eastAsia="ja-JP"/>
        </w:rPr>
        <w:t xml:space="preserve"> </w:t>
      </w:r>
    </w:p>
    <w:p w:rsidR="0062125B" w:rsidRDefault="0062125B" w:rsidP="0062125B">
      <w:pPr>
        <w:numPr>
          <w:ilvl w:val="0"/>
          <w:numId w:val="17"/>
        </w:numPr>
        <w:spacing w:before="0" w:after="0"/>
        <w:ind w:left="714" w:hanging="357"/>
        <w:jc w:val="left"/>
      </w:pPr>
      <w:r w:rsidRPr="00552A9F">
        <w:rPr>
          <w:rFonts w:hint="eastAsia"/>
          <w:lang w:eastAsia="ja-JP"/>
        </w:rPr>
        <w:t>Allowed memory</w:t>
      </w:r>
      <w:r w:rsidRPr="00552A9F">
        <w:rPr>
          <w:lang w:eastAsia="ja-JP"/>
        </w:rPr>
        <w:t xml:space="preserve">: </w:t>
      </w:r>
      <w:r w:rsidR="00B3099D" w:rsidRPr="00B3099D">
        <w:rPr>
          <w:b/>
          <w:lang w:eastAsia="ja-JP"/>
        </w:rPr>
        <w:t>16</w:t>
      </w:r>
      <w:r w:rsidRPr="00B3099D">
        <w:rPr>
          <w:b/>
        </w:rPr>
        <w:t xml:space="preserve"> MB</w:t>
      </w:r>
      <w:r w:rsidRPr="00552A9F">
        <w:t>.</w:t>
      </w:r>
    </w:p>
    <w:p w:rsidR="001138BE" w:rsidRDefault="001138BE" w:rsidP="001138BE">
      <w:pPr>
        <w:spacing w:before="0" w:after="0"/>
        <w:jc w:val="left"/>
      </w:pPr>
    </w:p>
    <w:p w:rsidR="001138BE" w:rsidRDefault="001138BE" w:rsidP="001138BE">
      <w:pPr>
        <w:spacing w:before="0" w:after="0"/>
        <w:jc w:val="left"/>
      </w:pPr>
    </w:p>
    <w:p w:rsidR="00F53818" w:rsidRPr="00552A9F" w:rsidRDefault="00F53818" w:rsidP="001138BE">
      <w:pPr>
        <w:spacing w:before="0" w:after="0"/>
        <w:jc w:val="left"/>
      </w:pPr>
    </w:p>
    <w:p w:rsidR="0062125B" w:rsidRPr="00655983" w:rsidRDefault="0062125B" w:rsidP="0062125B">
      <w:pPr>
        <w:pStyle w:val="Heading3"/>
        <w:spacing w:before="60"/>
        <w:rPr>
          <w:lang w:val="bg-BG" w:eastAsia="ja-JP"/>
        </w:rPr>
      </w:pPr>
      <w:r w:rsidRPr="00552A9F">
        <w:rPr>
          <w:rFonts w:hint="eastAsia"/>
          <w:lang w:eastAsia="ja-JP"/>
        </w:rPr>
        <w:lastRenderedPageBreak/>
        <w:t>Examples</w:t>
      </w:r>
    </w:p>
    <w:tbl>
      <w:tblPr>
        <w:tblpPr w:leftFromText="181" w:rightFromText="181" w:vertAnchor="text" w:tblpX="1" w:tblpY="1"/>
        <w:tblOverlap w:val="never"/>
        <w:tblW w:w="0" w:type="auto"/>
        <w:tblLayout w:type="fixed"/>
        <w:tblLook w:val="0000" w:firstRow="0" w:lastRow="0" w:firstColumn="0" w:lastColumn="0" w:noHBand="0" w:noVBand="0"/>
      </w:tblPr>
      <w:tblGrid>
        <w:gridCol w:w="2620"/>
        <w:gridCol w:w="2340"/>
        <w:gridCol w:w="3960"/>
      </w:tblGrid>
      <w:tr w:rsidR="0062125B" w:rsidRPr="00552A9F" w:rsidTr="00D562DF">
        <w:trPr>
          <w:trHeight w:val="20"/>
        </w:trPr>
        <w:tc>
          <w:tcPr>
            <w:tcW w:w="2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2125B" w:rsidRPr="004261C3" w:rsidRDefault="0062125B" w:rsidP="00541C65">
            <w:pPr>
              <w:spacing w:before="0" w:after="0"/>
              <w:jc w:val="left"/>
              <w:rPr>
                <w:rStyle w:val="Strong"/>
                <w:noProof/>
              </w:rPr>
            </w:pPr>
            <w:r>
              <w:rPr>
                <w:rStyle w:val="Strong"/>
                <w:noProof/>
              </w:rPr>
              <w:t>Example input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2125B" w:rsidRPr="004261C3" w:rsidRDefault="0062125B" w:rsidP="00541C65">
            <w:pPr>
              <w:spacing w:before="0" w:after="0"/>
              <w:jc w:val="left"/>
              <w:rPr>
                <w:rStyle w:val="Strong"/>
                <w:noProof/>
              </w:rPr>
            </w:pPr>
            <w:r>
              <w:rPr>
                <w:rStyle w:val="Strong"/>
                <w:noProof/>
              </w:rPr>
              <w:t>Example output</w:t>
            </w:r>
          </w:p>
        </w:tc>
        <w:tc>
          <w:tcPr>
            <w:tcW w:w="3960" w:type="dxa"/>
            <w:tcBorders>
              <w:top w:val="single" w:sz="8" w:space="0" w:color="000000"/>
              <w:left w:val="single" w:sz="8" w:space="0" w:color="000000"/>
              <w:bottom w:val="single" w:sz="8" w:space="0" w:color="000000"/>
              <w:right w:val="single" w:sz="8" w:space="0" w:color="000000"/>
            </w:tcBorders>
          </w:tcPr>
          <w:p w:rsidR="0062125B" w:rsidRDefault="0062125B" w:rsidP="00541C65">
            <w:pPr>
              <w:spacing w:before="0" w:after="0"/>
              <w:jc w:val="left"/>
              <w:rPr>
                <w:rStyle w:val="Strong"/>
                <w:noProof/>
              </w:rPr>
            </w:pPr>
            <w:r>
              <w:rPr>
                <w:rStyle w:val="Strong"/>
                <w:noProof/>
              </w:rPr>
              <w:t>Explanation</w:t>
            </w:r>
          </w:p>
        </w:tc>
      </w:tr>
      <w:tr w:rsidR="0062125B" w:rsidTr="00A83239">
        <w:trPr>
          <w:trHeight w:val="7017"/>
        </w:trPr>
        <w:tc>
          <w:tcPr>
            <w:tcW w:w="2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62DF" w:rsidRPr="000E7ADD" w:rsidRDefault="00D562DF" w:rsidP="00D562DF">
            <w:pPr>
              <w:spacing w:before="0" w:after="0"/>
              <w:rPr>
                <w:rFonts w:ascii="Consolas" w:hAnsi="Consolas" w:cs="Consolas"/>
                <w:b/>
                <w:bCs/>
                <w:noProof/>
                <w:sz w:val="28"/>
                <w:szCs w:val="28"/>
              </w:rPr>
            </w:pPr>
            <w:r w:rsidRPr="000E7ADD">
              <w:rPr>
                <w:rFonts w:ascii="Consolas" w:hAnsi="Consolas" w:cs="Consolas"/>
                <w:b/>
                <w:bCs/>
                <w:noProof/>
                <w:sz w:val="28"/>
                <w:szCs w:val="28"/>
              </w:rPr>
              <w:t>5</w:t>
            </w:r>
          </w:p>
          <w:p w:rsidR="0091489D" w:rsidRPr="000E7ADD" w:rsidRDefault="0091489D" w:rsidP="00D562DF">
            <w:pPr>
              <w:spacing w:before="0" w:after="0"/>
              <w:rPr>
                <w:rFonts w:ascii="Consolas" w:hAnsi="Consolas" w:cs="Consolas"/>
                <w:b/>
                <w:bCs/>
                <w:noProof/>
                <w:sz w:val="28"/>
                <w:szCs w:val="28"/>
              </w:rPr>
            </w:pPr>
            <w:r w:rsidRPr="000E7ADD">
              <w:rPr>
                <w:rFonts w:ascii="Consolas" w:hAnsi="Consolas" w:cs="Consolas"/>
                <w:b/>
                <w:bCs/>
                <w:noProof/>
                <w:sz w:val="28"/>
                <w:szCs w:val="28"/>
              </w:rPr>
              <w:t>1</w:t>
            </w:r>
          </w:p>
          <w:p w:rsidR="00D562DF" w:rsidRPr="000E7ADD" w:rsidRDefault="00D562DF" w:rsidP="00D562DF">
            <w:pPr>
              <w:spacing w:before="0" w:after="0"/>
              <w:rPr>
                <w:rFonts w:ascii="Consolas" w:hAnsi="Consolas" w:cs="Consolas"/>
                <w:b/>
                <w:bCs/>
                <w:noProof/>
                <w:sz w:val="28"/>
                <w:szCs w:val="28"/>
              </w:rPr>
            </w:pPr>
            <w:r w:rsidRPr="000E7ADD">
              <w:rPr>
                <w:rFonts w:ascii="Consolas" w:hAnsi="Consolas" w:cs="Consolas"/>
                <w:b/>
                <w:bCs/>
                <w:noProof/>
                <w:sz w:val="28"/>
                <w:szCs w:val="28"/>
              </w:rPr>
              <w:t>1 2 5</w:t>
            </w:r>
          </w:p>
          <w:p w:rsidR="00D562DF" w:rsidRPr="000E7ADD" w:rsidRDefault="00D562DF" w:rsidP="00D562DF">
            <w:pPr>
              <w:spacing w:before="0" w:after="0"/>
              <w:rPr>
                <w:rFonts w:ascii="Consolas" w:hAnsi="Consolas" w:cs="Consolas"/>
                <w:b/>
                <w:bCs/>
                <w:noProof/>
                <w:sz w:val="28"/>
                <w:szCs w:val="28"/>
              </w:rPr>
            </w:pPr>
            <w:r w:rsidRPr="000E7ADD">
              <w:rPr>
                <w:rFonts w:ascii="Consolas" w:hAnsi="Consolas" w:cs="Consolas"/>
                <w:b/>
                <w:bCs/>
                <w:noProof/>
                <w:sz w:val="28"/>
                <w:szCs w:val="28"/>
              </w:rPr>
              <w:t>3 1 4</w:t>
            </w:r>
          </w:p>
          <w:p w:rsidR="00D562DF" w:rsidRPr="000E7ADD" w:rsidRDefault="00D562DF" w:rsidP="00D562DF">
            <w:pPr>
              <w:spacing w:before="0" w:after="0"/>
              <w:rPr>
                <w:rFonts w:ascii="Consolas" w:hAnsi="Consolas" w:cs="Consolas"/>
                <w:b/>
                <w:bCs/>
                <w:noProof/>
                <w:sz w:val="28"/>
                <w:szCs w:val="28"/>
              </w:rPr>
            </w:pPr>
            <w:r w:rsidRPr="000E7ADD">
              <w:rPr>
                <w:rFonts w:ascii="Consolas" w:hAnsi="Consolas" w:cs="Consolas"/>
                <w:b/>
                <w:bCs/>
                <w:noProof/>
                <w:sz w:val="28"/>
                <w:szCs w:val="28"/>
              </w:rPr>
              <w:t>1 5 10</w:t>
            </w:r>
          </w:p>
          <w:p w:rsidR="00D562DF" w:rsidRPr="000E7ADD" w:rsidRDefault="00D562DF" w:rsidP="00D562DF">
            <w:pPr>
              <w:spacing w:before="0" w:after="0"/>
              <w:rPr>
                <w:rFonts w:ascii="Consolas" w:hAnsi="Consolas" w:cs="Consolas"/>
                <w:b/>
                <w:bCs/>
                <w:noProof/>
                <w:sz w:val="28"/>
                <w:szCs w:val="28"/>
              </w:rPr>
            </w:pPr>
            <w:r w:rsidRPr="000E7ADD">
              <w:rPr>
                <w:rFonts w:ascii="Consolas" w:hAnsi="Consolas" w:cs="Consolas"/>
                <w:b/>
                <w:bCs/>
                <w:noProof/>
                <w:sz w:val="28"/>
                <w:szCs w:val="28"/>
              </w:rPr>
              <w:t>2 4 7</w:t>
            </w:r>
          </w:p>
          <w:p w:rsidR="00D562DF" w:rsidRPr="000E7ADD" w:rsidRDefault="00D562DF" w:rsidP="00D562DF">
            <w:pPr>
              <w:spacing w:before="0" w:after="0"/>
              <w:rPr>
                <w:rFonts w:ascii="Consolas" w:hAnsi="Consolas" w:cs="Consolas"/>
                <w:b/>
                <w:bCs/>
                <w:noProof/>
                <w:sz w:val="28"/>
                <w:szCs w:val="28"/>
              </w:rPr>
            </w:pPr>
            <w:r w:rsidRPr="000E7ADD">
              <w:rPr>
                <w:rFonts w:ascii="Consolas" w:hAnsi="Consolas" w:cs="Consolas"/>
                <w:b/>
                <w:bCs/>
                <w:noProof/>
                <w:sz w:val="28"/>
                <w:szCs w:val="28"/>
              </w:rPr>
              <w:t>4 3 2</w:t>
            </w:r>
          </w:p>
          <w:p w:rsidR="00D562DF" w:rsidRPr="000E7ADD" w:rsidRDefault="00D562DF" w:rsidP="00D562DF">
            <w:pPr>
              <w:spacing w:before="0" w:after="0"/>
              <w:rPr>
                <w:rFonts w:ascii="Consolas" w:hAnsi="Consolas" w:cs="Consolas"/>
                <w:b/>
                <w:bCs/>
                <w:noProof/>
                <w:sz w:val="28"/>
                <w:szCs w:val="28"/>
              </w:rPr>
            </w:pPr>
            <w:r w:rsidRPr="000E7ADD">
              <w:rPr>
                <w:rFonts w:ascii="Consolas" w:hAnsi="Consolas" w:cs="Consolas"/>
                <w:b/>
                <w:bCs/>
                <w:noProof/>
                <w:sz w:val="28"/>
                <w:szCs w:val="28"/>
              </w:rPr>
              <w:t>3 5 1</w:t>
            </w:r>
          </w:p>
          <w:p w:rsidR="00EF51FC" w:rsidRPr="000E7ADD" w:rsidRDefault="00D562DF" w:rsidP="00D562DF">
            <w:pPr>
              <w:spacing w:before="0" w:after="0"/>
              <w:rPr>
                <w:rFonts w:ascii="Consolas" w:hAnsi="Consolas" w:cs="Consolas"/>
                <w:b/>
                <w:bCs/>
                <w:noProof/>
                <w:sz w:val="28"/>
                <w:szCs w:val="28"/>
              </w:rPr>
            </w:pPr>
            <w:r w:rsidRPr="000E7ADD">
              <w:rPr>
                <w:rFonts w:ascii="Consolas" w:hAnsi="Consolas" w:cs="Consolas"/>
                <w:b/>
                <w:bCs/>
                <w:noProof/>
                <w:sz w:val="28"/>
                <w:szCs w:val="28"/>
              </w:rPr>
              <w:t>end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62DF" w:rsidRPr="000E7ADD" w:rsidRDefault="00D562DF" w:rsidP="00D562DF">
            <w:pPr>
              <w:spacing w:before="0" w:after="0"/>
              <w:rPr>
                <w:rFonts w:ascii="Consolas" w:hAnsi="Consolas" w:cs="Consolas"/>
                <w:b/>
                <w:bCs/>
                <w:noProof/>
                <w:sz w:val="28"/>
                <w:szCs w:val="28"/>
                <w:lang w:eastAsia="ja-JP"/>
              </w:rPr>
            </w:pPr>
            <w:r w:rsidRPr="000E7ADD">
              <w:rPr>
                <w:rFonts w:ascii="Consolas" w:hAnsi="Consolas" w:cs="Consolas"/>
                <w:b/>
                <w:bCs/>
                <w:noProof/>
                <w:sz w:val="28"/>
                <w:szCs w:val="28"/>
                <w:lang w:eastAsia="ja-JP"/>
              </w:rPr>
              <w:t>25</w:t>
            </w:r>
          </w:p>
        </w:tc>
        <w:tc>
          <w:tcPr>
            <w:tcW w:w="3960" w:type="dxa"/>
            <w:tcBorders>
              <w:top w:val="single" w:sz="8" w:space="0" w:color="000000"/>
              <w:left w:val="single" w:sz="8" w:space="0" w:color="000000"/>
              <w:bottom w:val="single" w:sz="8" w:space="0" w:color="000000"/>
              <w:right w:val="single" w:sz="8" w:space="0" w:color="000000"/>
            </w:tcBorders>
          </w:tcPr>
          <w:p w:rsidR="00BA2DC3" w:rsidRPr="000E7ADD" w:rsidRDefault="00D562DF" w:rsidP="00972D7D">
            <w:pPr>
              <w:spacing w:before="0" w:after="0"/>
              <w:rPr>
                <w:rFonts w:ascii="Consolas" w:hAnsi="Consolas" w:cs="Consolas"/>
                <w:b/>
                <w:bCs/>
                <w:noProof/>
                <w:sz w:val="28"/>
                <w:szCs w:val="28"/>
              </w:rPr>
            </w:pPr>
            <w:r w:rsidRPr="000E7ADD">
              <w:rPr>
                <w:rFonts w:ascii="Consolas" w:hAnsi="Consolas" w:cs="Consolas"/>
                <w:b/>
                <w:bCs/>
                <w:noProof/>
                <w:sz w:val="28"/>
                <w:szCs w:val="28"/>
              </w:rPr>
              <w:t>Starting player 1</w:t>
            </w:r>
          </w:p>
          <w:p w:rsidR="00D562DF" w:rsidRPr="000E7ADD" w:rsidRDefault="00D562DF" w:rsidP="00972D7D">
            <w:pPr>
              <w:spacing w:before="0" w:after="0"/>
              <w:rPr>
                <w:rFonts w:ascii="Consolas" w:hAnsi="Consolas" w:cs="Consolas"/>
                <w:b/>
                <w:bCs/>
                <w:noProof/>
                <w:sz w:val="28"/>
                <w:szCs w:val="28"/>
              </w:rPr>
            </w:pPr>
            <w:r w:rsidRPr="000E7ADD">
              <w:rPr>
                <w:rFonts w:ascii="Consolas" w:hAnsi="Consolas" w:cs="Consolas"/>
                <w:b/>
                <w:bCs/>
                <w:noProof/>
                <w:sz w:val="28"/>
                <w:szCs w:val="28"/>
              </w:rPr>
              <w:t>1 -&gt; 2 Time: 5</w:t>
            </w:r>
          </w:p>
          <w:p w:rsidR="00D562DF" w:rsidRPr="000E7ADD" w:rsidRDefault="00D562DF" w:rsidP="00972D7D">
            <w:pPr>
              <w:spacing w:before="0" w:after="0"/>
              <w:rPr>
                <w:rFonts w:ascii="Consolas" w:hAnsi="Consolas" w:cs="Consolas"/>
                <w:b/>
                <w:bCs/>
                <w:noProof/>
                <w:sz w:val="28"/>
                <w:szCs w:val="28"/>
              </w:rPr>
            </w:pPr>
            <w:r w:rsidRPr="000E7ADD">
              <w:rPr>
                <w:rFonts w:ascii="Consolas" w:hAnsi="Consolas" w:cs="Consolas"/>
                <w:b/>
                <w:bCs/>
                <w:noProof/>
                <w:sz w:val="28"/>
                <w:szCs w:val="28"/>
              </w:rPr>
              <w:t>2 -&gt; 4 Time: 7</w:t>
            </w:r>
          </w:p>
          <w:p w:rsidR="00D562DF" w:rsidRPr="000E7ADD" w:rsidRDefault="00D562DF" w:rsidP="00972D7D">
            <w:pPr>
              <w:spacing w:before="0" w:after="0"/>
              <w:rPr>
                <w:rFonts w:ascii="Consolas" w:hAnsi="Consolas" w:cs="Consolas"/>
                <w:b/>
                <w:bCs/>
                <w:noProof/>
                <w:sz w:val="28"/>
                <w:szCs w:val="28"/>
              </w:rPr>
            </w:pPr>
            <w:r w:rsidRPr="000E7ADD">
              <w:rPr>
                <w:rFonts w:ascii="Consolas" w:hAnsi="Consolas" w:cs="Consolas"/>
                <w:b/>
                <w:bCs/>
                <w:noProof/>
                <w:sz w:val="28"/>
                <w:szCs w:val="28"/>
              </w:rPr>
              <w:t>4 -&gt; 3 Time: 2</w:t>
            </w:r>
          </w:p>
          <w:p w:rsidR="00D562DF" w:rsidRPr="000E7ADD" w:rsidRDefault="00D562DF" w:rsidP="00972D7D">
            <w:pPr>
              <w:spacing w:before="0" w:after="0"/>
              <w:rPr>
                <w:rFonts w:ascii="Consolas" w:hAnsi="Consolas" w:cs="Consolas"/>
                <w:b/>
                <w:bCs/>
                <w:noProof/>
                <w:sz w:val="28"/>
                <w:szCs w:val="28"/>
              </w:rPr>
            </w:pPr>
            <w:r w:rsidRPr="000E7ADD">
              <w:rPr>
                <w:rFonts w:ascii="Consolas" w:hAnsi="Consolas" w:cs="Consolas"/>
                <w:b/>
                <w:bCs/>
                <w:noProof/>
                <w:sz w:val="28"/>
                <w:szCs w:val="28"/>
              </w:rPr>
              <w:t>3 -&gt; 5 Time: 1</w:t>
            </w:r>
          </w:p>
          <w:p w:rsidR="00D562DF" w:rsidRPr="000E7ADD" w:rsidRDefault="00D562DF" w:rsidP="00972D7D">
            <w:pPr>
              <w:spacing w:before="0" w:after="0"/>
              <w:rPr>
                <w:rFonts w:ascii="Consolas" w:hAnsi="Consolas" w:cs="Consolas"/>
                <w:b/>
                <w:bCs/>
                <w:noProof/>
                <w:sz w:val="28"/>
                <w:szCs w:val="28"/>
              </w:rPr>
            </w:pPr>
            <w:r w:rsidRPr="000E7ADD">
              <w:rPr>
                <w:rFonts w:ascii="Consolas" w:hAnsi="Consolas" w:cs="Consolas"/>
                <w:b/>
                <w:bCs/>
                <w:noProof/>
                <w:sz w:val="28"/>
                <w:szCs w:val="28"/>
              </w:rPr>
              <w:t>5 -&gt; 1 Time: 10</w:t>
            </w:r>
          </w:p>
          <w:p w:rsidR="00D562DF" w:rsidRPr="000E7ADD" w:rsidRDefault="00D562DF" w:rsidP="00972D7D">
            <w:pPr>
              <w:spacing w:before="0" w:after="0"/>
              <w:rPr>
                <w:rFonts w:ascii="Consolas" w:hAnsi="Consolas" w:cs="Consolas"/>
                <w:b/>
                <w:bCs/>
                <w:noProof/>
                <w:sz w:val="28"/>
                <w:szCs w:val="28"/>
              </w:rPr>
            </w:pPr>
          </w:p>
          <w:p w:rsidR="00D562DF" w:rsidRPr="000E7ADD" w:rsidRDefault="00D562DF" w:rsidP="00972D7D">
            <w:pPr>
              <w:spacing w:before="0" w:after="0"/>
              <w:rPr>
                <w:rFonts w:ascii="Consolas" w:hAnsi="Consolas" w:cs="Consolas"/>
                <w:b/>
                <w:bCs/>
                <w:noProof/>
                <w:sz w:val="28"/>
                <w:szCs w:val="28"/>
              </w:rPr>
            </w:pPr>
            <w:r w:rsidRPr="000E7ADD">
              <w:rPr>
                <w:rFonts w:ascii="Consolas" w:hAnsi="Consolas" w:cs="Consolas"/>
                <w:b/>
                <w:bCs/>
                <w:noProof/>
                <w:sz w:val="28"/>
                <w:szCs w:val="28"/>
              </w:rPr>
              <w:t>Path: 1 2 4 3 5 1</w:t>
            </w:r>
          </w:p>
          <w:p w:rsidR="00F9524A" w:rsidRPr="000E7ADD" w:rsidRDefault="00F9524A" w:rsidP="00F9524A">
            <w:pPr>
              <w:spacing w:before="0" w:after="0"/>
              <w:rPr>
                <w:rFonts w:ascii="Consolas" w:hAnsi="Consolas" w:cs="Consolas"/>
                <w:b/>
                <w:bCs/>
                <w:noProof/>
                <w:sz w:val="28"/>
                <w:szCs w:val="28"/>
              </w:rPr>
            </w:pPr>
            <w:r w:rsidRPr="000E7ADD">
              <w:rPr>
                <w:rFonts w:ascii="Consolas" w:hAnsi="Consolas" w:cs="Consolas"/>
                <w:b/>
                <w:bCs/>
                <w:noProof/>
                <w:sz w:val="28"/>
                <w:szCs w:val="28"/>
              </w:rPr>
              <w:t>Time: 5+7+2+1+10=25</w:t>
            </w:r>
          </w:p>
          <w:p w:rsidR="00F9524A" w:rsidRPr="000E7ADD" w:rsidRDefault="00F9524A" w:rsidP="00972D7D">
            <w:pPr>
              <w:spacing w:before="0" w:after="0"/>
              <w:rPr>
                <w:rFonts w:ascii="Consolas" w:hAnsi="Consolas" w:cs="Consolas"/>
                <w:b/>
                <w:bCs/>
                <w:noProof/>
                <w:sz w:val="28"/>
                <w:szCs w:val="28"/>
              </w:rPr>
            </w:pPr>
          </w:p>
          <w:p w:rsidR="00F9524A" w:rsidRPr="000E7ADD" w:rsidRDefault="00F9524A" w:rsidP="00972D7D">
            <w:pPr>
              <w:spacing w:before="0" w:after="0"/>
              <w:rPr>
                <w:rFonts w:ascii="Consolas" w:hAnsi="Consolas" w:cs="Consolas"/>
                <w:b/>
                <w:bCs/>
                <w:noProof/>
                <w:sz w:val="28"/>
                <w:szCs w:val="28"/>
              </w:rPr>
            </w:pPr>
            <w:r w:rsidRPr="000E7ADD">
              <w:rPr>
                <w:rFonts w:ascii="Consolas" w:hAnsi="Consolas" w:cs="Consolas"/>
                <w:b/>
                <w:bCs/>
                <w:noProof/>
                <w:sz w:val="28"/>
                <w:szCs w:val="28"/>
              </w:rPr>
              <w:t>Path could be other but all have the same time!</w:t>
            </w:r>
          </w:p>
          <w:p w:rsidR="00D562DF" w:rsidRPr="00F53818" w:rsidRDefault="000E7ADD" w:rsidP="00972D7D">
            <w:pPr>
              <w:spacing w:before="0" w:after="0"/>
              <w:rPr>
                <w:rFonts w:asciiTheme="minorHAnsi" w:hAnsiTheme="minorHAnsi" w:cs="Consolas"/>
                <w:b/>
                <w:bCs/>
                <w:noProof/>
                <w:sz w:val="32"/>
              </w:rPr>
            </w:pPr>
            <w:r>
              <w:rPr>
                <w:rFonts w:asciiTheme="minorHAnsi" w:hAnsiTheme="minorHAnsi" w:cs="Consolas"/>
                <w:b/>
                <w:bCs/>
                <w:noProof/>
                <w:sz w:val="32"/>
              </w:rPr>
              <mc:AlternateContent>
                <mc:Choice Requires="wpg">
                  <w:drawing>
                    <wp:anchor distT="0" distB="0" distL="114300" distR="114300" simplePos="0" relativeHeight="251717632" behindDoc="0" locked="0" layoutInCell="1" allowOverlap="1" wp14:anchorId="675D7CF8" wp14:editId="089025BE">
                      <wp:simplePos x="0" y="0"/>
                      <wp:positionH relativeFrom="column">
                        <wp:posOffset>203937</wp:posOffset>
                      </wp:positionH>
                      <wp:positionV relativeFrom="paragraph">
                        <wp:posOffset>99263</wp:posOffset>
                      </wp:positionV>
                      <wp:extent cx="1587097" cy="1649715"/>
                      <wp:effectExtent l="19050" t="19050" r="13335" b="8255"/>
                      <wp:wrapNone/>
                      <wp:docPr id="56" name="Group 56"/>
                      <wp:cNvGraphicFramePr/>
                      <a:graphic xmlns:a="http://schemas.openxmlformats.org/drawingml/2006/main">
                        <a:graphicData uri="http://schemas.microsoft.com/office/word/2010/wordprocessingGroup">
                          <wpg:wgp>
                            <wpg:cNvGrpSpPr/>
                            <wpg:grpSpPr>
                              <a:xfrm>
                                <a:off x="0" y="0"/>
                                <a:ext cx="1587097" cy="1649715"/>
                                <a:chOff x="0" y="0"/>
                                <a:chExt cx="1587097" cy="1649715"/>
                              </a:xfrm>
                            </wpg:grpSpPr>
                            <wps:wsp>
                              <wps:cNvPr id="32" name="Straight Connector 32"/>
                              <wps:cNvCnPr/>
                              <wps:spPr>
                                <a:xfrm flipV="1">
                                  <a:off x="267004" y="431597"/>
                                  <a:ext cx="393700" cy="26670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36" name="Straight Connector 36"/>
                              <wps:cNvCnPr/>
                              <wps:spPr>
                                <a:xfrm flipV="1">
                                  <a:off x="1261872" y="965607"/>
                                  <a:ext cx="146050" cy="33655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g:grpSp>
                              <wpg:cNvPr id="55" name="Group 55"/>
                              <wpg:cNvGrpSpPr/>
                              <wpg:grpSpPr>
                                <a:xfrm>
                                  <a:off x="0" y="0"/>
                                  <a:ext cx="1587097" cy="1649715"/>
                                  <a:chOff x="0" y="0"/>
                                  <a:chExt cx="1587097" cy="1649715"/>
                                </a:xfrm>
                              </wpg:grpSpPr>
                              <wps:wsp>
                                <wps:cNvPr id="44" name="Text Box 44"/>
                                <wps:cNvSpPr txBox="1"/>
                                <wps:spPr>
                                  <a:xfrm>
                                    <a:off x="847082" y="650739"/>
                                    <a:ext cx="222250"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524A" w:rsidRPr="00F70125" w:rsidRDefault="00F9524A" w:rsidP="00F9524A">
                                      <w:pPr>
                                        <w:rPr>
                                          <w:b/>
                                          <w:sz w:val="32"/>
                                          <w:szCs w:val="32"/>
                                        </w:rPr>
                                      </w:pPr>
                                      <w:r w:rsidRPr="00F70125">
                                        <w:rPr>
                                          <w:b/>
                                          <w:sz w:val="32"/>
                                          <w:szCs w:val="3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3" name="Group 53"/>
                                <wpg:cNvGrpSpPr/>
                                <wpg:grpSpPr>
                                  <a:xfrm>
                                    <a:off x="0" y="0"/>
                                    <a:ext cx="1587097" cy="1649715"/>
                                    <a:chOff x="0" y="0"/>
                                    <a:chExt cx="1587097" cy="1649715"/>
                                  </a:xfrm>
                                </wpg:grpSpPr>
                                <wps:wsp>
                                  <wps:cNvPr id="33" name="Straight Connector 33"/>
                                  <wps:cNvCnPr/>
                                  <wps:spPr>
                                    <a:xfrm>
                                      <a:off x="965200" y="431800"/>
                                      <a:ext cx="317500" cy="26670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a:off x="323850" y="850900"/>
                                      <a:ext cx="717550" cy="50800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39" name="Straight Connector 39"/>
                                  <wps:cNvCnPr/>
                                  <wps:spPr>
                                    <a:xfrm flipV="1">
                                      <a:off x="533400" y="882650"/>
                                      <a:ext cx="749300" cy="46355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41" name="Straight Arrow Connector 41"/>
                                  <wps:cNvCnPr/>
                                  <wps:spPr>
                                    <a:xfrm>
                                      <a:off x="406400" y="0"/>
                                      <a:ext cx="254000" cy="26670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2" name="Text Box 42"/>
                                  <wps:cNvSpPr txBox="1"/>
                                  <wps:spPr>
                                    <a:xfrm>
                                      <a:off x="279400" y="190500"/>
                                      <a:ext cx="222250"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524A" w:rsidRPr="00F70125" w:rsidRDefault="00F9524A" w:rsidP="00F9524A">
                                        <w:pPr>
                                          <w:rPr>
                                            <w:b/>
                                            <w:sz w:val="32"/>
                                            <w:szCs w:val="32"/>
                                          </w:rPr>
                                        </w:pPr>
                                        <w:r>
                                          <w:rPr>
                                            <w:b/>
                                            <w:sz w:val="32"/>
                                            <w:szCs w:val="3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1041400" y="203200"/>
                                      <a:ext cx="222250"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524A" w:rsidRPr="00F70125" w:rsidRDefault="00F9524A" w:rsidP="00F9524A">
                                        <w:pPr>
                                          <w:rPr>
                                            <w:b/>
                                            <w:sz w:val="32"/>
                                            <w:szCs w:val="32"/>
                                          </w:rPr>
                                        </w:pPr>
                                        <w:r>
                                          <w:rPr>
                                            <w:b/>
                                            <w:sz w:val="32"/>
                                            <w:szCs w:val="3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Text Box 45"/>
                                  <wps:cNvSpPr txBox="1"/>
                                  <wps:spPr>
                                    <a:xfrm>
                                      <a:off x="762000" y="1130300"/>
                                      <a:ext cx="222250"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524A" w:rsidRPr="00F70125" w:rsidRDefault="00F9524A" w:rsidP="00F9524A">
                                        <w:pPr>
                                          <w:rPr>
                                            <w:b/>
                                            <w:sz w:val="32"/>
                                            <w:szCs w:val="32"/>
                                          </w:rPr>
                                        </w:pPr>
                                        <w:r>
                                          <w:rPr>
                                            <w:b/>
                                            <w:sz w:val="32"/>
                                            <w:szCs w:val="32"/>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Connector 49"/>
                                  <wps:cNvCnPr/>
                                  <wps:spPr>
                                    <a:xfrm flipV="1">
                                      <a:off x="533400" y="514350"/>
                                      <a:ext cx="266700" cy="83185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g:grpSp>
                                  <wpg:cNvPr id="52" name="Group 52"/>
                                  <wpg:cNvGrpSpPr/>
                                  <wpg:grpSpPr>
                                    <a:xfrm>
                                      <a:off x="0" y="101600"/>
                                      <a:ext cx="1587097" cy="1548115"/>
                                      <a:chOff x="0" y="0"/>
                                      <a:chExt cx="1587097" cy="1548115"/>
                                    </a:xfrm>
                                  </wpg:grpSpPr>
                                  <wpg:grpSp>
                                    <wpg:cNvPr id="13" name="Group 13"/>
                                    <wpg:cNvGrpSpPr/>
                                    <wpg:grpSpPr>
                                      <a:xfrm>
                                        <a:off x="0" y="475699"/>
                                        <a:ext cx="323850" cy="438150"/>
                                        <a:chOff x="0" y="0"/>
                                        <a:chExt cx="323850" cy="438150"/>
                                      </a:xfrm>
                                    </wpg:grpSpPr>
                                    <wps:wsp>
                                      <wps:cNvPr id="7" name="Oval 7"/>
                                      <wps:cNvSpPr/>
                                      <wps:spPr>
                                        <a:xfrm>
                                          <a:off x="0" y="88900"/>
                                          <a:ext cx="323850" cy="323850"/>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9050" y="0"/>
                                          <a:ext cx="222250"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0125" w:rsidRPr="00F70125" w:rsidRDefault="00F70125" w:rsidP="00F70125">
                                            <w:pPr>
                                              <w:rPr>
                                                <w:b/>
                                                <w:sz w:val="32"/>
                                                <w:szCs w:val="32"/>
                                              </w:rPr>
                                            </w:pPr>
                                            <w:r>
                                              <w:rPr>
                                                <w:b/>
                                                <w:sz w:val="32"/>
                                                <w:szCs w:val="3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 name="Group 17"/>
                                    <wpg:cNvGrpSpPr/>
                                    <wpg:grpSpPr>
                                      <a:xfrm>
                                        <a:off x="639552" y="0"/>
                                        <a:ext cx="323850" cy="438150"/>
                                        <a:chOff x="0" y="0"/>
                                        <a:chExt cx="323850" cy="438150"/>
                                      </a:xfrm>
                                    </wpg:grpSpPr>
                                    <wps:wsp>
                                      <wps:cNvPr id="18" name="Oval 18"/>
                                      <wps:cNvSpPr/>
                                      <wps:spPr>
                                        <a:xfrm>
                                          <a:off x="0" y="88900"/>
                                          <a:ext cx="323850" cy="323850"/>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19050" y="0"/>
                                          <a:ext cx="222250"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0125" w:rsidRPr="00F70125" w:rsidRDefault="00F70125" w:rsidP="00F70125">
                                            <w:pPr>
                                              <w:rPr>
                                                <w:b/>
                                                <w:sz w:val="32"/>
                                                <w:szCs w:val="32"/>
                                              </w:rPr>
                                            </w:pPr>
                                            <w:r w:rsidRPr="00F70125">
                                              <w:rPr>
                                                <w:b/>
                                                <w:sz w:val="32"/>
                                                <w:szCs w:val="3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 name="Group 23"/>
                                    <wpg:cNvGrpSpPr/>
                                    <wpg:grpSpPr>
                                      <a:xfrm>
                                        <a:off x="1263247" y="449271"/>
                                        <a:ext cx="323850" cy="438150"/>
                                        <a:chOff x="0" y="0"/>
                                        <a:chExt cx="323850" cy="438150"/>
                                      </a:xfrm>
                                    </wpg:grpSpPr>
                                    <wps:wsp>
                                      <wps:cNvPr id="24" name="Oval 24"/>
                                      <wps:cNvSpPr/>
                                      <wps:spPr>
                                        <a:xfrm>
                                          <a:off x="0" y="88900"/>
                                          <a:ext cx="323850" cy="323850"/>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19050" y="0"/>
                                          <a:ext cx="222250"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0125" w:rsidRPr="00F70125" w:rsidRDefault="00F70125" w:rsidP="00F70125">
                                            <w:pPr>
                                              <w:rPr>
                                                <w:b/>
                                                <w:sz w:val="32"/>
                                                <w:szCs w:val="32"/>
                                              </w:rPr>
                                            </w:pPr>
                                            <w:r>
                                              <w:rPr>
                                                <w:b/>
                                                <w:sz w:val="32"/>
                                                <w:szCs w:val="3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6" name="Group 26"/>
                                    <wpg:cNvGrpSpPr/>
                                    <wpg:grpSpPr>
                                      <a:xfrm>
                                        <a:off x="290705" y="1109965"/>
                                        <a:ext cx="323850" cy="438150"/>
                                        <a:chOff x="0" y="0"/>
                                        <a:chExt cx="323850" cy="438150"/>
                                      </a:xfrm>
                                    </wpg:grpSpPr>
                                    <wps:wsp>
                                      <wps:cNvPr id="27" name="Oval 27"/>
                                      <wps:cNvSpPr/>
                                      <wps:spPr>
                                        <a:xfrm>
                                          <a:off x="0" y="88900"/>
                                          <a:ext cx="323850" cy="323850"/>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a:off x="19050" y="0"/>
                                          <a:ext cx="222250"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0125" w:rsidRPr="00F70125" w:rsidRDefault="00F70125" w:rsidP="00F70125">
                                            <w:pPr>
                                              <w:rPr>
                                                <w:b/>
                                                <w:sz w:val="32"/>
                                                <w:szCs w:val="32"/>
                                              </w:rPr>
                                            </w:pPr>
                                            <w:r>
                                              <w:rPr>
                                                <w:b/>
                                                <w:sz w:val="32"/>
                                                <w:szCs w:val="3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 name="Group 29"/>
                                    <wpg:cNvGrpSpPr/>
                                    <wpg:grpSpPr>
                                      <a:xfrm>
                                        <a:off x="1020111" y="1109965"/>
                                        <a:ext cx="323850" cy="438150"/>
                                        <a:chOff x="0" y="0"/>
                                        <a:chExt cx="323850" cy="438150"/>
                                      </a:xfrm>
                                    </wpg:grpSpPr>
                                    <wps:wsp>
                                      <wps:cNvPr id="30" name="Oval 30"/>
                                      <wps:cNvSpPr/>
                                      <wps:spPr>
                                        <a:xfrm>
                                          <a:off x="0" y="88900"/>
                                          <a:ext cx="323850" cy="323850"/>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xt Box 31"/>
                                      <wps:cNvSpPr txBox="1"/>
                                      <wps:spPr>
                                        <a:xfrm>
                                          <a:off x="19050" y="0"/>
                                          <a:ext cx="222250"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0125" w:rsidRPr="00F70125" w:rsidRDefault="00F70125" w:rsidP="00F70125">
                                            <w:pPr>
                                              <w:rPr>
                                                <w:b/>
                                                <w:sz w:val="32"/>
                                                <w:szCs w:val="32"/>
                                              </w:rPr>
                                            </w:pPr>
                                            <w:r>
                                              <w:rPr>
                                                <w:b/>
                                                <w:sz w:val="32"/>
                                                <w:szCs w:val="3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0" name="Text Box 50"/>
                                    <wps:cNvSpPr txBox="1"/>
                                    <wps:spPr>
                                      <a:xfrm>
                                        <a:off x="391131" y="380559"/>
                                        <a:ext cx="571500"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524A" w:rsidRPr="00F70125" w:rsidRDefault="00F9524A" w:rsidP="00F9524A">
                                          <w:pPr>
                                            <w:rPr>
                                              <w:b/>
                                              <w:sz w:val="32"/>
                                              <w:szCs w:val="32"/>
                                            </w:rPr>
                                          </w:pPr>
                                          <w:r w:rsidRPr="00F70125">
                                            <w:rPr>
                                              <w:b/>
                                              <w:sz w:val="32"/>
                                              <w:szCs w:val="32"/>
                                            </w:rPr>
                                            <w:t>1</w:t>
                                          </w:r>
                                          <w:r>
                                            <w:rPr>
                                              <w:b/>
                                              <w:sz w:val="32"/>
                                              <w:szCs w:val="32"/>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1" name="Text Box 51"/>
                                  <wps:cNvSpPr txBox="1"/>
                                  <wps:spPr>
                                    <a:xfrm>
                                      <a:off x="1308100" y="965200"/>
                                      <a:ext cx="222250"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524A" w:rsidRPr="00F70125" w:rsidRDefault="00F9524A" w:rsidP="00F9524A">
                                        <w:pPr>
                                          <w:rPr>
                                            <w:b/>
                                            <w:sz w:val="32"/>
                                            <w:szCs w:val="32"/>
                                          </w:rPr>
                                        </w:pPr>
                                        <w:r>
                                          <w:rPr>
                                            <w:b/>
                                            <w:sz w:val="32"/>
                                            <w:szCs w:val="3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anchor>
                  </w:drawing>
                </mc:Choice>
                <mc:Fallback>
                  <w:pict>
                    <v:group w14:anchorId="675D7CF8" id="Group 56" o:spid="_x0000_s1026" style="position:absolute;left:0;text-align:left;margin-left:16.05pt;margin-top:7.8pt;width:124.95pt;height:129.9pt;z-index:251717632" coordsize="15870,16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">
                      <v:line id="Straight Connector 32" o:spid="_x0000_s1027" style="position:absolute;flip:y;visibility:visible;mso-wrap-style:square" from="2670,4315" to="6607,69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4wHcIAAADbAAAADwAAAGRycy9kb3ducmV2LnhtbESP0WoCMRRE3wv+Q7iCbzWrgshqFBEE&#10;KZWq7Qdck+vu4uZmSbLr+vdNoeDjMDNnmNWmt7XoyIfKsYLJOANBrJ2puFDw871/X4AIEdlg7ZgU&#10;PCnAZj14W2Fu3IPP1F1iIRKEQ44KyhibXMqgS7IYxq4hTt7NeYsxSV9I4/GR4LaW0yybS4sVp4US&#10;G9qVpO+X1ir4+PJHnJ2uZ71ob8+O51q3+lOp0bDfLkFE6uMr/N8+GAWzKfx9ST9Ar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A4wHcIAAADbAAAADwAAAAAAAAAAAAAA&#10;AAChAgAAZHJzL2Rvd25yZXYueG1sUEsFBgAAAAAEAAQA+QAAAJADAAAAAA==&#10;" strokecolor="black [3213]" strokeweight="2.25pt">
                        <v:stroke joinstyle="miter"/>
                      </v:line>
                      <v:line id="Straight Connector 36" o:spid="_x0000_s1028" style="position:absolute;flip:y;visibility:visible;mso-wrap-style:square" from="12618,9656" to="14079,130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U2HsMAAADbAAAADwAAAGRycy9kb3ducmV2LnhtbESPzWrDMBCE74W8g9hCbo3cBkxwIptS&#10;CJSQ0ObnAbbSxja1VkaSHeftq0Khx2FmvmE21WQ7MZIPrWMFz4sMBLF2puVaweW8fVqBCBHZYOeY&#10;FNwpQFXOHjZYGHfjI42nWIsE4VCggibGvpAy6IYshoXriZN3dd5iTNLX0ni8Jbjt5EuW5dJiy2mh&#10;wZ7eGtLfp8Eq2H34Ay4/v456NVzvI+daD3qv1Pxxel2DiDTF//Bf+90oWObw+yX9AF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1Nh7DAAAA2wAAAA8AAAAAAAAAAAAA&#10;AAAAoQIAAGRycy9kb3ducmV2LnhtbFBLBQYAAAAABAAEAPkAAACRAwAAAAA=&#10;" strokecolor="black [3213]" strokeweight="2.25pt">
                        <v:stroke joinstyle="miter"/>
                      </v:line>
                      <v:group id="Group 55" o:spid="_x0000_s1029" style="position:absolute;width:15870;height:16497" coordsize="15870,164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type id="_x0000_t202" coordsize="21600,21600" o:spt="202" path="m,l,21600r21600,l21600,xe">
                          <v:stroke joinstyle="miter"/>
                          <v:path gradientshapeok="t" o:connecttype="rect"/>
                        </v:shapetype>
                        <v:shape id="Text Box 44" o:spid="_x0000_s1030" type="#_x0000_t202" style="position:absolute;left:8470;top:6507;width:2223;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UBq8QA&#10;AADbAAAADwAAAGRycy9kb3ducmV2LnhtbESPQWvCQBSE74L/YXlCL1I3SqgldRURhBxy0ZaCt0f2&#10;NRvMvo27a0z/fbdQ6HGYmW+YzW60nRjIh9axguUiA0FcO91yo+Dj/fj8CiJEZI2dY1LwTQF22+lk&#10;g4V2Dz7RcI6NSBAOBSowMfaFlKE2ZDEsXE+cvC/nLcYkfSO1x0eC206usuxFWmw5LRjs6WCovp7v&#10;VsHwWeb6NJjo54eqzMprdVtfKqWeZuP+DUSkMf6H/9qlVpDn8Psl/Q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lAavEAAAA2wAAAA8AAAAAAAAAAAAAAAAAmAIAAGRycy9k&#10;b3ducmV2LnhtbFBLBQYAAAAABAAEAPUAAACJAwAAAAA=&#10;" filled="f" stroked="f" strokeweight=".5pt">
                          <v:textbox>
                            <w:txbxContent>
                              <w:p w:rsidR="00F9524A" w:rsidRPr="00F70125" w:rsidRDefault="00F9524A" w:rsidP="00F9524A">
                                <w:pPr>
                                  <w:rPr>
                                    <w:b/>
                                    <w:sz w:val="32"/>
                                    <w:szCs w:val="32"/>
                                  </w:rPr>
                                </w:pPr>
                                <w:r w:rsidRPr="00F70125">
                                  <w:rPr>
                                    <w:b/>
                                    <w:sz w:val="32"/>
                                    <w:szCs w:val="32"/>
                                  </w:rPr>
                                  <w:t>1</w:t>
                                </w:r>
                              </w:p>
                            </w:txbxContent>
                          </v:textbox>
                        </v:shape>
                        <v:group id="Group 53" o:spid="_x0000_s1031" style="position:absolute;width:15870;height:16497" coordsize="15870,164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line id="Straight Connector 33" o:spid="_x0000_s1032" style="position:absolute;visibility:visible;mso-wrap-style:square" from="9652,4318" to="12827,6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a7sIAAADbAAAADwAAAGRycy9kb3ducmV2LnhtbESPQYvCMBSE74L/ITzBm6YqLFKNIuqC&#10;sqe1Hjw+mmdTbV5Kk23rv98sLHgcZuYbZr3tbSVaanzpWMFsmoAgzp0uuVBwzT4nSxA+IGusHJOC&#10;F3nYboaDNabadfxN7SUUIkLYp6jAhFCnUvrckEU/dTVx9O6usRiibAqpG+wi3FZyniQf0mLJccFg&#10;TXtD+fPyYxW0t+6mr53JHqY8f2Xm2J5eB6nUeNTvViAC9eEd/m+ftILFAv6+xB8gN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Ea7sIAAADbAAAADwAAAAAAAAAAAAAA&#10;AAChAgAAZHJzL2Rvd25yZXYueG1sUEsFBgAAAAAEAAQA+QAAAJADAAAAAA==&#10;" strokecolor="black [3213]" strokeweight="2.25pt">
                            <v:stroke joinstyle="miter"/>
                          </v:line>
                          <v:line id="Straight Connector 38" o:spid="_x0000_s1033" style="position:absolute;visibility:visible;mso-wrap-style:square" from="3238,8509" to="10414,13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WIn78AAADbAAAADwAAAGRycy9kb3ducmV2LnhtbERPTYvCMBC9C/6HMII3TVUQqUZZVgUX&#10;T9oePA7N2HS3mZQmtvXfbw4Le3y8791hsLXoqPWVYwWLeQKCuHC64lJBnp1nGxA+IGusHZOCN3k4&#10;7MejHaba9Xyj7h5KEUPYp6jAhNCkUvrCkEU/dw1x5J6utRgibEupW+xjuK3lMknW0mLFscFgQ5+G&#10;ip/7yyroHv1D573Jvk31dc3Mqbu8j1Kp6WT42IIINIR/8Z/7ohWs4tj4Jf4Auf8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UWIn78AAADbAAAADwAAAAAAAAAAAAAAAACh&#10;AgAAZHJzL2Rvd25yZXYueG1sUEsFBgAAAAAEAAQA+QAAAI0DAAAAAA==&#10;" strokecolor="black [3213]" strokeweight="2.25pt">
                            <v:stroke joinstyle="miter"/>
                          </v:line>
                          <v:line id="Straight Connector 39" o:spid="_x0000_s1034" style="position:absolute;flip:y;visibility:visible;mso-wrap-style:square" from="5334,8826" to="12827,13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qibMMAAADbAAAADwAAAGRycy9kb3ducmV2LnhtbESP3WoCMRSE7wu+QzhC72q2FcSuZqUI&#10;QimVqu0DnCZnf3BzsiTZdX37Rih4OczMN8x6M9pWDORD41jB8ywDQaydabhS8PO9e1qCCBHZYOuY&#10;FFwpwKaYPKwxN+7CRxpOsRIJwiFHBXWMXS5l0DVZDDPXESevdN5iTNJX0ni8JLht5UuWLaTFhtNC&#10;jR1ta9LnU28VfHz5Pc4Pv0e97MvrwAute/2p1ON0fFuBiDTGe/i//W4UzF/h9iX9AF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qqomzDAAAA2wAAAA8AAAAAAAAAAAAA&#10;AAAAoQIAAGRycy9kb3ducmV2LnhtbFBLBQYAAAAABAAEAPkAAACRAwAAAAA=&#10;" strokecolor="black [3213]" strokeweight="2.25pt">
                            <v:stroke joinstyle="miter"/>
                          </v:line>
                          <v:shapetype id="_x0000_t32" coordsize="21600,21600" o:spt="32" o:oned="t" path="m,l21600,21600e" filled="f">
                            <v:path arrowok="t" fillok="f" o:connecttype="none"/>
                            <o:lock v:ext="edit" shapetype="t"/>
                          </v:shapetype>
                          <v:shape id="Straight Arrow Connector 41" o:spid="_x0000_s1035" type="#_x0000_t32" style="position:absolute;left:4064;width:254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uRh8YAAADbAAAADwAAAGRycy9kb3ducmV2LnhtbESPT2vCQBTE74LfYXlCb7rR/kHTbMRW&#10;hJ4Uox56e2Rfk9Ts25BdY9pP7wqFHoeZ+Q2TLHtTi45aV1lWMJ1EIIhzqysuFBwPm/EchPPIGmvL&#10;pOCHHCzT4SDBWNsr76nLfCEChF2MCkrvm1hKl5dk0E1sQxy8L9sa9EG2hdQtXgPc1HIWRS/SYMVh&#10;ocSG3kvKz9nFKKBut33sL4u3z+e9tzN9Wu++579KPYz61SsIT73/D/+1P7SCpyncv4QfIN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sbkYfGAAAA2wAAAA8AAAAAAAAA&#10;AAAAAAAAoQIAAGRycy9kb3ducmV2LnhtbFBLBQYAAAAABAAEAPkAAACUAwAAAAA=&#10;" strokecolor="black [3213]" strokeweight="2.25pt">
                            <v:stroke endarrow="open" joinstyle="miter"/>
                          </v:shape>
                          <v:shape id="Text Box 42" o:spid="_x0000_s1036" type="#_x0000_t202" style="position:absolute;left:2794;top:1905;width:2222;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A8RMUA&#10;AADbAAAADwAAAGRycy9kb3ducmV2LnhtbESPwWrDMBBE74X+g9hCLqWRG0JT3MihBAI++JI0BHpb&#10;rK1lbK1cSXGcv48ChR6HmXnDrDeT7cVIPrSOFbzOMxDEtdMtNwqOX7uXdxAhImvsHZOCKwXYFI8P&#10;a8y1u/CexkNsRIJwyFGBiXHIpQy1IYth7gbi5P04bzEm6RupPV4S3PZykWVv0mLLacHgQFtDdXc4&#10;WwXjqVzq/Wiif95WZVZ21e/qu1Jq9jR9foCINMX/8F+71AqWC7h/ST9AF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wDxExQAAANsAAAAPAAAAAAAAAAAAAAAAAJgCAABkcnMv&#10;ZG93bnJldi54bWxQSwUGAAAAAAQABAD1AAAAigMAAAAA&#10;" filled="f" stroked="f" strokeweight=".5pt">
                            <v:textbox>
                              <w:txbxContent>
                                <w:p w:rsidR="00F9524A" w:rsidRPr="00F70125" w:rsidRDefault="00F9524A" w:rsidP="00F9524A">
                                  <w:pPr>
                                    <w:rPr>
                                      <w:b/>
                                      <w:sz w:val="32"/>
                                      <w:szCs w:val="32"/>
                                    </w:rPr>
                                  </w:pPr>
                                  <w:r>
                                    <w:rPr>
                                      <w:b/>
                                      <w:sz w:val="32"/>
                                      <w:szCs w:val="32"/>
                                    </w:rPr>
                                    <w:t>5</w:t>
                                  </w:r>
                                </w:p>
                              </w:txbxContent>
                            </v:textbox>
                          </v:shape>
                          <v:shape id="Text Box 43" o:spid="_x0000_s1037" type="#_x0000_t202" style="position:absolute;left:10414;top:2032;width:2222;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yZ38UA&#10;AADbAAAADwAAAGRycy9kb3ducmV2LnhtbESPT2sCMRTE74LfIbxCL1KzbcXK1ihFEPawF/8geHts&#10;npvFzcuaxHX77ZtCocdhZn7DLNeDbUVPPjSOFbxOMxDEldMN1wqOh+3LAkSIyBpbx6TgmwKsV+PR&#10;EnPtHryjfh9rkSAcclRgYuxyKUNlyGKYuo44eRfnLcYkfS21x0eC21a+ZdlcWmw4LRjsaGOouu7v&#10;VkF/KmZ615voJ5uyyIprefs4l0o9Pw1fnyAiDfE//NcutILZO/x+S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jJnfxQAAANsAAAAPAAAAAAAAAAAAAAAAAJgCAABkcnMv&#10;ZG93bnJldi54bWxQSwUGAAAAAAQABAD1AAAAigMAAAAA&#10;" filled="f" stroked="f" strokeweight=".5pt">
                            <v:textbox>
                              <w:txbxContent>
                                <w:p w:rsidR="00F9524A" w:rsidRPr="00F70125" w:rsidRDefault="00F9524A" w:rsidP="00F9524A">
                                  <w:pPr>
                                    <w:rPr>
                                      <w:b/>
                                      <w:sz w:val="32"/>
                                      <w:szCs w:val="32"/>
                                    </w:rPr>
                                  </w:pPr>
                                  <w:r>
                                    <w:rPr>
                                      <w:b/>
                                      <w:sz w:val="32"/>
                                      <w:szCs w:val="32"/>
                                    </w:rPr>
                                    <w:t>4</w:t>
                                  </w:r>
                                </w:p>
                              </w:txbxContent>
                            </v:textbox>
                          </v:shape>
                          <v:shape id="Text Box 45" o:spid="_x0000_s1038" type="#_x0000_t202" style="position:absolute;left:7620;top:11303;width:2222;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mkMMUA&#10;AADbAAAADwAAAGRycy9kb3ducmV2LnhtbESPT2sCMRTE7wW/Q3iFXkrNtqiVrVGKIOxhL/5B8PbY&#10;PDeLm5c1iev22zeFgsdhZn7DLFaDbUVPPjSOFbyPMxDEldMN1woO+83bHESIyBpbx6TghwKslqOn&#10;Beba3XlL/S7WIkE45KjAxNjlUobKkMUwdh1x8s7OW4xJ+lpqj/cEt638yLKZtNhwWjDY0dpQddnd&#10;rIL+WEz0tjfRv67LIisu5fXzVCr18jx8f4GINMRH+L9daAWTKf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KaQwxQAAANsAAAAPAAAAAAAAAAAAAAAAAJgCAABkcnMv&#10;ZG93bnJldi54bWxQSwUGAAAAAAQABAD1AAAAigMAAAAA&#10;" filled="f" stroked="f" strokeweight=".5pt">
                            <v:textbox>
                              <w:txbxContent>
                                <w:p w:rsidR="00F9524A" w:rsidRPr="00F70125" w:rsidRDefault="00F9524A" w:rsidP="00F9524A">
                                  <w:pPr>
                                    <w:rPr>
                                      <w:b/>
                                      <w:sz w:val="32"/>
                                      <w:szCs w:val="32"/>
                                    </w:rPr>
                                  </w:pPr>
                                  <w:r>
                                    <w:rPr>
                                      <w:b/>
                                      <w:sz w:val="32"/>
                                      <w:szCs w:val="32"/>
                                    </w:rPr>
                                    <w:t>7</w:t>
                                  </w:r>
                                </w:p>
                              </w:txbxContent>
                            </v:textbox>
                          </v:shape>
                          <v:line id="Straight Connector 49" o:spid="_x0000_s1039" style="position:absolute;flip:y;visibility:visible;mso-wrap-style:square" from="5334,5143" to="8001,13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zREcMAAADbAAAADwAAAGRycy9kb3ducmV2LnhtbESP3WoCMRSE7wu+QzhC72rWVsRujSKF&#10;QikVf+oDHJPj7tLNyZJk1/XtjSB4OczMN8x82dtadORD5VjBeJSBINbOVFwoOPx9vcxAhIhssHZM&#10;Ci4UYLkYPM0xN+7MO+r2sRAJwiFHBWWMTS5l0CVZDCPXECfv5LzFmKQvpPF4TnBby9csm0qLFaeF&#10;Ehv6LEn/71ur4Gfj1/i2Pe70rD1dOp5q3epfpZ6H/eoDRKQ+PsL39rdRMHmH25f0A+Ti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Ks0RHDAAAA2wAAAA8AAAAAAAAAAAAA&#10;AAAAoQIAAGRycy9kb3ducmV2LnhtbFBLBQYAAAAABAAEAPkAAACRAwAAAAA=&#10;" strokecolor="black [3213]" strokeweight="2.25pt">
                            <v:stroke joinstyle="miter"/>
                          </v:line>
                          <v:group id="Group 52" o:spid="_x0000_s1040" style="position:absolute;top:1016;width:15870;height:15481" coordsize="15870,154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group id="Group 13" o:spid="_x0000_s1041" style="position:absolute;top:4756;width:3238;height:4382" coordsize="323850,4381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oval id="Oval 7" o:spid="_x0000_s1042" style="position:absolute;top:88900;width:323850;height:3238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NR8cMA&#10;AADaAAAADwAAAGRycy9kb3ducmV2LnhtbESPT2sCMRTE7wW/Q3iCt5q1WJWtUaxS8OifQu3tuXnu&#10;Lm5eliR1t356Iwgeh5n5DTOdt6YSF3K+tKxg0E9AEGdWl5wr+N5/vU5A+ICssbJMCv7Jw3zWeZli&#10;qm3DW7rsQi4ihH2KCooQ6lRKnxVk0PdtTRy9k3UGQ5Qul9phE+Gmkm9JMpIGS44LBda0LCg77/6M&#10;gmYzNsfr5w+ucOiOW73+PWzqd6V63XbxASJQG57hR3utFYzhfiXeAD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NR8cMAAADaAAAADwAAAAAAAAAAAAAAAACYAgAAZHJzL2Rv&#10;d25yZXYueG1sUEsFBgAAAAAEAAQA9QAAAIgDAAAAAA==&#10;" fillcolor="white [3201]" strokecolor="black [3213]" strokeweight="2.25pt">
                                <v:stroke joinstyle="miter"/>
                              </v:oval>
                              <v:shape id="Text Box 12" o:spid="_x0000_s1043" type="#_x0000_t202" style="position:absolute;left:19050;width:222250;height:4381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MTWcIA&#10;AADbAAAADwAAAGRycy9kb3ducmV2LnhtbERPTWsCMRC9C/0PYQpepGaVYstqlCIIe9iLWgq9DZtx&#10;s7iZbJO4rv/eFARv83ifs9oMthU9+dA4VjCbZiCIK6cbrhV8H3dvnyBCRNbYOiYFNwqwWb+MVphr&#10;d+U99YdYixTCIUcFJsYulzJUhiyGqeuIE3dy3mJM0NdSe7ymcNvKeZYtpMWGU4PBjraGqvPhYhX0&#10;P8W73vcm+sm2LLLiXP59/JZKjV+HryWISEN8ih/uQqf5c/j/JR0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cxNZwgAAANsAAAAPAAAAAAAAAAAAAAAAAJgCAABkcnMvZG93&#10;bnJldi54bWxQSwUGAAAAAAQABAD1AAAAhwMAAAAA&#10;" filled="f" stroked="f" strokeweight=".5pt">
                                <v:textbox>
                                  <w:txbxContent>
                                    <w:p w:rsidR="00F70125" w:rsidRPr="00F70125" w:rsidRDefault="00F70125" w:rsidP="00F70125">
                                      <w:pPr>
                                        <w:rPr>
                                          <w:b/>
                                          <w:sz w:val="32"/>
                                          <w:szCs w:val="32"/>
                                        </w:rPr>
                                      </w:pPr>
                                      <w:r>
                                        <w:rPr>
                                          <w:b/>
                                          <w:sz w:val="32"/>
                                          <w:szCs w:val="32"/>
                                        </w:rPr>
                                        <w:t>2</w:t>
                                      </w:r>
                                    </w:p>
                                  </w:txbxContent>
                                </v:textbox>
                              </v:shape>
                            </v:group>
                            <v:group id="Group 17" o:spid="_x0000_s1044" style="position:absolute;left:6395;width:3239;height:4381" coordsize="323850,4381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oval id="Oval 18" o:spid="_x0000_s1045" style="position:absolute;top:88900;width:323850;height:3238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UlSMUA&#10;AADbAAAADwAAAGRycy9kb3ducmV2LnhtbESPT2/CMAzF75P4DpGRuI0UBNvUERB/NIkjsEnbbqbx&#10;2mqNUyUZLfv082ESN1vv+b2fF6veNepCIdaeDUzGGSjiwtuaSwNvry/3T6BiQrbYeCYDV4qwWg7u&#10;Fphb3/GRLqdUKgnhmKOBKqU21zoWFTmMY98Si/blg8Mkayi1DdhJuGv0NMsetMOapaHClrYVFd+n&#10;H2egOzy68+/mHXc4C+ej3X9+HNq5MaNhv34GlahPN/P/9d4KvsDKLzKAX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9SVIxQAAANsAAAAPAAAAAAAAAAAAAAAAAJgCAABkcnMv&#10;ZG93bnJldi54bWxQSwUGAAAAAAQABAD1AAAAigMAAAAA&#10;" fillcolor="white [3201]" strokecolor="black [3213]" strokeweight="2.25pt">
                                <v:stroke joinstyle="miter"/>
                              </v:oval>
                              <v:shape id="Text Box 19" o:spid="_x0000_s1046" type="#_x0000_t202" style="position:absolute;left:19050;width:222250;height:4381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eBKMIA&#10;AADbAAAADwAAAGRycy9kb3ducmV2LnhtbERPTWsCMRC9F/wPYQQvRbOK2Lo1ShGEPexFWwq9DZvp&#10;ZnEz2SZxXf+9KRS8zeN9zmY32Fb05EPjWMF8loEgrpxuuFbw+XGYvoIIEVlj65gU3CjAbjt62mCu&#10;3ZWP1J9iLVIIhxwVmBi7XMpQGbIYZq4jTtyP8xZjgr6W2uM1hdtWLrJsJS02nBoMdrQ3VJ1PF6ug&#10;/yqW+tib6J/3ZZEV5/L35btUajIe3t9ARBriQ/zvLnSav4a/X9IBcn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14EowgAAANsAAAAPAAAAAAAAAAAAAAAAAJgCAABkcnMvZG93&#10;bnJldi54bWxQSwUGAAAAAAQABAD1AAAAhwMAAAAA&#10;" filled="f" stroked="f" strokeweight=".5pt">
                                <v:textbox>
                                  <w:txbxContent>
                                    <w:p w:rsidR="00F70125" w:rsidRPr="00F70125" w:rsidRDefault="00F70125" w:rsidP="00F70125">
                                      <w:pPr>
                                        <w:rPr>
                                          <w:b/>
                                          <w:sz w:val="32"/>
                                          <w:szCs w:val="32"/>
                                        </w:rPr>
                                      </w:pPr>
                                      <w:r w:rsidRPr="00F70125">
                                        <w:rPr>
                                          <w:b/>
                                          <w:sz w:val="32"/>
                                          <w:szCs w:val="32"/>
                                        </w:rPr>
                                        <w:t>1</w:t>
                                      </w:r>
                                    </w:p>
                                  </w:txbxContent>
                                </v:textbox>
                              </v:shape>
                            </v:group>
                            <v:group id="Group 23" o:spid="_x0000_s1047" style="position:absolute;left:12632;top:4492;width:3238;height:4382" coordsize="323850,4381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oval id="Oval 24" o:spid="_x0000_s1048" style="position:absolute;top:88900;width:323850;height:3238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l8MQA&#10;AADbAAAADwAAAGRycy9kb3ducmV2LnhtbESPW2sCMRSE3wv9D+EUfNNsxVpZjeKFgo9eCurbcXPc&#10;Xbo5WZLorv76piD0cZiZb5jJrDWVuJHzpWUF770EBHFmdcm5gu/9V3cEwgdkjZVlUnAnD7Pp68sE&#10;U20b3tJtF3IRIexTVFCEUKdS+qwgg75na+LoXawzGKJ0udQOmwg3lewnyVAaLDkuFFjTsqDsZ3c1&#10;CprNpzk/Fgdc4cCdt3p9Om7qD6U6b+18DCJQG/7Dz/ZaK+gP4O9L/A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U5fDEAAAA2wAAAA8AAAAAAAAAAAAAAAAAmAIAAGRycy9k&#10;b3ducmV2LnhtbFBLBQYAAAAABAAEAPUAAACJAwAAAAA=&#10;" fillcolor="white [3201]" strokecolor="black [3213]" strokeweight="2.25pt">
                                <v:stroke joinstyle="miter"/>
                              </v:oval>
                              <v:shape id="Text Box 25" o:spid="_x0000_s1049" type="#_x0000_t202" style="position:absolute;left:19050;width:222250;height:4381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BkMUA&#10;AADbAAAADwAAAGRycy9kb3ducmV2LnhtbESPT2sCMRTE7wW/Q3iFXkrNVqqVrVGKIOxhL/5B8PbY&#10;PDeLm5c1iev22zeFgsdhZn7DLFaDbUVPPjSOFbyPMxDEldMN1woO+83bHESIyBpbx6TghwKslqOn&#10;Beba3XlL/S7WIkE45KjAxNjlUobKkMUwdh1x8s7OW4xJ+lpqj/cEt62cZNlMWmw4LRjsaG2ouuxu&#10;VkF/LD70tjfRv67LIisu5fXzVCr18jx8f4GINMRH+L9daAWTKf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9kGQxQAAANsAAAAPAAAAAAAAAAAAAAAAAJgCAABkcnMv&#10;ZG93bnJldi54bWxQSwUGAAAAAAQABAD1AAAAigMAAAAA&#10;" filled="f" stroked="f" strokeweight=".5pt">
                                <v:textbox>
                                  <w:txbxContent>
                                    <w:p w:rsidR="00F70125" w:rsidRPr="00F70125" w:rsidRDefault="00F70125" w:rsidP="00F70125">
                                      <w:pPr>
                                        <w:rPr>
                                          <w:b/>
                                          <w:sz w:val="32"/>
                                          <w:szCs w:val="32"/>
                                        </w:rPr>
                                      </w:pPr>
                                      <w:r>
                                        <w:rPr>
                                          <w:b/>
                                          <w:sz w:val="32"/>
                                          <w:szCs w:val="32"/>
                                        </w:rPr>
                                        <w:t>3</w:t>
                                      </w:r>
                                    </w:p>
                                  </w:txbxContent>
                                </v:textbox>
                              </v:shape>
                            </v:group>
                            <v:group id="Group 26" o:spid="_x0000_s1050" style="position:absolute;left:2907;top:11099;width:3238;height:4382" coordsize="323850,4381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oval id="Oval 27" o:spid="_x0000_s1051" style="position:absolute;top:88900;width:323850;height:3238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Z7h8QA&#10;AADbAAAADwAAAGRycy9kb3ducmV2LnhtbESPT2sCMRTE74V+h/AK3mq2olVWo/iHgke1BfX23Dx3&#10;l25eliR1Vz99Iwgeh5n5DTOZtaYSF3K+tKzgo5uAIM6sLjlX8PP99T4C4QOyxsoyKbiSh9n09WWC&#10;qbYNb+myC7mIEPYpKihCqFMpfVaQQd+1NXH0ztYZDFG6XGqHTYSbSvaS5FMaLDkuFFjTsqDsd/dn&#10;FDSboTndFntcYd+dtnp9PGzqgVKdt3Y+BhGoDc/wo73WCnpDuH+JP0B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Ge4fEAAAA2wAAAA8AAAAAAAAAAAAAAAAAmAIAAGRycy9k&#10;b3ducmV2LnhtbFBLBQYAAAAABAAEAPUAAACJAwAAAAA=&#10;" fillcolor="white [3201]" strokecolor="black [3213]" strokeweight="2.25pt">
                                <v:stroke joinstyle="miter"/>
                              </v:oval>
                              <v:shape id="Text Box 28" o:spid="_x0000_s1052" type="#_x0000_t202" style="position:absolute;left:19050;width:222250;height:4381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fuDsEA&#10;AADbAAAADwAAAGRycy9kb3ducmV2LnhtbERPz2vCMBS+C/4P4Q12EU0VmaMzigiDHnrRibDbo3k2&#10;xealJlnt/ntzEDx+fL/X28G2oicfGscK5rMMBHHldMO1gtPP9/QTRIjIGlvHpOCfAmw349Eac+3u&#10;fKD+GGuRQjjkqMDE2OVShsqQxTBzHXHiLs5bjAn6WmqP9xRuW7nIsg9pseHUYLCjvaHqevyzCvpz&#10;sdSH3kQ/2ZdFVlzL2+q3VOr9bdh9gYg0xJf46S60gkUam76kHy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37g7BAAAA2wAAAA8AAAAAAAAAAAAAAAAAmAIAAGRycy9kb3du&#10;cmV2LnhtbFBLBQYAAAAABAAEAPUAAACGAwAAAAA=&#10;" filled="f" stroked="f" strokeweight=".5pt">
                                <v:textbox>
                                  <w:txbxContent>
                                    <w:p w:rsidR="00F70125" w:rsidRPr="00F70125" w:rsidRDefault="00F70125" w:rsidP="00F70125">
                                      <w:pPr>
                                        <w:rPr>
                                          <w:b/>
                                          <w:sz w:val="32"/>
                                          <w:szCs w:val="32"/>
                                        </w:rPr>
                                      </w:pPr>
                                      <w:r>
                                        <w:rPr>
                                          <w:b/>
                                          <w:sz w:val="32"/>
                                          <w:szCs w:val="32"/>
                                        </w:rPr>
                                        <w:t>5</w:t>
                                      </w:r>
                                    </w:p>
                                  </w:txbxContent>
                                </v:textbox>
                              </v:shape>
                            </v:group>
                            <v:group id="Group 29" o:spid="_x0000_s1053" style="position:absolute;left:10201;top:11099;width:3238;height:4382" coordsize="323850,4381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oval id="Oval 30" o:spid="_x0000_s1054" style="position:absolute;top:88900;width:323850;height:3238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Z1LsEA&#10;AADbAAAADwAAAGRycy9kb3ducmV2LnhtbERPyW7CMBC9I/EP1iD1Bg5tWRQwqC2qxJFNAm5DPCQR&#10;8TiyDUn79fhQqcent8+XranEg5wvLSsYDhIQxJnVJecKDvvv/hSED8gaK8uk4Ic8LBfdzhxTbRve&#10;0mMXchFD2KeooAihTqX0WUEG/cDWxJG7WmcwROhyqR02MdxU8jVJxtJgybGhwJq+Cspuu7tR0Gwm&#10;5vL7ecQVvrvLVq/Pp009Uuql137MQARqw7/4z73WCt7i+vgl/gC5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2dS7BAAAA2wAAAA8AAAAAAAAAAAAAAAAAmAIAAGRycy9kb3du&#10;cmV2LnhtbFBLBQYAAAAABAAEAPUAAACGAwAAAAA=&#10;" fillcolor="white [3201]" strokecolor="black [3213]" strokeweight="2.25pt">
                                <v:stroke joinstyle="miter"/>
                              </v:oval>
                              <v:shape id="Text Box 31" o:spid="_x0000_s1055" type="#_x0000_t202" style="position:absolute;left:19050;width:222250;height:4381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TRTsUA&#10;AADbAAAADwAAAGRycy9kb3ducmV2LnhtbESPT2sCMRTE7wW/Q3gFL6VmtcXK1ihFEPawF/8geHts&#10;npvFzcuapOv67ZtCocdhZn7DLNeDbUVPPjSOFUwnGQjiyumGawXHw/Z1ASJEZI2tY1LwoADr1ehp&#10;ibl2d95Rv4+1SBAOOSowMXa5lKEyZDFMXEecvIvzFmOSvpba4z3BbStnWTaXFhtOCwY72hiqrvtv&#10;q6A/Fe9615voXzZlkRXX8vZxLpUaPw9fnyAiDfE//NcutIK3Kfx+S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FNFOxQAAANsAAAAPAAAAAAAAAAAAAAAAAJgCAABkcnMv&#10;ZG93bnJldi54bWxQSwUGAAAAAAQABAD1AAAAigMAAAAA&#10;" filled="f" stroked="f" strokeweight=".5pt">
                                <v:textbox>
                                  <w:txbxContent>
                                    <w:p w:rsidR="00F70125" w:rsidRPr="00F70125" w:rsidRDefault="00F70125" w:rsidP="00F70125">
                                      <w:pPr>
                                        <w:rPr>
                                          <w:b/>
                                          <w:sz w:val="32"/>
                                          <w:szCs w:val="32"/>
                                        </w:rPr>
                                      </w:pPr>
                                      <w:r>
                                        <w:rPr>
                                          <w:b/>
                                          <w:sz w:val="32"/>
                                          <w:szCs w:val="32"/>
                                        </w:rPr>
                                        <w:t>4</w:t>
                                      </w:r>
                                    </w:p>
                                  </w:txbxContent>
                                </v:textbox>
                              </v:shape>
                            </v:group>
                            <v:shape id="Text Box 50" o:spid="_x0000_s1056" type="#_x0000_t202" style="position:absolute;left:3911;top:3805;width:5715;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eRdcEA&#10;AADbAAAADwAAAGRycy9kb3ducmV2LnhtbERPz2vCMBS+C/4P4Q12EU0dOkdnFBEGPfSiDsHbo3lr&#10;is1LTbLa/ffLQfD48f1ebwfbip58aBwrmM8yEMSV0w3XCr5PX9MPECEia2wdk4I/CrDdjEdrzLW7&#10;84H6Y6xFCuGQowITY5dLGSpDFsPMdcSJ+3HeYkzQ11J7vKdw28q3LHuXFhtODQY72huqrsdfq6A/&#10;Fwt96E30k31ZZMW1vK0upVKvL8PuE0SkIT7FD3ehFSzT+vQl/QC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HkXXBAAAA2wAAAA8AAAAAAAAAAAAAAAAAmAIAAGRycy9kb3du&#10;cmV2LnhtbFBLBQYAAAAABAAEAPUAAACGAwAAAAA=&#10;" filled="f" stroked="f" strokeweight=".5pt">
                              <v:textbox>
                                <w:txbxContent>
                                  <w:p w:rsidR="00F9524A" w:rsidRPr="00F70125" w:rsidRDefault="00F9524A" w:rsidP="00F9524A">
                                    <w:pPr>
                                      <w:rPr>
                                        <w:b/>
                                        <w:sz w:val="32"/>
                                        <w:szCs w:val="32"/>
                                      </w:rPr>
                                    </w:pPr>
                                    <w:r w:rsidRPr="00F70125">
                                      <w:rPr>
                                        <w:b/>
                                        <w:sz w:val="32"/>
                                        <w:szCs w:val="32"/>
                                      </w:rPr>
                                      <w:t>1</w:t>
                                    </w:r>
                                    <w:r>
                                      <w:rPr>
                                        <w:b/>
                                        <w:sz w:val="32"/>
                                        <w:szCs w:val="32"/>
                                      </w:rPr>
                                      <w:t>0</w:t>
                                    </w:r>
                                  </w:p>
                                </w:txbxContent>
                              </v:textbox>
                            </v:shape>
                          </v:group>
                          <v:shape id="Text Box 51" o:spid="_x0000_s1057" type="#_x0000_t202" style="position:absolute;left:13081;top:9652;width:2222;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s07sUA&#10;AADbAAAADwAAAGRycy9kb3ducmV2LnhtbESPT2sCMRTE7wW/Q3gFL6VmldbK1ihFEPawF/8geHts&#10;npvFzcuapOv67ZtCocdhZn7DLNeDbUVPPjSOFUwnGQjiyumGawXHw/Z1ASJEZI2tY1LwoADr1ehp&#10;ibl2d95Rv4+1SBAOOSowMXa5lKEyZDFMXEecvIvzFmOSvpba4z3BbStnWTaXFhtOCwY72hiqrvtv&#10;q6A/FW9615voXzZlkRXX8vZxLpUaPw9fnyAiDfE//NcutIL3Kfx+S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yzTuxQAAANsAAAAPAAAAAAAAAAAAAAAAAJgCAABkcnMv&#10;ZG93bnJldi54bWxQSwUGAAAAAAQABAD1AAAAigMAAAAA&#10;" filled="f" stroked="f" strokeweight=".5pt">
                            <v:textbox>
                              <w:txbxContent>
                                <w:p w:rsidR="00F9524A" w:rsidRPr="00F70125" w:rsidRDefault="00F9524A" w:rsidP="00F9524A">
                                  <w:pPr>
                                    <w:rPr>
                                      <w:b/>
                                      <w:sz w:val="32"/>
                                      <w:szCs w:val="32"/>
                                    </w:rPr>
                                  </w:pPr>
                                  <w:r>
                                    <w:rPr>
                                      <w:b/>
                                      <w:sz w:val="32"/>
                                      <w:szCs w:val="32"/>
                                    </w:rPr>
                                    <w:t>2</w:t>
                                  </w:r>
                                </w:p>
                              </w:txbxContent>
                            </v:textbox>
                          </v:shape>
                        </v:group>
                      </v:group>
                    </v:group>
                  </w:pict>
                </mc:Fallback>
              </mc:AlternateContent>
            </w:r>
          </w:p>
        </w:tc>
      </w:tr>
    </w:tbl>
    <w:p w:rsidR="0062125B" w:rsidRDefault="0062125B" w:rsidP="0062125B">
      <w:pPr>
        <w:spacing w:before="0" w:after="0"/>
        <w:rPr>
          <w:lang w:val="bg-BG"/>
        </w:rPr>
      </w:pPr>
    </w:p>
    <w:p w:rsidR="0062125B" w:rsidRDefault="0062125B" w:rsidP="0062125B">
      <w:pPr>
        <w:spacing w:before="0" w:after="0"/>
        <w:rPr>
          <w:lang w:val="bg-BG"/>
        </w:rPr>
      </w:pPr>
    </w:p>
    <w:p w:rsidR="0062125B" w:rsidRDefault="0062125B" w:rsidP="0062125B">
      <w:pPr>
        <w:spacing w:before="0" w:after="0"/>
        <w:rPr>
          <w:lang w:val="bg-BG"/>
        </w:rPr>
      </w:pPr>
    </w:p>
    <w:p w:rsidR="0062125B" w:rsidRDefault="0062125B" w:rsidP="0062125B">
      <w:pPr>
        <w:spacing w:before="0" w:after="0"/>
        <w:rPr>
          <w:lang w:val="bg-BG"/>
        </w:rPr>
      </w:pPr>
    </w:p>
    <w:p w:rsidR="0062125B" w:rsidRDefault="0062125B" w:rsidP="0062125B">
      <w:pPr>
        <w:spacing w:before="0" w:after="0"/>
        <w:rPr>
          <w:lang w:val="bg-BG"/>
        </w:rPr>
      </w:pPr>
    </w:p>
    <w:p w:rsidR="0062125B" w:rsidRDefault="0062125B" w:rsidP="0062125B">
      <w:pPr>
        <w:spacing w:before="0" w:after="0"/>
        <w:rPr>
          <w:lang w:val="bg-BG"/>
        </w:rPr>
      </w:pPr>
    </w:p>
    <w:p w:rsidR="0062125B" w:rsidRDefault="0062125B" w:rsidP="0062125B">
      <w:pPr>
        <w:spacing w:before="0" w:after="0"/>
        <w:rPr>
          <w:lang w:val="bg-BG"/>
        </w:rPr>
      </w:pPr>
    </w:p>
    <w:p w:rsidR="0062125B" w:rsidRDefault="0062125B" w:rsidP="0062125B">
      <w:pPr>
        <w:spacing w:before="0" w:after="0"/>
        <w:rPr>
          <w:lang w:val="bg-BG"/>
        </w:rPr>
      </w:pPr>
    </w:p>
    <w:p w:rsidR="0062125B" w:rsidRDefault="0062125B" w:rsidP="0062125B">
      <w:pPr>
        <w:spacing w:before="0" w:after="0"/>
        <w:rPr>
          <w:lang w:val="bg-BG"/>
        </w:rPr>
      </w:pPr>
    </w:p>
    <w:p w:rsidR="0062125B" w:rsidRDefault="0062125B" w:rsidP="0062125B">
      <w:pPr>
        <w:spacing w:before="0" w:after="0"/>
        <w:rPr>
          <w:lang w:val="bg-BG"/>
        </w:rPr>
      </w:pPr>
    </w:p>
    <w:p w:rsidR="0062125B" w:rsidRDefault="0062125B" w:rsidP="0062125B">
      <w:pPr>
        <w:spacing w:before="0" w:after="0"/>
        <w:rPr>
          <w:lang w:val="bg-BG"/>
        </w:rPr>
      </w:pPr>
    </w:p>
    <w:p w:rsidR="0062125B" w:rsidRDefault="0062125B" w:rsidP="0062125B">
      <w:pPr>
        <w:spacing w:before="0" w:after="0"/>
        <w:rPr>
          <w:lang w:val="bg-BG"/>
        </w:rPr>
      </w:pPr>
    </w:p>
    <w:p w:rsidR="0062125B" w:rsidRDefault="0062125B" w:rsidP="0062125B">
      <w:pPr>
        <w:spacing w:before="0" w:after="0"/>
        <w:rPr>
          <w:lang w:val="bg-BG"/>
        </w:rPr>
      </w:pPr>
    </w:p>
    <w:p w:rsidR="0062125B" w:rsidRPr="00B366B9" w:rsidRDefault="0062125B" w:rsidP="0062125B">
      <w:pPr>
        <w:spacing w:before="0" w:after="0"/>
      </w:pPr>
    </w:p>
    <w:p w:rsidR="0062125B" w:rsidRPr="00692110" w:rsidRDefault="0062125B" w:rsidP="0062125B">
      <w:pPr>
        <w:spacing w:before="0" w:after="0"/>
        <w:rPr>
          <w:vanish/>
          <w:lang w:val="bg-BG"/>
        </w:rPr>
      </w:pPr>
    </w:p>
    <w:p w:rsidR="0062125B" w:rsidRPr="00A24D7D" w:rsidRDefault="0062125B" w:rsidP="0062125B">
      <w:pPr>
        <w:spacing w:before="0" w:after="0"/>
        <w:rPr>
          <w:vanish/>
        </w:rPr>
      </w:pPr>
    </w:p>
    <w:p w:rsidR="0062125B" w:rsidRPr="003C3898" w:rsidRDefault="0062125B" w:rsidP="0062125B">
      <w:pPr>
        <w:spacing w:before="0" w:after="0"/>
        <w:rPr>
          <w:vanish/>
        </w:rPr>
      </w:pPr>
    </w:p>
    <w:p w:rsidR="0062125B" w:rsidRPr="003C3898" w:rsidRDefault="0062125B" w:rsidP="0062125B">
      <w:pPr>
        <w:spacing w:before="0" w:after="0"/>
        <w:rPr>
          <w:vanish/>
        </w:rPr>
      </w:pPr>
    </w:p>
    <w:p w:rsidR="0062125B" w:rsidRPr="003C3898" w:rsidRDefault="0062125B" w:rsidP="0062125B">
      <w:pPr>
        <w:spacing w:before="0" w:after="0"/>
        <w:rPr>
          <w:vanish/>
        </w:rPr>
      </w:pPr>
    </w:p>
    <w:p w:rsidR="0062125B" w:rsidRPr="003C3898" w:rsidRDefault="0062125B" w:rsidP="0062125B">
      <w:pPr>
        <w:spacing w:before="0" w:after="0"/>
        <w:rPr>
          <w:vanish/>
        </w:rPr>
      </w:pPr>
    </w:p>
    <w:p w:rsidR="008B0C41" w:rsidRDefault="008B0C41" w:rsidP="0062125B">
      <w:pPr>
        <w:rPr>
          <w:vanish/>
        </w:rPr>
      </w:pPr>
    </w:p>
    <w:p w:rsidR="00F53818" w:rsidRDefault="00F53818" w:rsidP="0062125B">
      <w:pPr>
        <w:rPr>
          <w:vanish/>
        </w:rPr>
      </w:pPr>
    </w:p>
    <w:p w:rsidR="00F53818" w:rsidRDefault="00F53818" w:rsidP="0062125B">
      <w:pPr>
        <w:rPr>
          <w:vanish/>
        </w:rPr>
      </w:pPr>
    </w:p>
    <w:p w:rsidR="00F53818" w:rsidRDefault="00F53818" w:rsidP="0062125B">
      <w:pPr>
        <w:rPr>
          <w:vanish/>
        </w:rPr>
      </w:pPr>
    </w:p>
    <w:p w:rsidR="00F53818" w:rsidRDefault="00F53818" w:rsidP="0062125B">
      <w:pPr>
        <w:rPr>
          <w:vanish/>
        </w:rPr>
      </w:pPr>
    </w:p>
    <w:p w:rsidR="00F53818" w:rsidRDefault="00F53818" w:rsidP="0062125B">
      <w:pPr>
        <w:rPr>
          <w:vanish/>
        </w:rPr>
      </w:pPr>
    </w:p>
    <w:p w:rsidR="00F53818" w:rsidRDefault="00F53818" w:rsidP="0062125B">
      <w:pPr>
        <w:rPr>
          <w:vanish/>
        </w:rPr>
      </w:pPr>
    </w:p>
    <w:p w:rsidR="00F53818" w:rsidRDefault="00F53818" w:rsidP="0062125B">
      <w:pPr>
        <w:rPr>
          <w:vanish/>
        </w:rPr>
      </w:pPr>
    </w:p>
    <w:p w:rsidR="00F53818" w:rsidRDefault="00F53818" w:rsidP="0062125B">
      <w:pPr>
        <w:rPr>
          <w:vanish/>
        </w:rPr>
      </w:pPr>
    </w:p>
    <w:p w:rsidR="00F53818" w:rsidRDefault="00F53818" w:rsidP="0062125B"/>
    <w:p w:rsidR="00F53818" w:rsidRDefault="00F53818" w:rsidP="00F53818"/>
    <w:tbl>
      <w:tblPr>
        <w:tblpPr w:leftFromText="181" w:rightFromText="181" w:vertAnchor="text" w:tblpX="1" w:tblpY="1"/>
        <w:tblOverlap w:val="never"/>
        <w:tblW w:w="0" w:type="auto"/>
        <w:tblLayout w:type="fixed"/>
        <w:tblLook w:val="0000" w:firstRow="0" w:lastRow="0" w:firstColumn="0" w:lastColumn="0" w:noHBand="0" w:noVBand="0"/>
      </w:tblPr>
      <w:tblGrid>
        <w:gridCol w:w="2620"/>
        <w:gridCol w:w="2340"/>
        <w:gridCol w:w="3960"/>
      </w:tblGrid>
      <w:tr w:rsidR="00F53818" w:rsidRPr="00552A9F" w:rsidTr="00557969">
        <w:trPr>
          <w:trHeight w:val="20"/>
        </w:trPr>
        <w:tc>
          <w:tcPr>
            <w:tcW w:w="2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F53818" w:rsidRPr="004261C3" w:rsidRDefault="00F53818" w:rsidP="00557969">
            <w:pPr>
              <w:spacing w:before="0" w:after="0"/>
              <w:jc w:val="left"/>
              <w:rPr>
                <w:rStyle w:val="Strong"/>
                <w:noProof/>
              </w:rPr>
            </w:pPr>
            <w:r>
              <w:rPr>
                <w:rStyle w:val="Strong"/>
                <w:noProof/>
              </w:rPr>
              <w:t>Example input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F53818" w:rsidRPr="004261C3" w:rsidRDefault="00F53818" w:rsidP="00557969">
            <w:pPr>
              <w:spacing w:before="0" w:after="0"/>
              <w:jc w:val="left"/>
              <w:rPr>
                <w:rStyle w:val="Strong"/>
                <w:noProof/>
              </w:rPr>
            </w:pPr>
            <w:r>
              <w:rPr>
                <w:rStyle w:val="Strong"/>
                <w:noProof/>
              </w:rPr>
              <w:t>Example output</w:t>
            </w:r>
          </w:p>
        </w:tc>
        <w:tc>
          <w:tcPr>
            <w:tcW w:w="3960" w:type="dxa"/>
            <w:tcBorders>
              <w:top w:val="single" w:sz="8" w:space="0" w:color="000000"/>
              <w:left w:val="single" w:sz="8" w:space="0" w:color="000000"/>
              <w:bottom w:val="single" w:sz="8" w:space="0" w:color="000000"/>
              <w:right w:val="single" w:sz="8" w:space="0" w:color="000000"/>
            </w:tcBorders>
          </w:tcPr>
          <w:p w:rsidR="00F53818" w:rsidRDefault="00F53818" w:rsidP="00557969">
            <w:pPr>
              <w:spacing w:before="0" w:after="0"/>
              <w:jc w:val="left"/>
              <w:rPr>
                <w:rStyle w:val="Strong"/>
                <w:noProof/>
              </w:rPr>
            </w:pPr>
            <w:r>
              <w:rPr>
                <w:rStyle w:val="Strong"/>
                <w:noProof/>
              </w:rPr>
              <w:t>Explanation</w:t>
            </w:r>
          </w:p>
        </w:tc>
      </w:tr>
      <w:tr w:rsidR="00F53818" w:rsidTr="00A83239">
        <w:trPr>
          <w:trHeight w:val="4233"/>
        </w:trPr>
        <w:tc>
          <w:tcPr>
            <w:tcW w:w="2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3818" w:rsidRPr="000E7ADD" w:rsidRDefault="00F53818" w:rsidP="00F53818">
            <w:pPr>
              <w:spacing w:before="0" w:after="0"/>
              <w:rPr>
                <w:rFonts w:ascii="Consolas" w:hAnsi="Consolas" w:cs="Consolas"/>
                <w:b/>
                <w:bCs/>
                <w:noProof/>
                <w:sz w:val="28"/>
                <w:szCs w:val="28"/>
              </w:rPr>
            </w:pPr>
            <w:r w:rsidRPr="000E7ADD">
              <w:rPr>
                <w:rFonts w:ascii="Consolas" w:hAnsi="Consolas" w:cs="Consolas"/>
                <w:b/>
                <w:bCs/>
                <w:noProof/>
                <w:sz w:val="28"/>
                <w:szCs w:val="28"/>
              </w:rPr>
              <w:t>4</w:t>
            </w:r>
          </w:p>
          <w:p w:rsidR="00F53818" w:rsidRPr="000E7ADD" w:rsidRDefault="00F53818" w:rsidP="00F53818">
            <w:pPr>
              <w:spacing w:before="0" w:after="0"/>
              <w:rPr>
                <w:rFonts w:ascii="Consolas" w:hAnsi="Consolas" w:cs="Consolas"/>
                <w:b/>
                <w:bCs/>
                <w:noProof/>
                <w:sz w:val="28"/>
                <w:szCs w:val="28"/>
              </w:rPr>
            </w:pPr>
            <w:r w:rsidRPr="000E7ADD">
              <w:rPr>
                <w:rFonts w:ascii="Consolas" w:hAnsi="Consolas" w:cs="Consolas"/>
                <w:b/>
                <w:bCs/>
                <w:noProof/>
                <w:sz w:val="28"/>
                <w:szCs w:val="28"/>
              </w:rPr>
              <w:t>3</w:t>
            </w:r>
          </w:p>
          <w:p w:rsidR="00F53818" w:rsidRPr="000E7ADD" w:rsidRDefault="00F53818" w:rsidP="00F53818">
            <w:pPr>
              <w:spacing w:before="0" w:after="0"/>
              <w:rPr>
                <w:rFonts w:ascii="Consolas" w:hAnsi="Consolas" w:cs="Consolas"/>
                <w:b/>
                <w:bCs/>
                <w:noProof/>
                <w:sz w:val="28"/>
                <w:szCs w:val="28"/>
              </w:rPr>
            </w:pPr>
            <w:r w:rsidRPr="000E7ADD">
              <w:rPr>
                <w:rFonts w:ascii="Consolas" w:hAnsi="Consolas" w:cs="Consolas"/>
                <w:b/>
                <w:bCs/>
                <w:noProof/>
                <w:sz w:val="28"/>
                <w:szCs w:val="28"/>
              </w:rPr>
              <w:t>1 3 5</w:t>
            </w:r>
          </w:p>
          <w:p w:rsidR="00F53818" w:rsidRPr="000E7ADD" w:rsidRDefault="00F53818" w:rsidP="00F53818">
            <w:pPr>
              <w:spacing w:before="0" w:after="0"/>
              <w:rPr>
                <w:rFonts w:ascii="Consolas" w:hAnsi="Consolas" w:cs="Consolas"/>
                <w:b/>
                <w:bCs/>
                <w:noProof/>
                <w:sz w:val="28"/>
                <w:szCs w:val="28"/>
              </w:rPr>
            </w:pPr>
            <w:r w:rsidRPr="000E7ADD">
              <w:rPr>
                <w:rFonts w:ascii="Consolas" w:hAnsi="Consolas" w:cs="Consolas"/>
                <w:b/>
                <w:bCs/>
                <w:noProof/>
                <w:sz w:val="28"/>
                <w:szCs w:val="28"/>
              </w:rPr>
              <w:t>3 2 5</w:t>
            </w:r>
          </w:p>
          <w:p w:rsidR="00F53818" w:rsidRPr="000E7ADD" w:rsidRDefault="00F53818" w:rsidP="00F53818">
            <w:pPr>
              <w:spacing w:before="0" w:after="0"/>
              <w:rPr>
                <w:rFonts w:ascii="Consolas" w:hAnsi="Consolas" w:cs="Consolas"/>
                <w:b/>
                <w:bCs/>
                <w:noProof/>
                <w:sz w:val="28"/>
                <w:szCs w:val="28"/>
              </w:rPr>
            </w:pPr>
            <w:r w:rsidRPr="000E7ADD">
              <w:rPr>
                <w:rFonts w:ascii="Consolas" w:hAnsi="Consolas" w:cs="Consolas"/>
                <w:b/>
                <w:bCs/>
                <w:noProof/>
                <w:sz w:val="28"/>
                <w:szCs w:val="28"/>
              </w:rPr>
              <w:t>2 4 5</w:t>
            </w:r>
          </w:p>
          <w:p w:rsidR="00F53818" w:rsidRPr="000E7ADD" w:rsidRDefault="00F53818" w:rsidP="00F53818">
            <w:pPr>
              <w:spacing w:before="0" w:after="0"/>
              <w:rPr>
                <w:rFonts w:ascii="Consolas" w:hAnsi="Consolas" w:cs="Consolas"/>
                <w:b/>
                <w:bCs/>
                <w:noProof/>
                <w:sz w:val="28"/>
                <w:szCs w:val="28"/>
              </w:rPr>
            </w:pPr>
            <w:r w:rsidRPr="000E7ADD">
              <w:rPr>
                <w:rFonts w:ascii="Consolas" w:hAnsi="Consolas" w:cs="Consolas"/>
                <w:b/>
                <w:bCs/>
                <w:noProof/>
                <w:sz w:val="28"/>
                <w:szCs w:val="28"/>
              </w:rPr>
              <w:t>4 1 5</w:t>
            </w:r>
          </w:p>
          <w:p w:rsidR="00F53818" w:rsidRPr="000E7ADD" w:rsidRDefault="00F53818" w:rsidP="00F53818">
            <w:pPr>
              <w:spacing w:before="0" w:after="0"/>
              <w:rPr>
                <w:rFonts w:ascii="Consolas" w:hAnsi="Consolas" w:cs="Consolas"/>
                <w:b/>
                <w:bCs/>
                <w:noProof/>
                <w:sz w:val="28"/>
                <w:szCs w:val="28"/>
              </w:rPr>
            </w:pPr>
            <w:r w:rsidRPr="000E7ADD">
              <w:rPr>
                <w:rFonts w:ascii="Consolas" w:hAnsi="Consolas" w:cs="Consolas"/>
                <w:b/>
                <w:bCs/>
                <w:noProof/>
                <w:sz w:val="28"/>
                <w:szCs w:val="28"/>
              </w:rPr>
              <w:t>4 3 4</w:t>
            </w:r>
          </w:p>
          <w:p w:rsidR="00F53818" w:rsidRPr="000E7ADD" w:rsidRDefault="00F53818" w:rsidP="00F53818">
            <w:pPr>
              <w:spacing w:before="0" w:after="0"/>
              <w:rPr>
                <w:rFonts w:ascii="Consolas" w:hAnsi="Consolas" w:cs="Consolas"/>
                <w:b/>
                <w:bCs/>
                <w:noProof/>
                <w:sz w:val="28"/>
                <w:szCs w:val="28"/>
              </w:rPr>
            </w:pPr>
            <w:r w:rsidRPr="000E7ADD">
              <w:rPr>
                <w:rFonts w:ascii="Consolas" w:hAnsi="Consolas" w:cs="Consolas"/>
                <w:b/>
                <w:bCs/>
                <w:noProof/>
                <w:sz w:val="28"/>
                <w:szCs w:val="28"/>
              </w:rPr>
              <w:t>1 2 5</w:t>
            </w:r>
          </w:p>
          <w:p w:rsidR="00F53818" w:rsidRPr="00C82945" w:rsidRDefault="00F53818" w:rsidP="00F53818">
            <w:pPr>
              <w:spacing w:before="0" w:after="0"/>
              <w:rPr>
                <w:rFonts w:ascii="Consolas" w:hAnsi="Consolas" w:cs="Consolas"/>
                <w:b/>
                <w:bCs/>
                <w:noProof/>
                <w:sz w:val="32"/>
              </w:rPr>
            </w:pPr>
            <w:r w:rsidRPr="000E7ADD">
              <w:rPr>
                <w:rFonts w:ascii="Consolas" w:hAnsi="Consolas" w:cs="Consolas"/>
                <w:b/>
                <w:bCs/>
                <w:noProof/>
                <w:sz w:val="28"/>
                <w:szCs w:val="28"/>
              </w:rPr>
              <w:t>end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3818" w:rsidRPr="000E7ADD" w:rsidRDefault="00F53818" w:rsidP="00557969">
            <w:pPr>
              <w:spacing w:before="0" w:after="0"/>
              <w:rPr>
                <w:rFonts w:ascii="Consolas" w:hAnsi="Consolas" w:cs="Consolas"/>
                <w:b/>
                <w:bCs/>
                <w:noProof/>
                <w:sz w:val="28"/>
                <w:szCs w:val="28"/>
                <w:lang w:eastAsia="ja-JP"/>
              </w:rPr>
            </w:pPr>
            <w:r w:rsidRPr="000E7ADD">
              <w:rPr>
                <w:rFonts w:ascii="Consolas" w:hAnsi="Consolas" w:cs="Consolas"/>
                <w:b/>
                <w:bCs/>
                <w:noProof/>
                <w:sz w:val="28"/>
                <w:szCs w:val="28"/>
                <w:lang w:eastAsia="ja-JP"/>
              </w:rPr>
              <w:t>19</w:t>
            </w:r>
          </w:p>
        </w:tc>
        <w:tc>
          <w:tcPr>
            <w:tcW w:w="3960" w:type="dxa"/>
            <w:tcBorders>
              <w:top w:val="single" w:sz="8" w:space="0" w:color="000000"/>
              <w:left w:val="single" w:sz="8" w:space="0" w:color="000000"/>
              <w:bottom w:val="single" w:sz="8" w:space="0" w:color="000000"/>
              <w:right w:val="single" w:sz="8" w:space="0" w:color="000000"/>
            </w:tcBorders>
          </w:tcPr>
          <w:p w:rsidR="00F53818" w:rsidRDefault="000E7ADD" w:rsidP="00557969">
            <w:pPr>
              <w:spacing w:before="0" w:after="0"/>
              <w:rPr>
                <w:rFonts w:ascii="Consolas" w:hAnsi="Consolas" w:cs="Consolas"/>
                <w:b/>
                <w:bCs/>
                <w:noProof/>
                <w:sz w:val="28"/>
                <w:szCs w:val="28"/>
              </w:rPr>
            </w:pPr>
            <w:r w:rsidRPr="000E7ADD">
              <w:rPr>
                <w:rFonts w:ascii="Consolas" w:hAnsi="Consolas" w:cs="Consolas"/>
                <w:b/>
                <w:bCs/>
                <w:noProof/>
                <w:sz w:val="28"/>
                <w:szCs w:val="28"/>
              </w:rPr>
              <w:t>Path 1:</w:t>
            </w:r>
            <w:r>
              <w:rPr>
                <w:rFonts w:ascii="Consolas" w:hAnsi="Consolas" w:cs="Consolas"/>
                <w:b/>
                <w:bCs/>
                <w:noProof/>
                <w:sz w:val="28"/>
                <w:szCs w:val="28"/>
              </w:rPr>
              <w:t xml:space="preserve"> 3 1 4 2</w:t>
            </w:r>
            <w:r w:rsidR="00A83239">
              <w:rPr>
                <w:rFonts w:ascii="Consolas" w:hAnsi="Consolas" w:cs="Consolas"/>
                <w:b/>
                <w:bCs/>
                <w:noProof/>
                <w:sz w:val="28"/>
                <w:szCs w:val="28"/>
              </w:rPr>
              <w:t xml:space="preserve"> 3</w:t>
            </w:r>
          </w:p>
          <w:p w:rsidR="00A83239" w:rsidRDefault="00A83239" w:rsidP="00557969">
            <w:pPr>
              <w:spacing w:before="0" w:after="0"/>
              <w:rPr>
                <w:rFonts w:ascii="Consolas" w:hAnsi="Consolas" w:cs="Consolas"/>
                <w:b/>
                <w:bCs/>
                <w:noProof/>
                <w:sz w:val="28"/>
                <w:szCs w:val="28"/>
              </w:rPr>
            </w:pPr>
            <w:r>
              <w:rPr>
                <w:rFonts w:ascii="Consolas" w:hAnsi="Consolas" w:cs="Consolas"/>
                <w:b/>
                <w:bCs/>
                <w:noProof/>
                <w:sz w:val="28"/>
                <w:szCs w:val="28"/>
              </w:rPr>
              <w:t>Time 1: 5+5+5+5=20</w:t>
            </w:r>
          </w:p>
          <w:p w:rsidR="00A83239" w:rsidRDefault="00A83239" w:rsidP="00557969">
            <w:pPr>
              <w:spacing w:before="0" w:after="0"/>
              <w:rPr>
                <w:rFonts w:ascii="Consolas" w:hAnsi="Consolas" w:cs="Consolas"/>
                <w:b/>
                <w:bCs/>
                <w:noProof/>
                <w:sz w:val="28"/>
                <w:szCs w:val="28"/>
              </w:rPr>
            </w:pPr>
            <w:r>
              <w:rPr>
                <w:rFonts w:ascii="Consolas" w:hAnsi="Consolas" w:cs="Consolas"/>
                <w:b/>
                <w:bCs/>
                <w:noProof/>
                <w:sz w:val="28"/>
                <w:szCs w:val="28"/>
              </w:rPr>
              <w:t>Path 2: 3 1 2 4 3</w:t>
            </w:r>
          </w:p>
          <w:p w:rsidR="00A83239" w:rsidRPr="000E7ADD" w:rsidRDefault="00A83239" w:rsidP="00557969">
            <w:pPr>
              <w:spacing w:before="0" w:after="0"/>
              <w:rPr>
                <w:rFonts w:ascii="Consolas" w:hAnsi="Consolas" w:cs="Consolas"/>
                <w:b/>
                <w:bCs/>
                <w:noProof/>
                <w:sz w:val="28"/>
                <w:szCs w:val="28"/>
              </w:rPr>
            </w:pPr>
            <w:r>
              <w:rPr>
                <w:rFonts w:ascii="Consolas" w:hAnsi="Consolas" w:cs="Consolas"/>
                <w:b/>
                <w:bCs/>
                <w:noProof/>
                <w:sz w:val="28"/>
                <w:szCs w:val="28"/>
              </w:rPr>
              <w:t>Time 2: 5+5+5+4=19</w:t>
            </w:r>
          </w:p>
          <w:p w:rsidR="00A83239" w:rsidRDefault="00A83239" w:rsidP="00557969">
            <w:pPr>
              <w:spacing w:before="0" w:after="0"/>
              <w:rPr>
                <w:b/>
                <w:sz w:val="32"/>
                <w:szCs w:val="32"/>
              </w:rPr>
            </w:pPr>
          </w:p>
          <w:p w:rsidR="00A83239" w:rsidRDefault="00A83239" w:rsidP="00557969">
            <w:pPr>
              <w:spacing w:before="0" w:after="0"/>
              <w:rPr>
                <w:rFonts w:ascii="Consolas" w:hAnsi="Consolas" w:cs="Consolas"/>
                <w:b/>
                <w:bCs/>
                <w:noProof/>
                <w:sz w:val="28"/>
                <w:szCs w:val="28"/>
                <w:lang w:eastAsia="bg-BG"/>
              </w:rPr>
            </w:pPr>
            <w:r>
              <w:rPr>
                <w:rFonts w:ascii="Consolas" w:hAnsi="Consolas" w:cs="Consolas"/>
                <w:b/>
                <w:bCs/>
                <w:noProof/>
                <w:sz w:val="28"/>
                <w:szCs w:val="28"/>
              </w:rPr>
              <mc:AlternateContent>
                <mc:Choice Requires="wpg">
                  <w:drawing>
                    <wp:anchor distT="0" distB="0" distL="114300" distR="114300" simplePos="0" relativeHeight="251738112" behindDoc="0" locked="0" layoutInCell="1" allowOverlap="1" wp14:anchorId="718452C8" wp14:editId="7C68B598">
                      <wp:simplePos x="0" y="0"/>
                      <wp:positionH relativeFrom="column">
                        <wp:posOffset>395605</wp:posOffset>
                      </wp:positionH>
                      <wp:positionV relativeFrom="paragraph">
                        <wp:posOffset>81709</wp:posOffset>
                      </wp:positionV>
                      <wp:extent cx="1123315" cy="1418590"/>
                      <wp:effectExtent l="0" t="19050" r="0" b="0"/>
                      <wp:wrapNone/>
                      <wp:docPr id="107" name="Group 107"/>
                      <wp:cNvGraphicFramePr/>
                      <a:graphic xmlns:a="http://schemas.openxmlformats.org/drawingml/2006/main">
                        <a:graphicData uri="http://schemas.microsoft.com/office/word/2010/wordprocessingGroup">
                          <wpg:wgp>
                            <wpg:cNvGrpSpPr/>
                            <wpg:grpSpPr>
                              <a:xfrm>
                                <a:off x="0" y="0"/>
                                <a:ext cx="1123315" cy="1418590"/>
                                <a:chOff x="0" y="0"/>
                                <a:chExt cx="1123770" cy="1418948"/>
                              </a:xfrm>
                            </wpg:grpSpPr>
                            <wps:wsp>
                              <wps:cNvPr id="90" name="Straight Connector 90"/>
                              <wps:cNvCnPr/>
                              <wps:spPr>
                                <a:xfrm flipV="1">
                                  <a:off x="412273" y="1123179"/>
                                  <a:ext cx="300181" cy="646"/>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g:grpSp>
                              <wpg:cNvPr id="106" name="Group 106"/>
                              <wpg:cNvGrpSpPr/>
                              <wpg:grpSpPr>
                                <a:xfrm>
                                  <a:off x="0" y="0"/>
                                  <a:ext cx="1123770" cy="1418948"/>
                                  <a:chOff x="0" y="0"/>
                                  <a:chExt cx="1123770" cy="1418948"/>
                                </a:xfrm>
                              </wpg:grpSpPr>
                              <wps:wsp>
                                <wps:cNvPr id="99" name="Text Box 99"/>
                                <wps:cNvSpPr txBox="1"/>
                                <wps:spPr>
                                  <a:xfrm>
                                    <a:off x="354132" y="354132"/>
                                    <a:ext cx="221615" cy="437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7ADD" w:rsidRPr="00F70125" w:rsidRDefault="000E7ADD" w:rsidP="000E7ADD">
                                      <w:pPr>
                                        <w:rPr>
                                          <w:b/>
                                          <w:sz w:val="32"/>
                                          <w:szCs w:val="32"/>
                                        </w:rPr>
                                      </w:pPr>
                                      <w:r>
                                        <w:rPr>
                                          <w:b/>
                                          <w:sz w:val="32"/>
                                          <w:szCs w:val="3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5" name="Group 105"/>
                                <wpg:cNvGrpSpPr/>
                                <wpg:grpSpPr>
                                  <a:xfrm>
                                    <a:off x="0" y="0"/>
                                    <a:ext cx="1123770" cy="1418948"/>
                                    <a:chOff x="0" y="0"/>
                                    <a:chExt cx="1123770" cy="1418948"/>
                                  </a:xfrm>
                                </wpg:grpSpPr>
                                <wps:wsp>
                                  <wps:cNvPr id="89" name="Straight Connector 89"/>
                                  <wps:cNvCnPr/>
                                  <wps:spPr>
                                    <a:xfrm flipV="1">
                                      <a:off x="309205" y="557626"/>
                                      <a:ext cx="519430" cy="43307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g:grpSp>
                                  <wpg:cNvPr id="104" name="Group 104"/>
                                  <wpg:cNvGrpSpPr/>
                                  <wpg:grpSpPr>
                                    <a:xfrm>
                                      <a:off x="0" y="0"/>
                                      <a:ext cx="1123770" cy="1418948"/>
                                      <a:chOff x="0" y="0"/>
                                      <a:chExt cx="1123770" cy="1418948"/>
                                    </a:xfrm>
                                  </wpg:grpSpPr>
                                  <wps:wsp>
                                    <wps:cNvPr id="91" name="Straight Connector 91"/>
                                    <wps:cNvCnPr/>
                                    <wps:spPr>
                                      <a:xfrm>
                                        <a:off x="256349" y="576125"/>
                                        <a:ext cx="0" cy="400685"/>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93" name="Straight Connector 93"/>
                                    <wps:cNvCnPr/>
                                    <wps:spPr>
                                      <a:xfrm>
                                        <a:off x="874758" y="576125"/>
                                        <a:ext cx="0" cy="400685"/>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g:grpSp>
                                    <wpg:cNvPr id="103" name="Group 103"/>
                                    <wpg:cNvGrpSpPr/>
                                    <wpg:grpSpPr>
                                      <a:xfrm>
                                        <a:off x="0" y="0"/>
                                        <a:ext cx="1123770" cy="1418948"/>
                                        <a:chOff x="0" y="0"/>
                                        <a:chExt cx="1123770" cy="1418948"/>
                                      </a:xfrm>
                                    </wpg:grpSpPr>
                                    <wpg:grpSp>
                                      <wpg:cNvPr id="57" name="Group 57"/>
                                      <wpg:cNvGrpSpPr/>
                                      <wpg:grpSpPr>
                                        <a:xfrm>
                                          <a:off x="95250" y="0"/>
                                          <a:ext cx="947420" cy="1339850"/>
                                          <a:chOff x="162340" y="310543"/>
                                          <a:chExt cx="948096" cy="1340864"/>
                                        </a:xfrm>
                                      </wpg:grpSpPr>
                                      <wps:wsp>
                                        <wps:cNvPr id="58" name="Straight Connector 58"/>
                                        <wps:cNvCnPr>
                                          <a:stCxn id="73" idx="6"/>
                                          <a:endCxn id="79" idx="2"/>
                                        </wps:cNvCnPr>
                                        <wps:spPr>
                                          <a:xfrm flipV="1">
                                            <a:off x="486190" y="738601"/>
                                            <a:ext cx="300395" cy="646"/>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g:grpSp>
                                        <wpg:cNvPr id="62" name="Group 62"/>
                                        <wpg:cNvGrpSpPr/>
                                        <wpg:grpSpPr>
                                          <a:xfrm>
                                            <a:off x="162340" y="310543"/>
                                            <a:ext cx="948096" cy="1340864"/>
                                            <a:chOff x="162340" y="310543"/>
                                            <a:chExt cx="948096" cy="1340864"/>
                                          </a:xfrm>
                                        </wpg:grpSpPr>
                                        <wps:wsp>
                                          <wps:cNvPr id="64" name="Straight Connector 64"/>
                                          <wps:cNvCnPr/>
                                          <wps:spPr>
                                            <a:xfrm>
                                              <a:off x="323668" y="850466"/>
                                              <a:ext cx="518081" cy="45136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66" name="Straight Arrow Connector 66"/>
                                          <wps:cNvCnPr/>
                                          <wps:spPr>
                                            <a:xfrm>
                                              <a:off x="653993" y="310543"/>
                                              <a:ext cx="254000" cy="26670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7" name="Text Box 67"/>
                                          <wps:cNvSpPr txBox="1"/>
                                          <wps:spPr>
                                            <a:xfrm>
                                              <a:off x="516167" y="362014"/>
                                              <a:ext cx="222250"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7ADD" w:rsidRPr="00F70125" w:rsidRDefault="000E7ADD" w:rsidP="000E7ADD">
                                                <w:pPr>
                                                  <w:rPr>
                                                    <w:b/>
                                                    <w:sz w:val="32"/>
                                                    <w:szCs w:val="32"/>
                                                  </w:rPr>
                                                </w:pPr>
                                                <w:r>
                                                  <w:rPr>
                                                    <w:b/>
                                                    <w:sz w:val="32"/>
                                                    <w:szCs w:val="3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776291" y="1130300"/>
                                              <a:ext cx="222250"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7ADD" w:rsidRPr="000E7ADD" w:rsidRDefault="000E7ADD" w:rsidP="000E7ADD">
                                                <w:pPr>
                                                  <w:rPr>
                                                    <w:b/>
                                                    <w:color w:val="FF0000"/>
                                                    <w:sz w:val="32"/>
                                                    <w:szCs w:val="32"/>
                                                  </w:rPr>
                                                </w:pPr>
                                                <w:r w:rsidRPr="000E7ADD">
                                                  <w:rPr>
                                                    <w:b/>
                                                    <w:color w:val="FF0000"/>
                                                    <w:sz w:val="32"/>
                                                    <w:szCs w:val="32"/>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1" name="Group 71"/>
                                          <wpg:cNvGrpSpPr/>
                                          <wpg:grpSpPr>
                                            <a:xfrm>
                                              <a:off x="162340" y="487775"/>
                                              <a:ext cx="948096" cy="1163632"/>
                                              <a:chOff x="162340" y="386175"/>
                                              <a:chExt cx="948096" cy="1163632"/>
                                            </a:xfrm>
                                          </wpg:grpSpPr>
                                          <wpg:grpSp>
                                            <wpg:cNvPr id="72" name="Group 72"/>
                                            <wpg:cNvGrpSpPr/>
                                            <wpg:grpSpPr>
                                              <a:xfrm>
                                                <a:off x="162340" y="386822"/>
                                                <a:ext cx="323850" cy="438150"/>
                                                <a:chOff x="162340" y="-88877"/>
                                                <a:chExt cx="323850" cy="438150"/>
                                              </a:xfrm>
                                            </wpg:grpSpPr>
                                            <wps:wsp>
                                              <wps:cNvPr id="73" name="Oval 73"/>
                                              <wps:cNvSpPr/>
                                              <wps:spPr>
                                                <a:xfrm>
                                                  <a:off x="162340" y="22"/>
                                                  <a:ext cx="323850" cy="323850"/>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Text Box 74"/>
                                              <wps:cNvSpPr txBox="1"/>
                                              <wps:spPr>
                                                <a:xfrm>
                                                  <a:off x="181390" y="-88877"/>
                                                  <a:ext cx="222250"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7ADD" w:rsidRPr="00F70125" w:rsidRDefault="000E7ADD" w:rsidP="000E7ADD">
                                                    <w:pPr>
                                                      <w:rPr>
                                                        <w:b/>
                                                        <w:sz w:val="32"/>
                                                        <w:szCs w:val="32"/>
                                                      </w:rPr>
                                                    </w:pPr>
                                                    <w:r>
                                                      <w:rPr>
                                                        <w:b/>
                                                        <w:sz w:val="32"/>
                                                        <w:szCs w:val="3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5" name="Group 75"/>
                                            <wpg:cNvGrpSpPr/>
                                            <wpg:grpSpPr>
                                              <a:xfrm>
                                                <a:off x="762266" y="1107242"/>
                                                <a:ext cx="323850" cy="438150"/>
                                                <a:chOff x="122714" y="1107242"/>
                                                <a:chExt cx="323850" cy="438150"/>
                                              </a:xfrm>
                                            </wpg:grpSpPr>
                                            <wps:wsp>
                                              <wps:cNvPr id="76" name="Oval 76"/>
                                              <wps:cNvSpPr/>
                                              <wps:spPr>
                                                <a:xfrm>
                                                  <a:off x="122714" y="1196141"/>
                                                  <a:ext cx="323850" cy="323850"/>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Text Box 77"/>
                                              <wps:cNvSpPr txBox="1"/>
                                              <wps:spPr>
                                                <a:xfrm>
                                                  <a:off x="127472" y="1107242"/>
                                                  <a:ext cx="222250"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7ADD" w:rsidRPr="00F70125" w:rsidRDefault="000E7ADD" w:rsidP="000E7ADD">
                                                    <w:pPr>
                                                      <w:rPr>
                                                        <w:b/>
                                                        <w:sz w:val="32"/>
                                                        <w:szCs w:val="32"/>
                                                      </w:rPr>
                                                    </w:pPr>
                                                    <w:r w:rsidRPr="00F70125">
                                                      <w:rPr>
                                                        <w:b/>
                                                        <w:sz w:val="32"/>
                                                        <w:szCs w:val="3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8" name="Group 78"/>
                                            <wpg:cNvGrpSpPr/>
                                            <wpg:grpSpPr>
                                              <a:xfrm>
                                                <a:off x="786586" y="386175"/>
                                                <a:ext cx="323850" cy="438150"/>
                                                <a:chOff x="-476661" y="-63096"/>
                                                <a:chExt cx="323850" cy="438150"/>
                                              </a:xfrm>
                                            </wpg:grpSpPr>
                                            <wps:wsp>
                                              <wps:cNvPr id="79" name="Oval 79"/>
                                              <wps:cNvSpPr/>
                                              <wps:spPr>
                                                <a:xfrm>
                                                  <a:off x="-476661" y="25804"/>
                                                  <a:ext cx="323850" cy="323850"/>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Text Box 80"/>
                                              <wps:cNvSpPr txBox="1"/>
                                              <wps:spPr>
                                                <a:xfrm>
                                                  <a:off x="-457609" y="-63096"/>
                                                  <a:ext cx="222250"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7ADD" w:rsidRPr="00F70125" w:rsidRDefault="000E7ADD" w:rsidP="000E7ADD">
                                                    <w:pPr>
                                                      <w:rPr>
                                                        <w:b/>
                                                        <w:sz w:val="32"/>
                                                        <w:szCs w:val="32"/>
                                                      </w:rPr>
                                                    </w:pPr>
                                                    <w:r>
                                                      <w:rPr>
                                                        <w:b/>
                                                        <w:sz w:val="32"/>
                                                        <w:szCs w:val="3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4" name="Group 84"/>
                                            <wpg:cNvGrpSpPr/>
                                            <wpg:grpSpPr>
                                              <a:xfrm>
                                                <a:off x="177801" y="1111657"/>
                                                <a:ext cx="323850" cy="438150"/>
                                                <a:chOff x="-842310" y="1692"/>
                                                <a:chExt cx="323850" cy="438150"/>
                                              </a:xfrm>
                                            </wpg:grpSpPr>
                                            <wps:wsp>
                                              <wps:cNvPr id="85" name="Oval 85"/>
                                              <wps:cNvSpPr/>
                                              <wps:spPr>
                                                <a:xfrm>
                                                  <a:off x="-842310" y="90592"/>
                                                  <a:ext cx="323850" cy="323850"/>
                                                </a:xfrm>
                                                <a:prstGeom prst="ellipse">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Text Box 86"/>
                                              <wps:cNvSpPr txBox="1"/>
                                              <wps:spPr>
                                                <a:xfrm>
                                                  <a:off x="-823261" y="1692"/>
                                                  <a:ext cx="222250"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7ADD" w:rsidRPr="00F70125" w:rsidRDefault="000E7ADD" w:rsidP="000E7ADD">
                                                    <w:pPr>
                                                      <w:rPr>
                                                        <w:b/>
                                                        <w:sz w:val="32"/>
                                                        <w:szCs w:val="32"/>
                                                      </w:rPr>
                                                    </w:pPr>
                                                    <w:r>
                                                      <w:rPr>
                                                        <w:b/>
                                                        <w:sz w:val="32"/>
                                                        <w:szCs w:val="3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s:wsp>
                                      <wps:cNvPr id="95" name="Text Box 95"/>
                                      <wps:cNvSpPr txBox="1"/>
                                      <wps:spPr>
                                        <a:xfrm>
                                          <a:off x="0" y="519113"/>
                                          <a:ext cx="221615" cy="4711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7ADD" w:rsidRPr="00A83239" w:rsidRDefault="000E7ADD" w:rsidP="000E7ADD">
                                            <w:pPr>
                                              <w:rPr>
                                                <w:b/>
                                                <w:sz w:val="32"/>
                                                <w:szCs w:val="32"/>
                                              </w:rPr>
                                            </w:pPr>
                                            <w:r w:rsidRPr="00A83239">
                                              <w:rPr>
                                                <w:b/>
                                                <w:sz w:val="32"/>
                                                <w:szCs w:val="3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902155" y="528638"/>
                                          <a:ext cx="221615" cy="437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7ADD" w:rsidRPr="00F70125" w:rsidRDefault="000E7ADD" w:rsidP="000E7ADD">
                                            <w:pPr>
                                              <w:rPr>
                                                <w:b/>
                                                <w:sz w:val="32"/>
                                                <w:szCs w:val="32"/>
                                              </w:rPr>
                                            </w:pPr>
                                            <w:r>
                                              <w:rPr>
                                                <w:b/>
                                                <w:sz w:val="32"/>
                                                <w:szCs w:val="3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Text Box 98"/>
                                      <wps:cNvSpPr txBox="1"/>
                                      <wps:spPr>
                                        <a:xfrm>
                                          <a:off x="428625" y="981075"/>
                                          <a:ext cx="222091" cy="4378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7ADD" w:rsidRPr="00F70125" w:rsidRDefault="000E7ADD" w:rsidP="000E7ADD">
                                            <w:pPr>
                                              <w:rPr>
                                                <w:b/>
                                                <w:sz w:val="32"/>
                                                <w:szCs w:val="32"/>
                                              </w:rPr>
                                            </w:pPr>
                                            <w:r>
                                              <w:rPr>
                                                <w:b/>
                                                <w:sz w:val="32"/>
                                                <w:szCs w:val="3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Text Box 100"/>
                                      <wps:cNvSpPr txBox="1"/>
                                      <wps:spPr>
                                        <a:xfrm>
                                          <a:off x="325420" y="702182"/>
                                          <a:ext cx="221615" cy="437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7ADD" w:rsidRPr="00F70125" w:rsidRDefault="000E7ADD" w:rsidP="000E7ADD">
                                            <w:pPr>
                                              <w:rPr>
                                                <w:b/>
                                                <w:sz w:val="32"/>
                                                <w:szCs w:val="32"/>
                                              </w:rPr>
                                            </w:pPr>
                                            <w:r>
                                              <w:rPr>
                                                <w:b/>
                                                <w:sz w:val="32"/>
                                                <w:szCs w:val="3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wgp>
                        </a:graphicData>
                      </a:graphic>
                    </wp:anchor>
                  </w:drawing>
                </mc:Choice>
                <mc:Fallback>
                  <w:pict>
                    <v:group w14:anchorId="718452C8" id="Group 107" o:spid="_x0000_s1058" style="position:absolute;left:0;text-align:left;margin-left:31.15pt;margin-top:6.45pt;width:88.45pt;height:111.7pt;z-index:251738112" coordsize="11237,14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">
                      <v:line id="Straight Connector 90" o:spid="_x0000_s1059" style="position:absolute;flip:y;visibility:visible;mso-wrap-style:square" from="4122,11231" to="7124,11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ZUy8AAAADbAAAADwAAAGRycy9kb3ducmV2LnhtbERP3WrCMBS+H/gO4Qi7m6kTxFXTIoIw&#10;ZGPT+QDH5NgWm5OSpLW+/XIx2OXH978pR9uKgXxoHCuYzzIQxNqZhisF55/9ywpEiMgGW8ek4EEB&#10;ymLytMHcuDsfaTjFSqQQDjkqqGPscimDrslimLmOOHFX5y3GBH0ljcd7CretfM2ypbTYcGqosaNd&#10;Tfp26q2Cw5f/xMX35ahX/fUx8FLrXn8o9Twdt2sQkcb4L/5zvxsFb2l9+pJ+gCx+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32VMvAAAAA2wAAAA8AAAAAAAAAAAAAAAAA&#10;oQIAAGRycy9kb3ducmV2LnhtbFBLBQYAAAAABAAEAPkAAACOAwAAAAA=&#10;" strokecolor="black [3213]" strokeweight="2.25pt">
                        <v:stroke joinstyle="miter"/>
                      </v:line>
                      <v:group id="Group 106" o:spid="_x0000_s1060" style="position:absolute;width:11237;height:14189" coordsize="11237,141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shape id="Text Box 99" o:spid="_x0000_s1061" type="#_x0000_t202" style="position:absolute;left:3541;top:3541;width:2216;height:4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SCcsUA&#10;AADbAAAADwAAAGRycy9kb3ducmV2LnhtbESPT2sCMRTE7wW/Q3hCL0WzFqm6GqUIhT3sxT8Uents&#10;npvFzcs2iev225tCocdhZn7DbHaDbUVPPjSOFcymGQjiyumGawXn08dkCSJEZI2tY1LwQwF229HT&#10;BnPt7nyg/hhrkSAcclRgYuxyKUNlyGKYuo44eRfnLcYkfS21x3uC21a+ZtmbtNhwWjDY0d5QdT3e&#10;rIL+s5jrQ2+if9mXRVZcy+/FV6nU83h4X4OINMT/8F+70ApWK/j9kn6A3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BIJyxQAAANsAAAAPAAAAAAAAAAAAAAAAAJgCAABkcnMv&#10;ZG93bnJldi54bWxQSwUGAAAAAAQABAD1AAAAigMAAAAA&#10;" filled="f" stroked="f" strokeweight=".5pt">
                          <v:textbox>
                            <w:txbxContent>
                              <w:p w:rsidR="000E7ADD" w:rsidRPr="00F70125" w:rsidRDefault="000E7ADD" w:rsidP="000E7ADD">
                                <w:pPr>
                                  <w:rPr>
                                    <w:b/>
                                    <w:sz w:val="32"/>
                                    <w:szCs w:val="32"/>
                                  </w:rPr>
                                </w:pPr>
                                <w:r>
                                  <w:rPr>
                                    <w:b/>
                                    <w:sz w:val="32"/>
                                    <w:szCs w:val="32"/>
                                  </w:rPr>
                                  <w:t>5</w:t>
                                </w:r>
                              </w:p>
                            </w:txbxContent>
                          </v:textbox>
                        </v:shape>
                        <v:group id="Group 105" o:spid="_x0000_s1062" style="position:absolute;width:11237;height:14189" coordsize="11237,141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line id="Straight Connector 89" o:spid="_x0000_s1063" style="position:absolute;flip:y;visibility:visible;mso-wrap-style:square" from="3092,5576" to="8286,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Vri8MAAADbAAAADwAAAGRycy9kb3ducmV2LnhtbESP3WoCMRSE7wu+QziF3tVsW5B1NYoI&#10;BRFL688DHJPj7uLmZEmy6/r2plDo5TAz3zDz5WAb0ZMPtWMFb+MMBLF2puZSwen4+ZqDCBHZYOOY&#10;FNwpwHIxeppjYdyN99QfYikShEOBCqoY20LKoCuyGMauJU7exXmLMUlfSuPxluC2ke9ZNpEWa04L&#10;Fba0rkhfD51VsP32X/jxc97rvLvce55o3emdUi/Pw2oGItIQ/8N/7Y1RkE/h90v6AX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Va4vDAAAA2wAAAA8AAAAAAAAAAAAA&#10;AAAAoQIAAGRycy9kb3ducmV2LnhtbFBLBQYAAAAABAAEAPkAAACRAwAAAAA=&#10;" strokecolor="black [3213]" strokeweight="2.25pt">
                            <v:stroke joinstyle="miter"/>
                          </v:line>
                          <v:group id="Group 104" o:spid="_x0000_s1064" style="position:absolute;width:11237;height:14189" coordsize="11237,141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line id="Straight Connector 91" o:spid="_x0000_s1065" style="position:absolute;visibility:visible;mso-wrap-style:square" from="2563,5761" to="2563,9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l+OMIAAADbAAAADwAAAGRycy9kb3ducmV2LnhtbESPT4vCMBTE78J+h/AWvGmqh0WrUZb9&#10;A4onrQePj+bZVJuX0sS2fnsjCB6HmfkNs1z3thItNb50rGAyTkAQ506XXCg4Zv+jGQgfkDVWjknB&#10;nTysVx+DJabadbyn9hAKESHsU1RgQqhTKX1uyKIfu5o4emfXWAxRNoXUDXYRbis5TZIvabHkuGCw&#10;ph9D+fVwswraU3fSx85kF1Nud5n5azf3X6nU8LP/XoAI1Id3+NXeaAXzCTy/xB8gV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hl+OMIAAADbAAAADwAAAAAAAAAAAAAA&#10;AAChAgAAZHJzL2Rvd25yZXYueG1sUEsFBgAAAAAEAAQA+QAAAJADAAAAAA==&#10;" strokecolor="black [3213]" strokeweight="2.25pt">
                              <v:stroke joinstyle="miter"/>
                            </v:line>
                            <v:line id="Straight Connector 93" o:spid="_x0000_s1066" style="position:absolute;visibility:visible;mso-wrap-style:square" from="8747,5761" to="8747,9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dF1MQAAADbAAAADwAAAGRycy9kb3ducmV2LnhtbESPQWvCQBSE7wX/w/KE3urGCqVGN0Fs&#10;BUtPTTx4fGSf2Wj2bchuk/jvu4VCj8PMfMNs88m2YqDeN44VLBcJCOLK6YZrBafy8PQKwgdkja1j&#10;UnAnD3k2e9hiqt3IXzQUoRYRwj5FBSaELpXSV4Ys+oXriKN3cb3FEGVfS93jGOG2lc9J8iItNhwX&#10;DHa0N1Tdim+rYDiPZ30aTXk1zcdnad6H4/1NKvU4n3YbEIGm8B/+ax+1gvUKfr/EHyC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h0XUxAAAANsAAAAPAAAAAAAAAAAA&#10;AAAAAKECAABkcnMvZG93bnJldi54bWxQSwUGAAAAAAQABAD5AAAAkgMAAAAA&#10;" strokecolor="black [3213]" strokeweight="2.25pt">
                              <v:stroke joinstyle="miter"/>
                            </v:line>
                            <v:group id="Group 103" o:spid="_x0000_s1067" style="position:absolute;width:11237;height:14189" coordsize="11237,141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group id="Group 57" o:spid="_x0000_s1068" style="position:absolute;left:952;width:9474;height:13398" coordorigin="1623,3105" coordsize="9480,134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line id="Straight Connector 58" o:spid="_x0000_s1069" style="position:absolute;flip:y;visibility:visible;mso-wrap-style:square" from="4861,7386" to="7865,7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niV8AAAADbAAAADwAAAGRycy9kb3ducmV2LnhtbERPy2oCMRTdC/5DuII7zVipyNSMFKFQ&#10;Sov18QG3yZ0HndwMSWYc/75ZCF0eznu3H20rBvKhcaxgtcxAEGtnGq4UXC9viy2IEJENto5JwZ0C&#10;7IvpZIe5cTc+0XCOlUghHHJUUMfY5VIGXZPFsHQdceJK5y3GBH0ljcdbCretfMqyjbTYcGqosaND&#10;Tfr33FsFH0f/hevvn5Pe9uV94I3Wvf5Uaj4bX19ARBrjv/jhfjcKntPY9CX9AFn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g54lfAAAAA2wAAAA8AAAAAAAAAAAAAAAAA&#10;oQIAAGRycy9kb3ducmV2LnhtbFBLBQYAAAAABAAEAPkAAACOAwAAAAA=&#10;" strokecolor="black [3213]" strokeweight="2.25pt">
                                  <v:stroke joinstyle="miter"/>
                                </v:line>
                                <v:group id="Group 62" o:spid="_x0000_s1070" style="position:absolute;left:1623;top:3105;width:9481;height:13409" coordorigin="1623,3105" coordsize="9480,134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line id="Straight Connector 64" o:spid="_x0000_s1071" style="position:absolute;visibility:visible;mso-wrap-style:square" from="3236,8504" to="8417,13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7uth8IAAADbAAAADwAAAGRycy9kb3ducmV2LnhtbESPQYvCMBSE78L+h/AW9qbpyiJSjbLs&#10;KiietB48PppnU21eShPb+u+NIHgcZuYbZr7sbSVaanzpWMH3KAFBnDtdcqHgmK2HUxA+IGusHJOC&#10;O3lYLj4Gc0y163hP7SEUIkLYp6jAhFCnUvrckEU/cjVx9M6usRiibAqpG+wi3FZynCQTabHkuGCw&#10;pj9D+fVwswraU3fSx85kF1Nud5lZtZv7v1Tq67P/nYEI1Id3+NXeaAWTH3h+iT9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7uth8IAAADbAAAADwAAAAAAAAAAAAAA&#10;AAChAgAAZHJzL2Rvd25yZXYueG1sUEsFBgAAAAAEAAQA+QAAAJADAAAAAA==&#10;" strokecolor="black [3213]" strokeweight="2.25pt">
                                    <v:stroke joinstyle="miter"/>
                                  </v:line>
                                  <v:shape id="Straight Arrow Connector 66" o:spid="_x0000_s1072" type="#_x0000_t32" style="position:absolute;left:6539;top:3105;width:254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dVk8UAAADbAAAADwAAAGRycy9kb3ducmV2LnhtbESPT2vCQBTE74V+h+UVeqsbLQ0xdRNa&#10;RfBU8d+ht0f2mUSzb0N2jWk/fbcgeBxm5jfMLB9MI3rqXG1ZwXgUgSAurK65VLDfLV8SEM4ja2ws&#10;k4IfcpBnjw8zTLW98ob6rS9FgLBLUUHlfZtK6YqKDLqRbYmDd7SdQR9kV0rd4TXATSMnURRLgzWH&#10;hQpbmldUnLcXo4D69dfrcJl+fr9tvJ3ow2J9Sn6Ven4aPt5BeBr8PXxrr7SCOIb/L+EHyO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0dVk8UAAADbAAAADwAAAAAAAAAA&#10;AAAAAAChAgAAZHJzL2Rvd25yZXYueG1sUEsFBgAAAAAEAAQA+QAAAJMDAAAAAA==&#10;" strokecolor="black [3213]" strokeweight="2.25pt">
                                    <v:stroke endarrow="open" joinstyle="miter"/>
                                  </v:shape>
                                  <v:shape id="Text Box 67" o:spid="_x0000_s1073" type="#_x0000_t202" style="position:absolute;left:5161;top:3620;width:2223;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LDvMQA&#10;AADbAAAADwAAAGRycy9kb3ducmV2LnhtbESPQWsCMRSE74X+h/AKXopmLUVlNYoIhT3sRSuCt8fm&#10;uVncvKxJXNd/3xQKPQ4z8w2z2gy2FT350DhWMJ1kIIgrpxuuFRy/v8YLECEia2wdk4InBdisX19W&#10;mGv34D31h1iLBOGQowITY5dLGSpDFsPEdcTJuzhvMSbpa6k9PhLctvIjy2bSYsNpwWBHO0PV9XC3&#10;CvpT8an3vYn+fVcWWXEtb/NzqdTobdguQUQa4n/4r11oBbM5/H5JP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Cw7zEAAAA2wAAAA8AAAAAAAAAAAAAAAAAmAIAAGRycy9k&#10;b3ducmV2LnhtbFBLBQYAAAAABAAEAPUAAACJAwAAAAA=&#10;" filled="f" stroked="f" strokeweight=".5pt">
                                    <v:textbox>
                                      <w:txbxContent>
                                        <w:p w:rsidR="000E7ADD" w:rsidRPr="00F70125" w:rsidRDefault="000E7ADD" w:rsidP="000E7ADD">
                                          <w:pPr>
                                            <w:rPr>
                                              <w:b/>
                                              <w:sz w:val="32"/>
                                              <w:szCs w:val="32"/>
                                            </w:rPr>
                                          </w:pPr>
                                          <w:r>
                                            <w:rPr>
                                              <w:b/>
                                              <w:sz w:val="32"/>
                                              <w:szCs w:val="32"/>
                                            </w:rPr>
                                            <w:t>5</w:t>
                                          </w:r>
                                        </w:p>
                                      </w:txbxContent>
                                    </v:textbox>
                                  </v:shape>
                                  <v:shape id="Text Box 69" o:spid="_x0000_s1074" type="#_x0000_t202" style="position:absolute;left:7762;top:11303;width:2223;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HyVcUA&#10;AADbAAAADwAAAGRycy9kb3ducmV2LnhtbESPT2sCMRTE74LfIbxCL1KzLUXr1ihFEPawF/8geHts&#10;npvFzcuaxHX77ZtCocdhZn7DLNeDbUVPPjSOFbxOMxDEldMN1wqOh+3LB4gQkTW2jknBNwVYr8aj&#10;JebaPXhH/T7WIkE45KjAxNjlUobKkMUwdR1x8i7OW4xJ+lpqj48Et618y7KZtNhwWjDY0cZQdd3f&#10;rYL+VLzrXW+in2zKIiuu5W1+LpV6fhq+PkFEGuJ/+K9daAWzBfx+S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0fJVxQAAANsAAAAPAAAAAAAAAAAAAAAAAJgCAABkcnMv&#10;ZG93bnJldi54bWxQSwUGAAAAAAQABAD1AAAAigMAAAAA&#10;" filled="f" stroked="f" strokeweight=".5pt">
                                    <v:textbox>
                                      <w:txbxContent>
                                        <w:p w:rsidR="000E7ADD" w:rsidRPr="000E7ADD" w:rsidRDefault="000E7ADD" w:rsidP="000E7ADD">
                                          <w:pPr>
                                            <w:rPr>
                                              <w:b/>
                                              <w:color w:val="FF0000"/>
                                              <w:sz w:val="32"/>
                                              <w:szCs w:val="32"/>
                                            </w:rPr>
                                          </w:pPr>
                                          <w:r w:rsidRPr="000E7ADD">
                                            <w:rPr>
                                              <w:b/>
                                              <w:color w:val="FF0000"/>
                                              <w:sz w:val="32"/>
                                              <w:szCs w:val="32"/>
                                            </w:rPr>
                                            <w:t>7</w:t>
                                          </w:r>
                                        </w:p>
                                      </w:txbxContent>
                                    </v:textbox>
                                  </v:shape>
                                  <v:group id="Group 71" o:spid="_x0000_s1075" style="position:absolute;left:1623;top:4877;width:9481;height:11637" coordorigin="1623,3861" coordsize="9480,116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group id="Group 72" o:spid="_x0000_s1076" style="position:absolute;left:1623;top:3868;width:3238;height:4381" coordorigin="162340,-88877" coordsize="323850,4381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oval id="Oval 73" o:spid="_x0000_s1077" style="position:absolute;left:162340;top:22;width:323850;height:3238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5SmcQA&#10;AADbAAAADwAAAGRycy9kb3ducmV2LnhtbESPT2vCQBTE74LfYXlCb2aj/aNEV9GWgke1hertmX0m&#10;wezbsLs1aT99Vyh4HGbmN8x82ZlaXMn5yrKCUZKCIM6trrhQ8PnxPpyC8AFZY22ZFPyQh+Wi35tj&#10;pm3LO7ruQyEihH2GCsoQmkxKn5dk0Ce2IY7e2TqDIUpXSO2wjXBTy3GavkiDFceFEht6LSm/7L+N&#10;gnY7Maff9Re+4ZM77fTmeNg2z0o9DLrVDESgLtzD/+2NVjB5hNuX+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OUpnEAAAA2wAAAA8AAAAAAAAAAAAAAAAAmAIAAGRycy9k&#10;b3ducmV2LnhtbFBLBQYAAAAABAAEAPUAAACJAwAAAAA=&#10;" fillcolor="white [3201]" strokecolor="black [3213]" strokeweight="2.25pt">
                                        <v:stroke joinstyle="miter"/>
                                      </v:oval>
                                      <v:shape id="Text Box 74" o:spid="_x0000_s1078" type="#_x0000_t202" style="position:absolute;left:181390;top:-88877;width:222250;height:4381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nLFsQA&#10;AADbAAAADwAAAGRycy9kb3ducmV2LnhtbESPQWsCMRSE74X+h/AKXopmLVJlNYoIhT3sRSuCt8fm&#10;uVncvKxJXNd/3xQKPQ4z8w2z2gy2FT350DhWMJ1kIIgrpxuuFRy/v8YLECEia2wdk4InBdisX19W&#10;mGv34D31h1iLBOGQowITY5dLGSpDFsPEdcTJuzhvMSbpa6k9PhLctvIjyz6lxYbTgsGOdoaq6+Fu&#10;FfSnYqb3vYn+fVcWWXEtb/NzqdTobdguQUQa4n/4r11oBfMZ/H5JP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JyxbEAAAA2wAAAA8AAAAAAAAAAAAAAAAAmAIAAGRycy9k&#10;b3ducmV2LnhtbFBLBQYAAAAABAAEAPUAAACJAwAAAAA=&#10;" filled="f" stroked="f" strokeweight=".5pt">
                                        <v:textbox>
                                          <w:txbxContent>
                                            <w:p w:rsidR="000E7ADD" w:rsidRPr="00F70125" w:rsidRDefault="000E7ADD" w:rsidP="000E7ADD">
                                              <w:pPr>
                                                <w:rPr>
                                                  <w:b/>
                                                  <w:sz w:val="32"/>
                                                  <w:szCs w:val="32"/>
                                                </w:rPr>
                                              </w:pPr>
                                              <w:r>
                                                <w:rPr>
                                                  <w:b/>
                                                  <w:sz w:val="32"/>
                                                  <w:szCs w:val="32"/>
                                                </w:rPr>
                                                <w:t>2</w:t>
                                              </w:r>
                                            </w:p>
                                          </w:txbxContent>
                                        </v:textbox>
                                      </v:shape>
                                    </v:group>
                                    <v:group id="Group 75" o:spid="_x0000_s1079" style="position:absolute;left:7622;top:11072;width:3239;height:4381" coordorigin="1227,11072" coordsize="3238,4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oval id="Oval 76" o:spid="_x0000_s1080" style="position:absolute;left:1227;top:11961;width:3238;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nxAcUA&#10;AADbAAAADwAAAGRycy9kb3ducmV2LnhtbESPW2vCQBSE3wv+h+UIfasbS6sSXaUXCj7GC6hvx+wx&#10;CWbPht1tkvrr3UKhj8PMfMMsVr2pRUvOV5YVjEcJCOLc6ooLBfvd19MMhA/IGmvLpOCHPKyWg4cF&#10;ptp2vKF2GwoRIexTVFCG0KRS+rwkg35kG+LoXawzGKJ0hdQOuwg3tXxOkok0WHFcKLGhj5Ly6/bb&#10;KOiyqTnf3g/4iS/uvNHr0zFrXpV6HPZvcxCB+vAf/muvtYLpBH6/xB8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fEBxQAAANsAAAAPAAAAAAAAAAAAAAAAAJgCAABkcnMv&#10;ZG93bnJldi54bWxQSwUGAAAAAAQABAD1AAAAigMAAAAA&#10;" fillcolor="white [3201]" strokecolor="black [3213]" strokeweight="2.25pt">
                                        <v:stroke joinstyle="miter"/>
                                      </v:oval>
                                      <v:shape id="Text Box 77" o:spid="_x0000_s1081" type="#_x0000_t202" style="position:absolute;left:1274;top:11072;width:2223;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tVYcQA&#10;AADbAAAADwAAAGRycy9kb3ducmV2LnhtbESPQWvCQBSE74X+h+UJXopuKqUp0VWKIOSQi7YUentk&#10;n9lg9m26u8b4792C4HGYmW+Y1Wa0nRjIh9axgtd5BoK4drrlRsH31272ASJEZI2dY1JwpQCb9fPT&#10;CgvtLryn4RAbkSAcClRgYuwLKUNtyGKYu544eUfnLcYkfSO1x0uC204usuxdWmw5LRjsaWuoPh3O&#10;VsHwU77p/WCif9lWZVaeqr/8t1JqOhk/lyAijfERvrdLrSDP4f9L+gFy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bVWHEAAAA2wAAAA8AAAAAAAAAAAAAAAAAmAIAAGRycy9k&#10;b3ducmV2LnhtbFBLBQYAAAAABAAEAPUAAACJAwAAAAA=&#10;" filled="f" stroked="f" strokeweight=".5pt">
                                        <v:textbox>
                                          <w:txbxContent>
                                            <w:p w:rsidR="000E7ADD" w:rsidRPr="00F70125" w:rsidRDefault="000E7ADD" w:rsidP="000E7ADD">
                                              <w:pPr>
                                                <w:rPr>
                                                  <w:b/>
                                                  <w:sz w:val="32"/>
                                                  <w:szCs w:val="32"/>
                                                </w:rPr>
                                              </w:pPr>
                                              <w:r w:rsidRPr="00F70125">
                                                <w:rPr>
                                                  <w:b/>
                                                  <w:sz w:val="32"/>
                                                  <w:szCs w:val="32"/>
                                                </w:rPr>
                                                <w:t>1</w:t>
                                              </w:r>
                                            </w:p>
                                          </w:txbxContent>
                                        </v:textbox>
                                      </v:shape>
                                    </v:group>
                                    <v:group id="Group 78" o:spid="_x0000_s1082" style="position:absolute;left:7865;top:3861;width:3239;height:4382" coordorigin="-476661,-63096" coordsize="323850,4381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oval id="Oval 79" o:spid="_x0000_s1083" style="position:absolute;left:-476661;top:25804;width:323850;height:3238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Zlc8UA&#10;AADbAAAADwAAAGRycy9kb3ducmV2LnhtbESPT2vCQBTE70K/w/IK3symYmsbXUUtBY/+KWhvz+wz&#10;Cc2+DbtbE/303ULB4zAzv2Gm887U4kLOV5YVPCUpCOLc6ooLBZ/7j8ErCB+QNdaWScGVPMxnD70p&#10;Ztq2vKXLLhQiQthnqKAMocmk9HlJBn1iG+Lona0zGKJ0hdQO2wg3tRym6Ys0WHFcKLGhVUn59+7H&#10;KGg3Y3O6LQ/4jiN32ur113HTPCvVf+wWExCBunAP/7fXWsH4Df6+x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ZmVzxQAAANsAAAAPAAAAAAAAAAAAAAAAAJgCAABkcnMv&#10;ZG93bnJldi54bWxQSwUGAAAAAAQABAD1AAAAigMAAAAA&#10;" fillcolor="white [3201]" strokecolor="black [3213]" strokeweight="2.25pt">
                                        <v:stroke joinstyle="miter"/>
                                      </v:oval>
                                      <v:shape id="Text Box 80" o:spid="_x0000_s1084" type="#_x0000_t202" style="position:absolute;left:-457609;top:-63096;width:222250;height:4381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9MsEA&#10;AADbAAAADwAAAGRycy9kb3ducmV2LnhtbERPz2vCMBS+D/wfwhN2GZpOZEo1ighCD73oRPD2aJ5N&#10;sXmpSVa7/94cBjt+fL/X28G2oicfGscKPqcZCOLK6YZrBefvw2QJIkRkja1jUvBLAbab0dsac+2e&#10;fKT+FGuRQjjkqMDE2OVShsqQxTB1HXHibs5bjAn6WmqPzxRuWznLsi9pseHUYLCjvaHqfvqxCvpL&#10;MdfH3kT/sS+LrLiXj8W1VOp9POxWICIN8V/85y60gmVan76kHyA3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nvTLBAAAA2wAAAA8AAAAAAAAAAAAAAAAAmAIAAGRycy9kb3du&#10;cmV2LnhtbFBLBQYAAAAABAAEAPUAAACGAwAAAAA=&#10;" filled="f" stroked="f" strokeweight=".5pt">
                                        <v:textbox>
                                          <w:txbxContent>
                                            <w:p w:rsidR="000E7ADD" w:rsidRPr="00F70125" w:rsidRDefault="000E7ADD" w:rsidP="000E7ADD">
                                              <w:pPr>
                                                <w:rPr>
                                                  <w:b/>
                                                  <w:sz w:val="32"/>
                                                  <w:szCs w:val="32"/>
                                                </w:rPr>
                                              </w:pPr>
                                              <w:r>
                                                <w:rPr>
                                                  <w:b/>
                                                  <w:sz w:val="32"/>
                                                  <w:szCs w:val="32"/>
                                                </w:rPr>
                                                <w:t>3</w:t>
                                              </w:r>
                                            </w:p>
                                          </w:txbxContent>
                                        </v:textbox>
                                      </v:shape>
                                    </v:group>
                                    <v:group id="Group 84" o:spid="_x0000_s1085" style="position:absolute;left:1778;top:11116;width:3238;height:4382" coordorigin="-8423,16" coordsize="3238,4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oval id="Oval 85" o:spid="_x0000_s1086" style="position:absolute;left:-8423;top:905;width:3239;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4fUcQA&#10;AADbAAAADwAAAGRycy9kb3ducmV2LnhtbESPW2sCMRSE34X+h3AKvmm24o3VKLWl4KM3UN+Om9Pd&#10;pZuTJUnd1V/fFAQfh5n5hpkvW1OJKzlfWlbw1k9AEGdWl5wrOOy/elMQPiBrrCyTght5WC5eOnNM&#10;tW14S9ddyEWEsE9RQRFCnUrps4IM+r6tiaP3bZ3BEKXLpXbYRLip5CBJxtJgyXGhwJo+Csp+dr9G&#10;QbOZmMt9dcRPHLrLVq/Pp009Uqr72r7PQARqwzP8aK+1gukI/r/EH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H1HEAAAA2wAAAA8AAAAAAAAAAAAAAAAAmAIAAGRycy9k&#10;b3ducmV2LnhtbFBLBQYAAAAABAAEAPUAAACJAwAAAAA=&#10;" fillcolor="white [3201]" strokecolor="black [3213]" strokeweight="2.25pt">
                                        <v:stroke joinstyle="miter"/>
                                      </v:oval>
                                      <v:shape id="Text Box 86" o:spid="_x0000_s1087" type="#_x0000_t202" style="position:absolute;left:-8232;top:16;width:2222;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KA3cQA&#10;AADbAAAADwAAAGRycy9kb3ducmV2LnhtbESPQWsCMRSE74X+h/AKXkrNWkRlNYoIhT3sRStCb4/N&#10;c7O4eVmTuK7/3hQKPQ4z8w2z2gy2FT350DhWMBlnIIgrpxuuFRy/vz4WIEJE1tg6JgUPCrBZv76s&#10;MNfuznvqD7EWCcIhRwUmxi6XMlSGLIax64iTd3beYkzS11J7vCe4beVnls2kxYbTgsGOdoaqy+Fm&#10;FfSnYqr3vYn+fVcWWXEpr/OfUqnR27Bdgog0xP/wX7vQChYz+P2SfoB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CgN3EAAAA2wAAAA8AAAAAAAAAAAAAAAAAmAIAAGRycy9k&#10;b3ducmV2LnhtbFBLBQYAAAAABAAEAPUAAACJAwAAAAA=&#10;" filled="f" stroked="f" strokeweight=".5pt">
                                        <v:textbox>
                                          <w:txbxContent>
                                            <w:p w:rsidR="000E7ADD" w:rsidRPr="00F70125" w:rsidRDefault="000E7ADD" w:rsidP="000E7ADD">
                                              <w:pPr>
                                                <w:rPr>
                                                  <w:b/>
                                                  <w:sz w:val="32"/>
                                                  <w:szCs w:val="32"/>
                                                </w:rPr>
                                              </w:pPr>
                                              <w:r>
                                                <w:rPr>
                                                  <w:b/>
                                                  <w:sz w:val="32"/>
                                                  <w:szCs w:val="32"/>
                                                </w:rPr>
                                                <w:t>4</w:t>
                                              </w:r>
                                            </w:p>
                                          </w:txbxContent>
                                        </v:textbox>
                                      </v:shape>
                                    </v:group>
                                  </v:group>
                                </v:group>
                              </v:group>
                              <v:shape id="Text Box 95" o:spid="_x0000_s1088" type="#_x0000_t202" style="position:absolute;top:5191;width:2216;height:4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mId8UA&#10;AADbAAAADwAAAGRycy9kb3ducmV2LnhtbESPQWsCMRSE7wX/Q3hCL6VmK9W2q1GKUNjDXtRS6O2x&#10;ed0sbl7WJK7bf28EweMwM98wy/VgW9GTD41jBS+TDARx5XTDtYLv/dfzO4gQkTW2jknBPwVYr0YP&#10;S8y1O/OW+l2sRYJwyFGBibHLpQyVIYth4jri5P05bzEm6WupPZ4T3LZymmVzabHhtGCwo42h6rA7&#10;WQX9T/Gqt72J/mlTFllxKI9vv6VSj+PhcwEi0hDv4Vu70Ao+ZnD9kn6AX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SYh3xQAAANsAAAAPAAAAAAAAAAAAAAAAAJgCAABkcnMv&#10;ZG93bnJldi54bWxQSwUGAAAAAAQABAD1AAAAigMAAAAA&#10;" filled="f" stroked="f" strokeweight=".5pt">
                                <v:textbox>
                                  <w:txbxContent>
                                    <w:p w:rsidR="000E7ADD" w:rsidRPr="00A83239" w:rsidRDefault="000E7ADD" w:rsidP="000E7ADD">
                                      <w:pPr>
                                        <w:rPr>
                                          <w:b/>
                                          <w:sz w:val="32"/>
                                          <w:szCs w:val="32"/>
                                        </w:rPr>
                                      </w:pPr>
                                      <w:r w:rsidRPr="00A83239">
                                        <w:rPr>
                                          <w:b/>
                                          <w:sz w:val="32"/>
                                          <w:szCs w:val="32"/>
                                        </w:rPr>
                                        <w:t>5</w:t>
                                      </w:r>
                                    </w:p>
                                  </w:txbxContent>
                                </v:textbox>
                              </v:shape>
                              <v:shape id="Text Box 96" o:spid="_x0000_s1089" type="#_x0000_t202" style="position:absolute;left:9021;top:5286;width:2216;height:4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sWAMUA&#10;AADbAAAADwAAAGRycy9kb3ducmV2LnhtbESPT2sCMRTE74LfIbxCL1KzLUXr1ihFEPawF/8geHts&#10;npvFzcuaxHX77ZtCocdhZn7DLNeDbUVPPjSOFbxOMxDEldMN1wqOh+3LB4gQkTW2jknBNwVYr8aj&#10;JebaPXhH/T7WIkE45KjAxNjlUobKkMUwdR1x8i7OW4xJ+lpqj48Et618y7KZtNhwWjDY0cZQdd3f&#10;rYL+VLzrXW+in2zKIiuu5W1+LpV6fhq+PkFEGuJ/+K9daAWLGfx+S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mxYAxQAAANsAAAAPAAAAAAAAAAAAAAAAAJgCAABkcnMv&#10;ZG93bnJldi54bWxQSwUGAAAAAAQABAD1AAAAigMAAAAA&#10;" filled="f" stroked="f" strokeweight=".5pt">
                                <v:textbox>
                                  <w:txbxContent>
                                    <w:p w:rsidR="000E7ADD" w:rsidRPr="00F70125" w:rsidRDefault="000E7ADD" w:rsidP="000E7ADD">
                                      <w:pPr>
                                        <w:rPr>
                                          <w:b/>
                                          <w:sz w:val="32"/>
                                          <w:szCs w:val="32"/>
                                        </w:rPr>
                                      </w:pPr>
                                      <w:r>
                                        <w:rPr>
                                          <w:b/>
                                          <w:sz w:val="32"/>
                                          <w:szCs w:val="32"/>
                                        </w:rPr>
                                        <w:t>5</w:t>
                                      </w:r>
                                    </w:p>
                                  </w:txbxContent>
                                </v:textbox>
                              </v:shape>
                              <v:shape id="Text Box 98" o:spid="_x0000_s1090" type="#_x0000_t202" style="position:absolute;left:4286;top:9810;width:2221;height:43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gn6cEA&#10;AADbAAAADwAAAGRycy9kb3ducmV2LnhtbERPz2vCMBS+C/4P4Q12EU0d4lxnFBEGPfSiDsHbo3lr&#10;is1LTbLa/ffLQfD48f1ebwfbip58aBwrmM8yEMSV0w3XCr5PX9MViBCRNbaOScEfBdhuxqM15trd&#10;+UD9MdYihXDIUYGJsculDJUhi2HmOuLE/ThvMSboa6k93lO4beVbli2lxYZTg8GO9oaq6/HXKujP&#10;xUIfehP9ZF8WWXEtb++XUqnXl2H3CSLSEJ/ih7vQCj7S2PQl/QC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IJ+nBAAAA2wAAAA8AAAAAAAAAAAAAAAAAmAIAAGRycy9kb3du&#10;cmV2LnhtbFBLBQYAAAAABAAEAPUAAACGAwAAAAA=&#10;" filled="f" stroked="f" strokeweight=".5pt">
                                <v:textbox>
                                  <w:txbxContent>
                                    <w:p w:rsidR="000E7ADD" w:rsidRPr="00F70125" w:rsidRDefault="000E7ADD" w:rsidP="000E7ADD">
                                      <w:pPr>
                                        <w:rPr>
                                          <w:b/>
                                          <w:sz w:val="32"/>
                                          <w:szCs w:val="32"/>
                                        </w:rPr>
                                      </w:pPr>
                                      <w:r>
                                        <w:rPr>
                                          <w:b/>
                                          <w:sz w:val="32"/>
                                          <w:szCs w:val="32"/>
                                        </w:rPr>
                                        <w:t>5</w:t>
                                      </w:r>
                                    </w:p>
                                  </w:txbxContent>
                                </v:textbox>
                              </v:shape>
                              <v:shape id="Text Box 100" o:spid="_x0000_s1091" type="#_x0000_t202" style="position:absolute;left:3254;top:7021;width:2216;height:4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A+6MUA&#10;AADcAAAADwAAAGRycy9kb3ducmV2LnhtbESPQUsDMRCF74L/IYzgRWxiEZW1aSmFwh720iqCt2Ez&#10;bpZuJtskbtd/7xwEbzO8N+99s9rMYVATpdxHtvCwMKCI2+h67iy8v+3vX0DlguxwiEwWfijDZn19&#10;tcLKxQsfaDqWTkkI5wot+FLGSuvcegqYF3EkFu0rpoBF1tRpl/Ai4WHQS2OedMCepcHjSDtP7en4&#10;HSxMH/WjO0y+pLtdU5v61JyfPxtrb2/m7SuoQnP5N/9d107wjeDLMzKB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kD7oxQAAANwAAAAPAAAAAAAAAAAAAAAAAJgCAABkcnMv&#10;ZG93bnJldi54bWxQSwUGAAAAAAQABAD1AAAAigMAAAAA&#10;" filled="f" stroked="f" strokeweight=".5pt">
                                <v:textbox>
                                  <w:txbxContent>
                                    <w:p w:rsidR="000E7ADD" w:rsidRPr="00F70125" w:rsidRDefault="000E7ADD" w:rsidP="000E7ADD">
                                      <w:pPr>
                                        <w:rPr>
                                          <w:b/>
                                          <w:sz w:val="32"/>
                                          <w:szCs w:val="32"/>
                                        </w:rPr>
                                      </w:pPr>
                                      <w:r>
                                        <w:rPr>
                                          <w:b/>
                                          <w:sz w:val="32"/>
                                          <w:szCs w:val="32"/>
                                        </w:rPr>
                                        <w:t>4</w:t>
                                      </w:r>
                                    </w:p>
                                  </w:txbxContent>
                                </v:textbox>
                              </v:shape>
                            </v:group>
                          </v:group>
                        </v:group>
                      </v:group>
                    </v:group>
                  </w:pict>
                </mc:Fallback>
              </mc:AlternateContent>
            </w:r>
          </w:p>
          <w:p w:rsidR="00F53818" w:rsidRDefault="00F53818" w:rsidP="00557969">
            <w:pPr>
              <w:spacing w:before="0" w:after="0"/>
              <w:rPr>
                <w:rFonts w:ascii="Consolas" w:hAnsi="Consolas" w:cs="Consolas"/>
                <w:b/>
                <w:bCs/>
                <w:noProof/>
                <w:sz w:val="32"/>
              </w:rPr>
            </w:pPr>
          </w:p>
          <w:p w:rsidR="00F53818" w:rsidRPr="00D562DF" w:rsidRDefault="00F53818" w:rsidP="00557969">
            <w:pPr>
              <w:spacing w:before="0" w:after="0"/>
              <w:rPr>
                <w:rFonts w:ascii="Consolas" w:hAnsi="Consolas" w:cs="Consolas"/>
                <w:b/>
                <w:bCs/>
                <w:noProof/>
                <w:sz w:val="32"/>
              </w:rPr>
            </w:pPr>
          </w:p>
        </w:tc>
      </w:tr>
    </w:tbl>
    <w:p w:rsidR="00F53818" w:rsidRPr="00F53818" w:rsidRDefault="00F53818" w:rsidP="00F53818"/>
    <w:sectPr w:rsidR="00F53818" w:rsidRPr="00F53818" w:rsidSect="00346BC7">
      <w:headerReference w:type="default" r:id="rId8"/>
      <w:footerReference w:type="default" r:id="rId9"/>
      <w:pgSz w:w="11907" w:h="16839" w:code="9"/>
      <w:pgMar w:top="851" w:right="851" w:bottom="851" w:left="851" w:header="851"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21D5" w:rsidRDefault="000C21D5">
      <w:r>
        <w:separator/>
      </w:r>
    </w:p>
  </w:endnote>
  <w:endnote w:type="continuationSeparator" w:id="0">
    <w:p w:rsidR="000C21D5" w:rsidRDefault="000C2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A33" w:rsidRPr="000E532F" w:rsidRDefault="003F3A33" w:rsidP="00084F57">
    <w:pPr>
      <w:spacing w:before="0" w:after="0"/>
      <w:rPr>
        <w:sz w:val="6"/>
        <w:szCs w:val="6"/>
      </w:rPr>
    </w:pPr>
  </w:p>
  <w:tbl>
    <w:tblPr>
      <w:tblW w:w="10206" w:type="dxa"/>
      <w:tblInd w:w="5" w:type="dxa"/>
      <w:tblCellMar>
        <w:left w:w="0" w:type="dxa"/>
        <w:right w:w="0" w:type="dxa"/>
      </w:tblCellMar>
      <w:tblLook w:val="04A0" w:firstRow="1" w:lastRow="0" w:firstColumn="1" w:lastColumn="0" w:noHBand="0" w:noVBand="1"/>
    </w:tblPr>
    <w:tblGrid>
      <w:gridCol w:w="3119"/>
      <w:gridCol w:w="3543"/>
      <w:gridCol w:w="3544"/>
    </w:tblGrid>
    <w:tr w:rsidR="003F3A33" w:rsidRPr="00F44305" w:rsidTr="00A97129">
      <w:trPr>
        <w:trHeight w:val="60"/>
      </w:trPr>
      <w:tc>
        <w:tcPr>
          <w:tcW w:w="10206" w:type="dxa"/>
          <w:gridSpan w:val="3"/>
          <w:shd w:val="clear" w:color="auto" w:fill="CCFF00"/>
          <w:vAlign w:val="center"/>
        </w:tcPr>
        <w:p w:rsidR="003F3A33" w:rsidRPr="00F44305" w:rsidRDefault="003F3A33" w:rsidP="00A97129">
          <w:pPr>
            <w:pStyle w:val="Header"/>
            <w:rPr>
              <w:rFonts w:ascii="Lucida Sans" w:hAnsi="Lucida Sans"/>
              <w:sz w:val="8"/>
              <w:szCs w:val="8"/>
            </w:rPr>
          </w:pPr>
        </w:p>
      </w:tc>
    </w:tr>
    <w:tr w:rsidR="003F3A33" w:rsidRPr="0017625F" w:rsidTr="00A97129">
      <w:trPr>
        <w:trHeight w:val="56"/>
      </w:trPr>
      <w:tc>
        <w:tcPr>
          <w:tcW w:w="3119" w:type="dxa"/>
          <w:vAlign w:val="center"/>
        </w:tcPr>
        <w:p w:rsidR="003F3A33" w:rsidRPr="008B0C41" w:rsidRDefault="008B0C41" w:rsidP="00837A62">
          <w:pPr>
            <w:pStyle w:val="Footer"/>
            <w:spacing w:before="60"/>
            <w:jc w:val="left"/>
            <w:rPr>
              <w:rFonts w:eastAsia="Malgun Gothic"/>
              <w:b/>
              <w:i/>
              <w:lang w:eastAsia="ko-KR"/>
            </w:rPr>
          </w:pPr>
          <w:r>
            <w:rPr>
              <w:rFonts w:eastAsia="Malgun Gothic"/>
              <w:b/>
              <w:i/>
              <w:lang w:eastAsia="ko-KR"/>
            </w:rPr>
            <w:t xml:space="preserve">Telerik Software Academy </w:t>
          </w:r>
        </w:p>
      </w:tc>
      <w:tc>
        <w:tcPr>
          <w:tcW w:w="3543" w:type="dxa"/>
          <w:vAlign w:val="center"/>
        </w:tcPr>
        <w:p w:rsidR="003F3A33" w:rsidRPr="000E532F" w:rsidRDefault="003F3A33" w:rsidP="00084F57">
          <w:pPr>
            <w:pStyle w:val="Footer"/>
            <w:spacing w:before="60"/>
          </w:pPr>
          <w:r w:rsidRPr="000E532F">
            <w:fldChar w:fldCharType="begin"/>
          </w:r>
          <w:r w:rsidRPr="000E532F">
            <w:instrText xml:space="preserve"> PAGE </w:instrText>
          </w:r>
          <w:r w:rsidRPr="000E532F">
            <w:fldChar w:fldCharType="separate"/>
          </w:r>
          <w:r w:rsidR="007E35E1">
            <w:rPr>
              <w:noProof/>
            </w:rPr>
            <w:t>1</w:t>
          </w:r>
          <w:r w:rsidRPr="000E532F">
            <w:fldChar w:fldCharType="end"/>
          </w:r>
          <w:r w:rsidRPr="000E532F">
            <w:t xml:space="preserve"> of </w:t>
          </w:r>
          <w:fldSimple w:instr=" NUMPAGES ">
            <w:r w:rsidR="007E35E1">
              <w:rPr>
                <w:noProof/>
              </w:rPr>
              <w:t>2</w:t>
            </w:r>
          </w:fldSimple>
        </w:p>
      </w:tc>
      <w:tc>
        <w:tcPr>
          <w:tcW w:w="3544" w:type="dxa"/>
          <w:vAlign w:val="center"/>
        </w:tcPr>
        <w:p w:rsidR="003F3A33" w:rsidRPr="008758B8" w:rsidRDefault="000C21D5" w:rsidP="00084F57">
          <w:pPr>
            <w:pStyle w:val="Footer"/>
            <w:spacing w:before="60"/>
            <w:jc w:val="right"/>
            <w:rPr>
              <w:b/>
              <w:noProof/>
              <w:szCs w:val="22"/>
            </w:rPr>
          </w:pPr>
          <w:hyperlink r:id="rId1" w:history="1">
            <w:r w:rsidR="008758B8" w:rsidRPr="008758B8">
              <w:rPr>
                <w:rStyle w:val="Hyperlink"/>
                <w:noProof/>
              </w:rPr>
              <w:t>facebook.com/TelerikAcademy</w:t>
            </w:r>
          </w:hyperlink>
          <w:r w:rsidR="008758B8">
            <w:rPr>
              <w:b/>
              <w:noProof/>
              <w:szCs w:val="22"/>
            </w:rPr>
            <w:t xml:space="preserve"> </w:t>
          </w:r>
        </w:p>
      </w:tc>
    </w:tr>
  </w:tbl>
  <w:p w:rsidR="003F3A33" w:rsidRPr="000E532F" w:rsidRDefault="003F3A33" w:rsidP="000E532F">
    <w:pPr>
      <w:pStyle w:val="Footer"/>
      <w:jc w:val="left"/>
      <w:rPr>
        <w:sz w:val="6"/>
        <w:szCs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21D5" w:rsidRDefault="000C21D5">
      <w:r>
        <w:separator/>
      </w:r>
    </w:p>
  </w:footnote>
  <w:footnote w:type="continuationSeparator" w:id="0">
    <w:p w:rsidR="000C21D5" w:rsidRDefault="000C21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6" w:type="dxa"/>
      <w:tblInd w:w="5" w:type="dxa"/>
      <w:tblLayout w:type="fixed"/>
      <w:tblCellMar>
        <w:left w:w="0" w:type="dxa"/>
        <w:right w:w="0" w:type="dxa"/>
      </w:tblCellMar>
      <w:tblLook w:val="04A0" w:firstRow="1" w:lastRow="0" w:firstColumn="1" w:lastColumn="0" w:noHBand="0" w:noVBand="1"/>
    </w:tblPr>
    <w:tblGrid>
      <w:gridCol w:w="2547"/>
      <w:gridCol w:w="7659"/>
    </w:tblGrid>
    <w:tr w:rsidR="003F3A33" w:rsidRPr="0017625F" w:rsidTr="008758B8">
      <w:trPr>
        <w:trHeight w:val="675"/>
      </w:trPr>
      <w:tc>
        <w:tcPr>
          <w:tcW w:w="2547" w:type="dxa"/>
        </w:tcPr>
        <w:p w:rsidR="003F3A33" w:rsidRPr="0017625F" w:rsidRDefault="00FF32E3" w:rsidP="008758B8">
          <w:pPr>
            <w:pStyle w:val="Header"/>
            <w:jc w:val="left"/>
          </w:pPr>
          <w:r>
            <w:rPr>
              <w:noProof/>
            </w:rPr>
            <w:drawing>
              <wp:inline distT="0" distB="0" distL="0" distR="0">
                <wp:extent cx="1590675" cy="466725"/>
                <wp:effectExtent l="0" t="0" r="9525" b="9525"/>
                <wp:docPr id="1" name="Picture 1"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90675" cy="466725"/>
                        </a:xfrm>
                        <a:prstGeom prst="rect">
                          <a:avLst/>
                        </a:prstGeom>
                        <a:noFill/>
                        <a:ln>
                          <a:noFill/>
                        </a:ln>
                      </pic:spPr>
                    </pic:pic>
                  </a:graphicData>
                </a:graphic>
              </wp:inline>
            </w:drawing>
          </w:r>
        </w:p>
      </w:tc>
      <w:tc>
        <w:tcPr>
          <w:tcW w:w="7659" w:type="dxa"/>
        </w:tcPr>
        <w:p w:rsidR="003F3A33" w:rsidRPr="008B0C41" w:rsidRDefault="00837A62" w:rsidP="00A9626F">
          <w:pPr>
            <w:pStyle w:val="Header"/>
            <w:spacing w:before="60" w:line="240" w:lineRule="exact"/>
          </w:pPr>
          <w:r>
            <w:t xml:space="preserve">31, </w:t>
          </w:r>
          <w:r w:rsidR="008B0C41">
            <w:t>Alexander Malinov</w:t>
          </w:r>
          <w:r>
            <w:t xml:space="preserve"> Blvd</w:t>
          </w:r>
          <w:r w:rsidR="0046113A">
            <w:t xml:space="preserve">, </w:t>
          </w:r>
          <w:r w:rsidR="008B0C41">
            <w:rPr>
              <w:rFonts w:eastAsia="Malgun Gothic"/>
              <w:lang w:eastAsia="ko-KR"/>
            </w:rPr>
            <w:t>Sofia</w:t>
          </w:r>
          <w:r w:rsidR="003F3A33" w:rsidRPr="000E532F">
            <w:t xml:space="preserve">, 1729, </w:t>
          </w:r>
          <w:r w:rsidR="008B0C41">
            <w:t>Bulgaria</w:t>
          </w:r>
        </w:p>
        <w:p w:rsidR="003F3A33" w:rsidRDefault="000C21D5" w:rsidP="008758B8">
          <w:pPr>
            <w:pStyle w:val="Header"/>
            <w:spacing w:line="240" w:lineRule="exact"/>
          </w:pPr>
          <w:hyperlink r:id="rId3" w:history="1">
            <w:r w:rsidR="008758B8" w:rsidRPr="000F28D1">
              <w:rPr>
                <w:rStyle w:val="Hyperlink"/>
              </w:rPr>
              <w:t>academy.telerik.com</w:t>
            </w:r>
          </w:hyperlink>
          <w:r w:rsidR="008758B8">
            <w:t xml:space="preserve"> </w:t>
          </w:r>
        </w:p>
        <w:p w:rsidR="008758B8" w:rsidRPr="008758B8" w:rsidRDefault="008758B8" w:rsidP="008758B8">
          <w:pPr>
            <w:pStyle w:val="Header"/>
            <w:spacing w:line="240" w:lineRule="exact"/>
          </w:pPr>
        </w:p>
      </w:tc>
    </w:tr>
    <w:tr w:rsidR="003F3A33" w:rsidRPr="0017625F" w:rsidTr="008758B8">
      <w:trPr>
        <w:trHeight w:val="60"/>
      </w:trPr>
      <w:tc>
        <w:tcPr>
          <w:tcW w:w="10206" w:type="dxa"/>
          <w:gridSpan w:val="2"/>
          <w:shd w:val="clear" w:color="auto" w:fill="CCFF00"/>
        </w:tcPr>
        <w:p w:rsidR="003F3A33" w:rsidRPr="0017625F" w:rsidRDefault="003F3A33">
          <w:pPr>
            <w:pStyle w:val="Header"/>
            <w:rPr>
              <w:sz w:val="8"/>
              <w:szCs w:val="8"/>
            </w:rPr>
          </w:pPr>
        </w:p>
      </w:tc>
    </w:tr>
  </w:tbl>
  <w:p w:rsidR="003F3A33" w:rsidRPr="000E532F" w:rsidRDefault="003F3A33">
    <w:pPr>
      <w:pStyle w:val="Heade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hybridMultilevel"/>
    <w:tmpl w:val="F2B8438C"/>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15:restartNumberingAfterBreak="0">
    <w:nsid w:val="00000009"/>
    <w:multiLevelType w:val="hybridMultilevel"/>
    <w:tmpl w:val="0000000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634F2E"/>
    <w:multiLevelType w:val="hybridMultilevel"/>
    <w:tmpl w:val="97AE7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9D3F76"/>
    <w:multiLevelType w:val="hybridMultilevel"/>
    <w:tmpl w:val="A02E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6" w15:restartNumberingAfterBreak="0">
    <w:nsid w:val="311D626B"/>
    <w:multiLevelType w:val="hybridMultilevel"/>
    <w:tmpl w:val="C6EE3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7C695E"/>
    <w:multiLevelType w:val="hybridMultilevel"/>
    <w:tmpl w:val="07AEE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F53884"/>
    <w:multiLevelType w:val="hybridMultilevel"/>
    <w:tmpl w:val="C6322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E71646"/>
    <w:multiLevelType w:val="hybridMultilevel"/>
    <w:tmpl w:val="647AF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9A618B"/>
    <w:multiLevelType w:val="hybridMultilevel"/>
    <w:tmpl w:val="C5E4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520D91"/>
    <w:multiLevelType w:val="hybridMultilevel"/>
    <w:tmpl w:val="82B27DD8"/>
    <w:lvl w:ilvl="0" w:tplc="A74CB43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6F3894"/>
    <w:multiLevelType w:val="hybridMultilevel"/>
    <w:tmpl w:val="AB6E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2175DA"/>
    <w:multiLevelType w:val="hybridMultilevel"/>
    <w:tmpl w:val="DF9C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527655"/>
    <w:multiLevelType w:val="hybridMultilevel"/>
    <w:tmpl w:val="BE12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192D9C"/>
    <w:multiLevelType w:val="hybridMultilevel"/>
    <w:tmpl w:val="FECC7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96273F"/>
    <w:multiLevelType w:val="hybridMultilevel"/>
    <w:tmpl w:val="AB0A4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0D397D"/>
    <w:multiLevelType w:val="hybridMultilevel"/>
    <w:tmpl w:val="5C546F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ED0FC3"/>
    <w:multiLevelType w:val="hybridMultilevel"/>
    <w:tmpl w:val="DF762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1"/>
  </w:num>
  <w:num w:numId="4">
    <w:abstractNumId w:val="21"/>
  </w:num>
  <w:num w:numId="5">
    <w:abstractNumId w:val="17"/>
  </w:num>
  <w:num w:numId="6">
    <w:abstractNumId w:val="20"/>
  </w:num>
  <w:num w:numId="7">
    <w:abstractNumId w:val="16"/>
  </w:num>
  <w:num w:numId="8">
    <w:abstractNumId w:val="13"/>
  </w:num>
  <w:num w:numId="9">
    <w:abstractNumId w:val="0"/>
  </w:num>
  <w:num w:numId="10">
    <w:abstractNumId w:val="19"/>
  </w:num>
  <w:num w:numId="11">
    <w:abstractNumId w:val="1"/>
  </w:num>
  <w:num w:numId="12">
    <w:abstractNumId w:val="4"/>
  </w:num>
  <w:num w:numId="13">
    <w:abstractNumId w:val="9"/>
  </w:num>
  <w:num w:numId="14">
    <w:abstractNumId w:val="6"/>
  </w:num>
  <w:num w:numId="15">
    <w:abstractNumId w:val="18"/>
  </w:num>
  <w:num w:numId="16">
    <w:abstractNumId w:val="8"/>
  </w:num>
  <w:num w:numId="17">
    <w:abstractNumId w:val="2"/>
  </w:num>
  <w:num w:numId="18">
    <w:abstractNumId w:val="7"/>
  </w:num>
  <w:num w:numId="19">
    <w:abstractNumId w:val="14"/>
  </w:num>
  <w:num w:numId="20">
    <w:abstractNumId w:val="15"/>
  </w:num>
  <w:num w:numId="21">
    <w:abstractNumId w:val="12"/>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22F"/>
    <w:rsid w:val="0000179B"/>
    <w:rsid w:val="00004E5A"/>
    <w:rsid w:val="000053F3"/>
    <w:rsid w:val="00010247"/>
    <w:rsid w:val="00012895"/>
    <w:rsid w:val="00013CE3"/>
    <w:rsid w:val="00024338"/>
    <w:rsid w:val="00026FE4"/>
    <w:rsid w:val="00027702"/>
    <w:rsid w:val="000279CB"/>
    <w:rsid w:val="00034946"/>
    <w:rsid w:val="000509B2"/>
    <w:rsid w:val="00051A0F"/>
    <w:rsid w:val="00051ABB"/>
    <w:rsid w:val="00053F6B"/>
    <w:rsid w:val="00060207"/>
    <w:rsid w:val="000637BF"/>
    <w:rsid w:val="00063ABA"/>
    <w:rsid w:val="00070CA5"/>
    <w:rsid w:val="00071D81"/>
    <w:rsid w:val="000733CB"/>
    <w:rsid w:val="0007379F"/>
    <w:rsid w:val="000740B9"/>
    <w:rsid w:val="00082A88"/>
    <w:rsid w:val="00084135"/>
    <w:rsid w:val="00084F57"/>
    <w:rsid w:val="00087B3B"/>
    <w:rsid w:val="000943BF"/>
    <w:rsid w:val="000A5461"/>
    <w:rsid w:val="000B1600"/>
    <w:rsid w:val="000B4A63"/>
    <w:rsid w:val="000C1D61"/>
    <w:rsid w:val="000C21D5"/>
    <w:rsid w:val="000D2DC3"/>
    <w:rsid w:val="000E494F"/>
    <w:rsid w:val="000E532F"/>
    <w:rsid w:val="000E6EA7"/>
    <w:rsid w:val="000E7ADD"/>
    <w:rsid w:val="000F7194"/>
    <w:rsid w:val="00100947"/>
    <w:rsid w:val="00104158"/>
    <w:rsid w:val="00104F3D"/>
    <w:rsid w:val="00110D80"/>
    <w:rsid w:val="001138BE"/>
    <w:rsid w:val="00120534"/>
    <w:rsid w:val="001205DA"/>
    <w:rsid w:val="001248BE"/>
    <w:rsid w:val="0012544F"/>
    <w:rsid w:val="0013471E"/>
    <w:rsid w:val="00134C58"/>
    <w:rsid w:val="00142213"/>
    <w:rsid w:val="0014248C"/>
    <w:rsid w:val="00143962"/>
    <w:rsid w:val="00147D8A"/>
    <w:rsid w:val="001510E9"/>
    <w:rsid w:val="0015630B"/>
    <w:rsid w:val="001743C6"/>
    <w:rsid w:val="0017625F"/>
    <w:rsid w:val="0018249A"/>
    <w:rsid w:val="00182F25"/>
    <w:rsid w:val="00184DE6"/>
    <w:rsid w:val="00190FDA"/>
    <w:rsid w:val="0019198D"/>
    <w:rsid w:val="00193E4B"/>
    <w:rsid w:val="001957A4"/>
    <w:rsid w:val="00196928"/>
    <w:rsid w:val="001976E7"/>
    <w:rsid w:val="001B00CA"/>
    <w:rsid w:val="001B1B72"/>
    <w:rsid w:val="001B2BBA"/>
    <w:rsid w:val="001B3E9A"/>
    <w:rsid w:val="001B690E"/>
    <w:rsid w:val="001C0EB7"/>
    <w:rsid w:val="001C20E3"/>
    <w:rsid w:val="001C5618"/>
    <w:rsid w:val="001C6B8B"/>
    <w:rsid w:val="001D1F1F"/>
    <w:rsid w:val="001D78C4"/>
    <w:rsid w:val="001E177B"/>
    <w:rsid w:val="002007E7"/>
    <w:rsid w:val="0021059A"/>
    <w:rsid w:val="00210D92"/>
    <w:rsid w:val="00213EAA"/>
    <w:rsid w:val="002161C2"/>
    <w:rsid w:val="00220435"/>
    <w:rsid w:val="002223A6"/>
    <w:rsid w:val="002256CC"/>
    <w:rsid w:val="00231F65"/>
    <w:rsid w:val="0023691D"/>
    <w:rsid w:val="00241424"/>
    <w:rsid w:val="00250210"/>
    <w:rsid w:val="0025114C"/>
    <w:rsid w:val="00265941"/>
    <w:rsid w:val="00270DD5"/>
    <w:rsid w:val="00271B62"/>
    <w:rsid w:val="0027225C"/>
    <w:rsid w:val="0027273B"/>
    <w:rsid w:val="002730AA"/>
    <w:rsid w:val="00274624"/>
    <w:rsid w:val="002848AC"/>
    <w:rsid w:val="002868AD"/>
    <w:rsid w:val="00286DDB"/>
    <w:rsid w:val="002914F0"/>
    <w:rsid w:val="0029561E"/>
    <w:rsid w:val="002A7FD3"/>
    <w:rsid w:val="002B6B03"/>
    <w:rsid w:val="002C1485"/>
    <w:rsid w:val="002C6AC0"/>
    <w:rsid w:val="002D2A80"/>
    <w:rsid w:val="002F27CA"/>
    <w:rsid w:val="002F737A"/>
    <w:rsid w:val="003025F1"/>
    <w:rsid w:val="00310FAF"/>
    <w:rsid w:val="003150B0"/>
    <w:rsid w:val="003349A0"/>
    <w:rsid w:val="003358B3"/>
    <w:rsid w:val="003373F7"/>
    <w:rsid w:val="00340BB7"/>
    <w:rsid w:val="00346BC7"/>
    <w:rsid w:val="00353E4D"/>
    <w:rsid w:val="003606FD"/>
    <w:rsid w:val="00360B4D"/>
    <w:rsid w:val="00360FBE"/>
    <w:rsid w:val="00361CF6"/>
    <w:rsid w:val="003625C6"/>
    <w:rsid w:val="00370E56"/>
    <w:rsid w:val="00384547"/>
    <w:rsid w:val="00385753"/>
    <w:rsid w:val="003A243D"/>
    <w:rsid w:val="003A24B4"/>
    <w:rsid w:val="003A4BA8"/>
    <w:rsid w:val="003B0BA0"/>
    <w:rsid w:val="003B312B"/>
    <w:rsid w:val="003B58D1"/>
    <w:rsid w:val="003B5BB5"/>
    <w:rsid w:val="003C355F"/>
    <w:rsid w:val="003D2B08"/>
    <w:rsid w:val="003D404A"/>
    <w:rsid w:val="003D472C"/>
    <w:rsid w:val="003E238C"/>
    <w:rsid w:val="003E5F20"/>
    <w:rsid w:val="003F0025"/>
    <w:rsid w:val="003F3A33"/>
    <w:rsid w:val="00404189"/>
    <w:rsid w:val="00406F4B"/>
    <w:rsid w:val="00412632"/>
    <w:rsid w:val="00416D86"/>
    <w:rsid w:val="004210F6"/>
    <w:rsid w:val="00422627"/>
    <w:rsid w:val="004254EE"/>
    <w:rsid w:val="00427EC6"/>
    <w:rsid w:val="0044441C"/>
    <w:rsid w:val="004452F2"/>
    <w:rsid w:val="0044557F"/>
    <w:rsid w:val="00446410"/>
    <w:rsid w:val="004529A5"/>
    <w:rsid w:val="00453CA4"/>
    <w:rsid w:val="00460E19"/>
    <w:rsid w:val="0046113A"/>
    <w:rsid w:val="004616E5"/>
    <w:rsid w:val="004625E2"/>
    <w:rsid w:val="00467E8E"/>
    <w:rsid w:val="004715BC"/>
    <w:rsid w:val="00471AA9"/>
    <w:rsid w:val="004766ED"/>
    <w:rsid w:val="00480471"/>
    <w:rsid w:val="004910D1"/>
    <w:rsid w:val="00497068"/>
    <w:rsid w:val="004B0789"/>
    <w:rsid w:val="004B4E58"/>
    <w:rsid w:val="004C0C23"/>
    <w:rsid w:val="004C5ADC"/>
    <w:rsid w:val="004D0809"/>
    <w:rsid w:val="004D2CF6"/>
    <w:rsid w:val="004D7BAC"/>
    <w:rsid w:val="004E19BB"/>
    <w:rsid w:val="004E665D"/>
    <w:rsid w:val="004F4710"/>
    <w:rsid w:val="00502A78"/>
    <w:rsid w:val="0051316B"/>
    <w:rsid w:val="00513183"/>
    <w:rsid w:val="00535770"/>
    <w:rsid w:val="00535F7D"/>
    <w:rsid w:val="005361C2"/>
    <w:rsid w:val="0053698C"/>
    <w:rsid w:val="00536DB6"/>
    <w:rsid w:val="005414FD"/>
    <w:rsid w:val="005429F8"/>
    <w:rsid w:val="00542A6F"/>
    <w:rsid w:val="00543054"/>
    <w:rsid w:val="00552A9F"/>
    <w:rsid w:val="00552DDB"/>
    <w:rsid w:val="00553A28"/>
    <w:rsid w:val="00554CD4"/>
    <w:rsid w:val="00555CD3"/>
    <w:rsid w:val="00557056"/>
    <w:rsid w:val="005578D0"/>
    <w:rsid w:val="00557EB9"/>
    <w:rsid w:val="00560FD3"/>
    <w:rsid w:val="005668A0"/>
    <w:rsid w:val="00566930"/>
    <w:rsid w:val="005744C7"/>
    <w:rsid w:val="00575A18"/>
    <w:rsid w:val="00575AB2"/>
    <w:rsid w:val="00577F46"/>
    <w:rsid w:val="00580DEC"/>
    <w:rsid w:val="00581484"/>
    <w:rsid w:val="00582B7E"/>
    <w:rsid w:val="00585EA6"/>
    <w:rsid w:val="005907FF"/>
    <w:rsid w:val="005940C8"/>
    <w:rsid w:val="005A2EF8"/>
    <w:rsid w:val="005A310D"/>
    <w:rsid w:val="005A6AA1"/>
    <w:rsid w:val="005B0D5C"/>
    <w:rsid w:val="005D3F6F"/>
    <w:rsid w:val="005D52F9"/>
    <w:rsid w:val="005E3FFE"/>
    <w:rsid w:val="005E53A0"/>
    <w:rsid w:val="005E7BBE"/>
    <w:rsid w:val="005F6567"/>
    <w:rsid w:val="006001FA"/>
    <w:rsid w:val="00605BD1"/>
    <w:rsid w:val="0061027E"/>
    <w:rsid w:val="0061142D"/>
    <w:rsid w:val="00620C73"/>
    <w:rsid w:val="0062125B"/>
    <w:rsid w:val="0063318F"/>
    <w:rsid w:val="00634698"/>
    <w:rsid w:val="00636D60"/>
    <w:rsid w:val="006416F5"/>
    <w:rsid w:val="00647AF5"/>
    <w:rsid w:val="006525F2"/>
    <w:rsid w:val="00652CA5"/>
    <w:rsid w:val="00655883"/>
    <w:rsid w:val="00660EC8"/>
    <w:rsid w:val="00661D7B"/>
    <w:rsid w:val="00662968"/>
    <w:rsid w:val="006629F2"/>
    <w:rsid w:val="006650F0"/>
    <w:rsid w:val="00677AB0"/>
    <w:rsid w:val="006810D8"/>
    <w:rsid w:val="00697A89"/>
    <w:rsid w:val="006A7D51"/>
    <w:rsid w:val="006B01AC"/>
    <w:rsid w:val="006B13C8"/>
    <w:rsid w:val="006C38CD"/>
    <w:rsid w:val="006C597F"/>
    <w:rsid w:val="006C7156"/>
    <w:rsid w:val="006D04FB"/>
    <w:rsid w:val="006D0EED"/>
    <w:rsid w:val="006D1308"/>
    <w:rsid w:val="006D3142"/>
    <w:rsid w:val="006E0C15"/>
    <w:rsid w:val="006E4384"/>
    <w:rsid w:val="006F046F"/>
    <w:rsid w:val="006F0602"/>
    <w:rsid w:val="006F5DF1"/>
    <w:rsid w:val="00702E43"/>
    <w:rsid w:val="00705732"/>
    <w:rsid w:val="007079C8"/>
    <w:rsid w:val="00714254"/>
    <w:rsid w:val="0071580A"/>
    <w:rsid w:val="00732CC6"/>
    <w:rsid w:val="00733200"/>
    <w:rsid w:val="00733F08"/>
    <w:rsid w:val="00743B01"/>
    <w:rsid w:val="00750E5D"/>
    <w:rsid w:val="00752281"/>
    <w:rsid w:val="00754A6A"/>
    <w:rsid w:val="00760400"/>
    <w:rsid w:val="007607A4"/>
    <w:rsid w:val="00764AF4"/>
    <w:rsid w:val="00782149"/>
    <w:rsid w:val="00787CC8"/>
    <w:rsid w:val="00790B8C"/>
    <w:rsid w:val="007A42AA"/>
    <w:rsid w:val="007A5892"/>
    <w:rsid w:val="007B2F61"/>
    <w:rsid w:val="007B53BA"/>
    <w:rsid w:val="007C34FD"/>
    <w:rsid w:val="007C4F57"/>
    <w:rsid w:val="007C652F"/>
    <w:rsid w:val="007D7773"/>
    <w:rsid w:val="007E26BB"/>
    <w:rsid w:val="007E2FA8"/>
    <w:rsid w:val="007E2FB9"/>
    <w:rsid w:val="007E35E1"/>
    <w:rsid w:val="007E3DB6"/>
    <w:rsid w:val="007E5C16"/>
    <w:rsid w:val="007E682E"/>
    <w:rsid w:val="007E6837"/>
    <w:rsid w:val="007E7FC1"/>
    <w:rsid w:val="007F7767"/>
    <w:rsid w:val="00800BC7"/>
    <w:rsid w:val="008069D4"/>
    <w:rsid w:val="00822482"/>
    <w:rsid w:val="008233FE"/>
    <w:rsid w:val="00823DEE"/>
    <w:rsid w:val="00827AA4"/>
    <w:rsid w:val="0083015F"/>
    <w:rsid w:val="00837A62"/>
    <w:rsid w:val="0084028F"/>
    <w:rsid w:val="00840E37"/>
    <w:rsid w:val="008437CA"/>
    <w:rsid w:val="008471B5"/>
    <w:rsid w:val="00847872"/>
    <w:rsid w:val="008514AF"/>
    <w:rsid w:val="008548BA"/>
    <w:rsid w:val="008571CD"/>
    <w:rsid w:val="00861121"/>
    <w:rsid w:val="00862AAD"/>
    <w:rsid w:val="0086473A"/>
    <w:rsid w:val="00864F8C"/>
    <w:rsid w:val="0087049B"/>
    <w:rsid w:val="00872BA1"/>
    <w:rsid w:val="008732CC"/>
    <w:rsid w:val="008758B8"/>
    <w:rsid w:val="00885225"/>
    <w:rsid w:val="00887AEA"/>
    <w:rsid w:val="00890382"/>
    <w:rsid w:val="00896023"/>
    <w:rsid w:val="008B0C41"/>
    <w:rsid w:val="008B5C37"/>
    <w:rsid w:val="008B67CB"/>
    <w:rsid w:val="008C4136"/>
    <w:rsid w:val="008D292C"/>
    <w:rsid w:val="008D388A"/>
    <w:rsid w:val="008D4936"/>
    <w:rsid w:val="008D5082"/>
    <w:rsid w:val="008D61D9"/>
    <w:rsid w:val="008E61EC"/>
    <w:rsid w:val="008E7902"/>
    <w:rsid w:val="008F7DA1"/>
    <w:rsid w:val="00910A54"/>
    <w:rsid w:val="009128CD"/>
    <w:rsid w:val="0091489D"/>
    <w:rsid w:val="0091723A"/>
    <w:rsid w:val="009247A7"/>
    <w:rsid w:val="0093097C"/>
    <w:rsid w:val="00931142"/>
    <w:rsid w:val="0093320F"/>
    <w:rsid w:val="00936A7E"/>
    <w:rsid w:val="009370B8"/>
    <w:rsid w:val="00941EE5"/>
    <w:rsid w:val="0095025E"/>
    <w:rsid w:val="0095490F"/>
    <w:rsid w:val="00957512"/>
    <w:rsid w:val="00963CC4"/>
    <w:rsid w:val="00963CCF"/>
    <w:rsid w:val="00970121"/>
    <w:rsid w:val="00971AB8"/>
    <w:rsid w:val="00972D7D"/>
    <w:rsid w:val="00977449"/>
    <w:rsid w:val="00982F76"/>
    <w:rsid w:val="009902ED"/>
    <w:rsid w:val="00991301"/>
    <w:rsid w:val="009A2A71"/>
    <w:rsid w:val="009A534F"/>
    <w:rsid w:val="009A772B"/>
    <w:rsid w:val="009B46EB"/>
    <w:rsid w:val="009C228A"/>
    <w:rsid w:val="009D3E96"/>
    <w:rsid w:val="009E3B76"/>
    <w:rsid w:val="009E41D4"/>
    <w:rsid w:val="009E5CA1"/>
    <w:rsid w:val="009E717D"/>
    <w:rsid w:val="00A046D8"/>
    <w:rsid w:val="00A11CA3"/>
    <w:rsid w:val="00A16F0D"/>
    <w:rsid w:val="00A271AE"/>
    <w:rsid w:val="00A31E0C"/>
    <w:rsid w:val="00A34FF6"/>
    <w:rsid w:val="00A36441"/>
    <w:rsid w:val="00A45C57"/>
    <w:rsid w:val="00A549A7"/>
    <w:rsid w:val="00A56505"/>
    <w:rsid w:val="00A57EAE"/>
    <w:rsid w:val="00A66D6C"/>
    <w:rsid w:val="00A72D25"/>
    <w:rsid w:val="00A72D3B"/>
    <w:rsid w:val="00A72E9D"/>
    <w:rsid w:val="00A74A55"/>
    <w:rsid w:val="00A83239"/>
    <w:rsid w:val="00A85672"/>
    <w:rsid w:val="00A85EDE"/>
    <w:rsid w:val="00A9626F"/>
    <w:rsid w:val="00A97129"/>
    <w:rsid w:val="00AA25F7"/>
    <w:rsid w:val="00AB15CE"/>
    <w:rsid w:val="00AC5705"/>
    <w:rsid w:val="00AC73A6"/>
    <w:rsid w:val="00AC7895"/>
    <w:rsid w:val="00AD3983"/>
    <w:rsid w:val="00AD50FA"/>
    <w:rsid w:val="00AE5F07"/>
    <w:rsid w:val="00AE76D7"/>
    <w:rsid w:val="00B05F43"/>
    <w:rsid w:val="00B13659"/>
    <w:rsid w:val="00B205EC"/>
    <w:rsid w:val="00B21BD9"/>
    <w:rsid w:val="00B222C7"/>
    <w:rsid w:val="00B26345"/>
    <w:rsid w:val="00B3099D"/>
    <w:rsid w:val="00B409DD"/>
    <w:rsid w:val="00B41CED"/>
    <w:rsid w:val="00B42CD8"/>
    <w:rsid w:val="00B50BBE"/>
    <w:rsid w:val="00B55646"/>
    <w:rsid w:val="00B65A45"/>
    <w:rsid w:val="00B65F4B"/>
    <w:rsid w:val="00B66260"/>
    <w:rsid w:val="00B72C41"/>
    <w:rsid w:val="00B73102"/>
    <w:rsid w:val="00B73A88"/>
    <w:rsid w:val="00B8107E"/>
    <w:rsid w:val="00B81B13"/>
    <w:rsid w:val="00B864B2"/>
    <w:rsid w:val="00B867D5"/>
    <w:rsid w:val="00B925DE"/>
    <w:rsid w:val="00B94D22"/>
    <w:rsid w:val="00B95437"/>
    <w:rsid w:val="00BA08C1"/>
    <w:rsid w:val="00BA2DC3"/>
    <w:rsid w:val="00BA51CA"/>
    <w:rsid w:val="00BB17A9"/>
    <w:rsid w:val="00BB222F"/>
    <w:rsid w:val="00BB3F2C"/>
    <w:rsid w:val="00BB4534"/>
    <w:rsid w:val="00BC2066"/>
    <w:rsid w:val="00BC389A"/>
    <w:rsid w:val="00BC3A99"/>
    <w:rsid w:val="00BD4535"/>
    <w:rsid w:val="00BD68FF"/>
    <w:rsid w:val="00BE79B0"/>
    <w:rsid w:val="00BF1CB7"/>
    <w:rsid w:val="00BF48FB"/>
    <w:rsid w:val="00BF5C48"/>
    <w:rsid w:val="00C03AED"/>
    <w:rsid w:val="00C0706D"/>
    <w:rsid w:val="00C106CA"/>
    <w:rsid w:val="00C17D8D"/>
    <w:rsid w:val="00C23DE5"/>
    <w:rsid w:val="00C31A19"/>
    <w:rsid w:val="00C3422D"/>
    <w:rsid w:val="00C34DDD"/>
    <w:rsid w:val="00C35C98"/>
    <w:rsid w:val="00C420D7"/>
    <w:rsid w:val="00C528D5"/>
    <w:rsid w:val="00C62EFF"/>
    <w:rsid w:val="00C66EE2"/>
    <w:rsid w:val="00C67D57"/>
    <w:rsid w:val="00C7207B"/>
    <w:rsid w:val="00C72A77"/>
    <w:rsid w:val="00C74A16"/>
    <w:rsid w:val="00C75802"/>
    <w:rsid w:val="00C80649"/>
    <w:rsid w:val="00C82945"/>
    <w:rsid w:val="00C90C64"/>
    <w:rsid w:val="00C942CD"/>
    <w:rsid w:val="00C94E00"/>
    <w:rsid w:val="00C96C1D"/>
    <w:rsid w:val="00CA1113"/>
    <w:rsid w:val="00CA6830"/>
    <w:rsid w:val="00CA6C80"/>
    <w:rsid w:val="00CB651A"/>
    <w:rsid w:val="00CB7622"/>
    <w:rsid w:val="00CC074D"/>
    <w:rsid w:val="00CC0A1F"/>
    <w:rsid w:val="00CD41AD"/>
    <w:rsid w:val="00CD587F"/>
    <w:rsid w:val="00CF2197"/>
    <w:rsid w:val="00D0341E"/>
    <w:rsid w:val="00D03530"/>
    <w:rsid w:val="00D06411"/>
    <w:rsid w:val="00D10D97"/>
    <w:rsid w:val="00D1610A"/>
    <w:rsid w:val="00D164DC"/>
    <w:rsid w:val="00D25231"/>
    <w:rsid w:val="00D30552"/>
    <w:rsid w:val="00D31CE4"/>
    <w:rsid w:val="00D410FC"/>
    <w:rsid w:val="00D42580"/>
    <w:rsid w:val="00D44C79"/>
    <w:rsid w:val="00D45455"/>
    <w:rsid w:val="00D47F2A"/>
    <w:rsid w:val="00D510C2"/>
    <w:rsid w:val="00D522F6"/>
    <w:rsid w:val="00D551F8"/>
    <w:rsid w:val="00D55E7E"/>
    <w:rsid w:val="00D562DF"/>
    <w:rsid w:val="00D73A9B"/>
    <w:rsid w:val="00D73E22"/>
    <w:rsid w:val="00D75367"/>
    <w:rsid w:val="00D75DB1"/>
    <w:rsid w:val="00D840B7"/>
    <w:rsid w:val="00D84865"/>
    <w:rsid w:val="00D86395"/>
    <w:rsid w:val="00D86A70"/>
    <w:rsid w:val="00D871B3"/>
    <w:rsid w:val="00DB0E24"/>
    <w:rsid w:val="00DB0F13"/>
    <w:rsid w:val="00DB209F"/>
    <w:rsid w:val="00DB4B4A"/>
    <w:rsid w:val="00DC4133"/>
    <w:rsid w:val="00DD1BE4"/>
    <w:rsid w:val="00DD2674"/>
    <w:rsid w:val="00DD2EBC"/>
    <w:rsid w:val="00DE0129"/>
    <w:rsid w:val="00DE2708"/>
    <w:rsid w:val="00DE2C65"/>
    <w:rsid w:val="00DE6C3E"/>
    <w:rsid w:val="00DF1A77"/>
    <w:rsid w:val="00E03954"/>
    <w:rsid w:val="00E11181"/>
    <w:rsid w:val="00E20B92"/>
    <w:rsid w:val="00E24649"/>
    <w:rsid w:val="00E25A5E"/>
    <w:rsid w:val="00E304D5"/>
    <w:rsid w:val="00E40570"/>
    <w:rsid w:val="00E4313C"/>
    <w:rsid w:val="00E452E8"/>
    <w:rsid w:val="00E50C9F"/>
    <w:rsid w:val="00E51190"/>
    <w:rsid w:val="00E5157B"/>
    <w:rsid w:val="00E53152"/>
    <w:rsid w:val="00E61398"/>
    <w:rsid w:val="00E62A7E"/>
    <w:rsid w:val="00E647DC"/>
    <w:rsid w:val="00E660BE"/>
    <w:rsid w:val="00E67132"/>
    <w:rsid w:val="00E74F2F"/>
    <w:rsid w:val="00E83D12"/>
    <w:rsid w:val="00E90A24"/>
    <w:rsid w:val="00EA08B0"/>
    <w:rsid w:val="00EA0B21"/>
    <w:rsid w:val="00EA579E"/>
    <w:rsid w:val="00EA665A"/>
    <w:rsid w:val="00EB5595"/>
    <w:rsid w:val="00EC1617"/>
    <w:rsid w:val="00EC54DD"/>
    <w:rsid w:val="00EC56C7"/>
    <w:rsid w:val="00EC6627"/>
    <w:rsid w:val="00EC7557"/>
    <w:rsid w:val="00EC7DC4"/>
    <w:rsid w:val="00ED10DB"/>
    <w:rsid w:val="00ED2F3E"/>
    <w:rsid w:val="00ED3017"/>
    <w:rsid w:val="00ED3504"/>
    <w:rsid w:val="00ED4464"/>
    <w:rsid w:val="00ED7BC2"/>
    <w:rsid w:val="00EE1904"/>
    <w:rsid w:val="00EF006A"/>
    <w:rsid w:val="00EF51FC"/>
    <w:rsid w:val="00EF72FB"/>
    <w:rsid w:val="00F030AF"/>
    <w:rsid w:val="00F05126"/>
    <w:rsid w:val="00F14419"/>
    <w:rsid w:val="00F155FD"/>
    <w:rsid w:val="00F15BBE"/>
    <w:rsid w:val="00F20488"/>
    <w:rsid w:val="00F30656"/>
    <w:rsid w:val="00F30CB3"/>
    <w:rsid w:val="00F30EF9"/>
    <w:rsid w:val="00F34FC5"/>
    <w:rsid w:val="00F35CD4"/>
    <w:rsid w:val="00F44305"/>
    <w:rsid w:val="00F45337"/>
    <w:rsid w:val="00F4714B"/>
    <w:rsid w:val="00F5031A"/>
    <w:rsid w:val="00F53818"/>
    <w:rsid w:val="00F60E12"/>
    <w:rsid w:val="00F61628"/>
    <w:rsid w:val="00F62CEE"/>
    <w:rsid w:val="00F642FA"/>
    <w:rsid w:val="00F70125"/>
    <w:rsid w:val="00F845B7"/>
    <w:rsid w:val="00F84B59"/>
    <w:rsid w:val="00F90402"/>
    <w:rsid w:val="00F9524A"/>
    <w:rsid w:val="00F95498"/>
    <w:rsid w:val="00FA3905"/>
    <w:rsid w:val="00FC7BE9"/>
    <w:rsid w:val="00FD240E"/>
    <w:rsid w:val="00FE74FB"/>
    <w:rsid w:val="00FE77E2"/>
    <w:rsid w:val="00FF1D0F"/>
    <w:rsid w:val="00FF32E3"/>
    <w:rsid w:val="00FF3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B1B22E9-5FA8-4170-9806-A1A066FC3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818"/>
    <w:pPr>
      <w:spacing w:before="120" w:after="120"/>
      <w:jc w:val="both"/>
    </w:pPr>
    <w:rPr>
      <w:rFonts w:ascii="Calibri" w:hAnsi="Calibri"/>
      <w:sz w:val="24"/>
      <w:szCs w:val="24"/>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0E532F"/>
    <w:pPr>
      <w:keepNext/>
      <w:spacing w:before="240" w:after="60"/>
      <w:outlineLvl w:val="2"/>
    </w:pPr>
    <w:rPr>
      <w:rFonts w:cs="Arial"/>
      <w:b/>
      <w:bCs/>
      <w:szCs w:val="26"/>
    </w:rPr>
  </w:style>
  <w:style w:type="paragraph" w:styleId="Heading4">
    <w:name w:val="heading 4"/>
    <w:basedOn w:val="Normal"/>
    <w:next w:val="Normal"/>
    <w:link w:val="Heading4Char"/>
    <w:semiHidden/>
    <w:unhideWhenUsed/>
    <w:qFormat/>
    <w:rsid w:val="008B0C41"/>
    <w:pPr>
      <w:keepNext/>
      <w:spacing w:before="240" w:after="60"/>
      <w:outlineLvl w:val="3"/>
    </w:pPr>
    <w:rPr>
      <w:rFonts w:eastAsia="SimSu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rPr>
  </w:style>
  <w:style w:type="paragraph" w:styleId="Footer">
    <w:name w:val="footer"/>
    <w:rsid w:val="000E532F"/>
    <w:pPr>
      <w:tabs>
        <w:tab w:val="center" w:pos="4320"/>
        <w:tab w:val="right" w:pos="8640"/>
      </w:tabs>
      <w:jc w:val="center"/>
    </w:pPr>
    <w:rPr>
      <w:rFonts w:ascii="Calibri" w:hAnsi="Calibri"/>
      <w:sz w:val="22"/>
      <w:szCs w:val="24"/>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rsid w:val="0051316B"/>
    <w:rPr>
      <w:color w:val="800080"/>
      <w:u w:val="single"/>
    </w:rPr>
  </w:style>
  <w:style w:type="character" w:customStyle="1" w:styleId="Heading4Char">
    <w:name w:val="Heading 4 Char"/>
    <w:link w:val="Heading4"/>
    <w:semiHidden/>
    <w:rsid w:val="008B0C41"/>
    <w:rPr>
      <w:rFonts w:ascii="Calibri" w:eastAsia="SimSun" w:hAnsi="Calibri" w:cs="Times New Roman"/>
      <w:b/>
      <w:bCs/>
      <w:sz w:val="28"/>
      <w:szCs w:val="28"/>
      <w:lang w:eastAsia="en-US"/>
    </w:rPr>
  </w:style>
  <w:style w:type="character" w:styleId="Strong">
    <w:name w:val="Strong"/>
    <w:qFormat/>
    <w:rsid w:val="00B73A88"/>
    <w:rPr>
      <w:b/>
      <w:bCs/>
    </w:rPr>
  </w:style>
  <w:style w:type="character" w:customStyle="1" w:styleId="Heading2Char">
    <w:name w:val="Heading 2 Char"/>
    <w:link w:val="Heading2"/>
    <w:rsid w:val="00ED3504"/>
    <w:rPr>
      <w:rFonts w:ascii="Calibri" w:hAnsi="Calibri" w:cs="Arial"/>
      <w:b/>
      <w:bCs/>
      <w:iCs/>
      <w:sz w:val="28"/>
      <w:szCs w:val="28"/>
      <w:lang w:eastAsia="en-US"/>
    </w:rPr>
  </w:style>
  <w:style w:type="character" w:customStyle="1" w:styleId="Heading3Char">
    <w:name w:val="Heading 3 Char"/>
    <w:link w:val="Heading3"/>
    <w:rsid w:val="00ED3504"/>
    <w:rPr>
      <w:rFonts w:ascii="Calibri" w:hAnsi="Calibri" w:cs="Arial"/>
      <w:b/>
      <w:bCs/>
      <w:sz w:val="24"/>
      <w:szCs w:val="26"/>
      <w:lang w:eastAsia="en-US"/>
    </w:rPr>
  </w:style>
  <w:style w:type="paragraph" w:styleId="ListParagraph">
    <w:name w:val="List Paragraph"/>
    <w:basedOn w:val="Normal"/>
    <w:uiPriority w:val="34"/>
    <w:qFormat/>
    <w:rsid w:val="004B4E58"/>
    <w:pPr>
      <w:ind w:left="720"/>
      <w:contextualSpacing/>
    </w:pPr>
  </w:style>
  <w:style w:type="character" w:styleId="Emphasis">
    <w:name w:val="Emphasis"/>
    <w:basedOn w:val="DefaultParagraphFont"/>
    <w:qFormat/>
    <w:rsid w:val="00733F08"/>
    <w:rPr>
      <w:i/>
      <w:iCs/>
    </w:rPr>
  </w:style>
  <w:style w:type="paragraph" w:styleId="Title">
    <w:name w:val="Title"/>
    <w:basedOn w:val="Normal"/>
    <w:next w:val="Normal"/>
    <w:link w:val="TitleChar"/>
    <w:qFormat/>
    <w:rsid w:val="00733F08"/>
    <w:pPr>
      <w:pBdr>
        <w:bottom w:val="single" w:sz="8" w:space="4" w:color="5B9BD5" w:themeColor="accent1"/>
      </w:pBdr>
      <w:spacing w:before="0"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rsid w:val="00733F08"/>
    <w:rPr>
      <w:rFonts w:asciiTheme="majorHAnsi" w:eastAsiaTheme="majorEastAsia" w:hAnsiTheme="majorHAnsi" w:cstheme="majorBidi"/>
      <w:color w:val="323E4F" w:themeColor="text2" w:themeShade="BF"/>
      <w:spacing w:val="5"/>
      <w:kern w:val="28"/>
      <w:sz w:val="52"/>
      <w:szCs w:val="52"/>
    </w:rPr>
  </w:style>
  <w:style w:type="character" w:styleId="SubtleEmphasis">
    <w:name w:val="Subtle Emphasis"/>
    <w:basedOn w:val="DefaultParagraphFont"/>
    <w:uiPriority w:val="19"/>
    <w:qFormat/>
    <w:rsid w:val="00733F08"/>
    <w:rPr>
      <w:i/>
      <w:iCs/>
      <w:color w:val="808080" w:themeColor="text1" w:themeTint="7F"/>
    </w:rPr>
  </w:style>
  <w:style w:type="paragraph" w:styleId="NoSpacing">
    <w:name w:val="No Spacing"/>
    <w:uiPriority w:val="1"/>
    <w:qFormat/>
    <w:rsid w:val="00733F08"/>
    <w:pPr>
      <w:jc w:val="both"/>
    </w:pPr>
    <w:rPr>
      <w:rFonts w:ascii="Calibri" w:hAnsi="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532833">
      <w:bodyDiv w:val="1"/>
      <w:marLeft w:val="0"/>
      <w:marRight w:val="0"/>
      <w:marTop w:val="0"/>
      <w:marBottom w:val="0"/>
      <w:divBdr>
        <w:top w:val="none" w:sz="0" w:space="0" w:color="auto"/>
        <w:left w:val="none" w:sz="0" w:space="0" w:color="auto"/>
        <w:bottom w:val="none" w:sz="0" w:space="0" w:color="auto"/>
        <w:right w:val="none" w:sz="0" w:space="0" w:color="auto"/>
      </w:divBdr>
    </w:div>
    <w:div w:id="862476080">
      <w:bodyDiv w:val="1"/>
      <w:marLeft w:val="0"/>
      <w:marRight w:val="0"/>
      <w:marTop w:val="0"/>
      <w:marBottom w:val="0"/>
      <w:divBdr>
        <w:top w:val="none" w:sz="0" w:space="0" w:color="auto"/>
        <w:left w:val="none" w:sz="0" w:space="0" w:color="auto"/>
        <w:bottom w:val="none" w:sz="0" w:space="0" w:color="auto"/>
        <w:right w:val="none" w:sz="0" w:space="0" w:color="auto"/>
      </w:divBdr>
    </w:div>
    <w:div w:id="1399479089">
      <w:bodyDiv w:val="1"/>
      <w:marLeft w:val="0"/>
      <w:marRight w:val="0"/>
      <w:marTop w:val="0"/>
      <w:marBottom w:val="0"/>
      <w:divBdr>
        <w:top w:val="none" w:sz="0" w:space="0" w:color="auto"/>
        <w:left w:val="none" w:sz="0" w:space="0" w:color="auto"/>
        <w:bottom w:val="none" w:sz="0" w:space="0" w:color="auto"/>
        <w:right w:val="none" w:sz="0" w:space="0" w:color="auto"/>
      </w:divBdr>
    </w:div>
    <w:div w:id="1758020382">
      <w:bodyDiv w:val="1"/>
      <w:marLeft w:val="0"/>
      <w:marRight w:val="0"/>
      <w:marTop w:val="0"/>
      <w:marBottom w:val="0"/>
      <w:divBdr>
        <w:top w:val="none" w:sz="0" w:space="0" w:color="auto"/>
        <w:left w:val="none" w:sz="0" w:space="0" w:color="auto"/>
        <w:bottom w:val="none" w:sz="0" w:space="0" w:color="auto"/>
        <w:right w:val="none" w:sz="0" w:space="0" w:color="auto"/>
      </w:divBdr>
    </w:div>
    <w:div w:id="211917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facebook.com/TelerikAcademy"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academy.telerik.com" TargetMode="External"/><Relationship Id="rId2" Type="http://schemas.openxmlformats.org/officeDocument/2006/relationships/image" Target="media/image1.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11C761-2857-4A55-8CA5-2A3F64AF2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0</TotalTime>
  <Pages>1</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 Programming Exam</vt:lpstr>
    </vt:vector>
  </TitlesOfParts>
  <Company>Telerik Corporation</Company>
  <LinksUpToDate>false</LinksUpToDate>
  <CharactersWithSpaces>2663</CharactersWithSpaces>
  <SharedDoc>false</SharedDoc>
  <HLinks>
    <vt:vector size="18" baseType="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 Exam</dc:title>
  <dc:subject>Attracting Candidates</dc:subject>
  <dc:creator>Svetlin Nakov</dc:creator>
  <cp:lastModifiedBy>Academy</cp:lastModifiedBy>
  <cp:revision>4</cp:revision>
  <cp:lastPrinted>2011-11-24T17:37:00Z</cp:lastPrinted>
  <dcterms:created xsi:type="dcterms:W3CDTF">2015-12-01T13:42:00Z</dcterms:created>
  <dcterms:modified xsi:type="dcterms:W3CDTF">2015-12-01T13:43:00Z</dcterms:modified>
</cp:coreProperties>
</file>